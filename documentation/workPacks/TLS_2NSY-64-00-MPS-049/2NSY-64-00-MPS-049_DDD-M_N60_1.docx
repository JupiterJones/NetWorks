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678" w:rsidRPr="0052097A" w:rsidRDefault="00020FEE" w:rsidP="009659E0">
      <w:pPr>
        <w:pStyle w:val="Title"/>
      </w:pPr>
      <w:r>
        <w:fldChar w:fldCharType="begin"/>
      </w:r>
      <w:r>
        <w:instrText xml:space="preserve"> TITLE  \* MERGEFORMAT </w:instrText>
      </w:r>
      <w:r>
        <w:fldChar w:fldCharType="separate"/>
      </w:r>
      <w:r w:rsidR="00EB5AA1">
        <w:t>HFC Detailed Design Document - Multi Premises Site (DDD-M)</w:t>
      </w:r>
      <w:r>
        <w:fldChar w:fldCharType="end"/>
      </w:r>
    </w:p>
    <w:sdt>
      <w:sdtPr>
        <w:id w:val="1830100349"/>
        <w:placeholder>
          <w:docPart w:val="6DC7F689F6274C32869B11E00D6FB9B2"/>
        </w:placeholder>
        <w:dropDownList>
          <w:listItem w:displayText="Choose an item" w:value="Choose an item"/>
          <w:listItem w:displayText="Master Equipment Services Agreement (MESSA)" w:value="Master Equipment Services Agreement (MESSA)"/>
          <w:listItem w:displayText="Minor Works Agreement (MWA)" w:value="Minor Works Agreement "/>
        </w:dropDownList>
      </w:sdtPr>
      <w:sdtEndPr/>
      <w:sdtContent>
        <w:p w:rsidR="00883D1D" w:rsidRPr="00883D1D" w:rsidRDefault="00883D1D" w:rsidP="00FD6061">
          <w:pPr>
            <w:pStyle w:val="Heading3NoNum"/>
          </w:pPr>
          <w:r w:rsidRPr="00FD6061">
            <w:t>Choose an item</w:t>
          </w:r>
        </w:p>
      </w:sdtContent>
    </w:sdt>
    <w:tbl>
      <w:tblPr>
        <w:tblStyle w:val="nbnTableMetadata"/>
        <w:tblW w:w="9180" w:type="dxa"/>
        <w:tblLook w:val="04A0" w:firstRow="1" w:lastRow="0" w:firstColumn="1" w:lastColumn="0" w:noHBand="0" w:noVBand="1"/>
      </w:tblPr>
      <w:tblGrid>
        <w:gridCol w:w="2235"/>
        <w:gridCol w:w="6945"/>
      </w:tblGrid>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Job code</w:t>
            </w:r>
          </w:p>
        </w:tc>
        <w:tc>
          <w:tcPr>
            <w:tcW w:w="6945" w:type="dxa"/>
          </w:tcPr>
          <w:p w:rsidR="00815FF3" w:rsidRPr="00FD6D60" w:rsidRDefault="00815FF3" w:rsidP="00815FF3">
            <w:pPr>
              <w:cnfStyle w:val="000000000000" w:firstRow="0" w:lastRow="0" w:firstColumn="0" w:lastColumn="0" w:oddVBand="0" w:evenVBand="0" w:oddHBand="0" w:evenHBand="0" w:firstRowFirstColumn="0" w:firstRowLastColumn="0" w:lastRowFirstColumn="0" w:lastRowLastColumn="0"/>
            </w:pPr>
            <w:r>
              <w:t>N60</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Project Type</w:t>
            </w:r>
          </w:p>
        </w:tc>
        <w:tc>
          <w:tcPr>
            <w:tcW w:w="6945" w:type="dxa"/>
          </w:tcPr>
          <w:p w:rsidR="00815FF3" w:rsidRPr="00FD6D60" w:rsidRDefault="00AA0A5E" w:rsidP="00815FF3">
            <w:pPr>
              <w:cnfStyle w:val="000000000000" w:firstRow="0" w:lastRow="0" w:firstColumn="0" w:lastColumn="0" w:oddVBand="0" w:evenVBand="0" w:oddHBand="0" w:evenHBand="0" w:firstRowFirstColumn="0" w:firstRowLastColumn="0" w:lastRowFirstColumn="0" w:lastRowLastColumn="0"/>
            </w:pPr>
            <w:r w:rsidRPr="00E32755">
              <w:t>Multiple Premises Sites (MPS) including bespoke and complex premises</w:t>
            </w:r>
            <w:r w:rsidR="00815FF3">
              <w:t>.</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State</w:t>
            </w:r>
          </w:p>
        </w:tc>
        <w:sdt>
          <w:sdtPr>
            <w:alias w:val="NSW"/>
            <w:tag w:val="NSW"/>
            <w:id w:val="9339203"/>
            <w:placeholder>
              <w:docPart w:val="2CFC955FBE9C444D948D7B4A5FA5C89E"/>
            </w:placeholder>
            <w:dropDownList>
              <w:listItem w:displayText="NSW" w:value="NSW"/>
              <w:listItem w:displayText="VIC" w:value="VIC"/>
              <w:listItem w:displayText="QLD" w:value="QLD"/>
              <w:listItem w:displayText="ACT" w:value="ACT"/>
              <w:listItem w:displayText="SA" w:value="SA"/>
              <w:listItem w:displayText="WA" w:value="WA"/>
              <w:listItem w:displayText="NT" w:value="NT"/>
              <w:listItem w:displayText="TAS" w:value="TAS"/>
            </w:dropDownList>
          </w:sdtPr>
          <w:sdtEndPr/>
          <w:sdtContent>
            <w:tc>
              <w:tcPr>
                <w:tcW w:w="6945" w:type="dxa"/>
              </w:tcPr>
              <w:p w:rsidR="00815FF3" w:rsidRDefault="001A5E54" w:rsidP="00815FF3">
                <w:pPr>
                  <w:cnfStyle w:val="000000000000" w:firstRow="0" w:lastRow="0" w:firstColumn="0" w:lastColumn="0" w:oddVBand="0" w:evenVBand="0" w:oddHBand="0" w:evenHBand="0" w:firstRowFirstColumn="0" w:firstRowLastColumn="0" w:lastRowFirstColumn="0" w:lastRowLastColumn="0"/>
                </w:pPr>
                <w:r>
                  <w:t>NSW</w:t>
                </w:r>
              </w:p>
            </w:tc>
          </w:sdtContent>
        </w:sdt>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Pr="006B20D2" w:rsidRDefault="00815FF3" w:rsidP="00815FF3">
            <w:r>
              <w:t>ESA Code</w:t>
            </w:r>
          </w:p>
        </w:tc>
        <w:tc>
          <w:tcPr>
            <w:tcW w:w="6945" w:type="dxa"/>
          </w:tcPr>
          <w:p w:rsidR="00815FF3" w:rsidRDefault="00083EB2" w:rsidP="00217F22">
            <w:pPr>
              <w:pStyle w:val="ESACode"/>
              <w:cnfStyle w:val="000000000000" w:firstRow="0" w:lastRow="0" w:firstColumn="0" w:lastColumn="0" w:oddVBand="0" w:evenVBand="0" w:oddHBand="0" w:evenHBand="0" w:firstRowFirstColumn="0" w:firstRowLastColumn="0" w:lastRowFirstColumn="0" w:lastRowLastColumn="0"/>
            </w:pPr>
            <w:r w:rsidRPr="00083EB2">
              <w:t>NSYD</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Pr="006B20D2" w:rsidRDefault="00815FF3" w:rsidP="00815FF3">
            <w:r>
              <w:t>SAM ID</w:t>
            </w:r>
          </w:p>
        </w:tc>
        <w:tc>
          <w:tcPr>
            <w:tcW w:w="6945" w:type="dxa"/>
          </w:tcPr>
          <w:p w:rsidR="00815FF3" w:rsidRDefault="001A5E54" w:rsidP="001A5E54">
            <w:pPr>
              <w:pStyle w:val="SAMID"/>
              <w:cnfStyle w:val="000000000000" w:firstRow="0" w:lastRow="0" w:firstColumn="0" w:lastColumn="0" w:oddVBand="0" w:evenVBand="0" w:oddHBand="0" w:evenHBand="0" w:firstRowFirstColumn="0" w:firstRowLastColumn="0" w:lastRowFirstColumn="0" w:lastRowLastColumn="0"/>
            </w:pPr>
            <w:r>
              <w:t>2NSY-64</w:t>
            </w:r>
          </w:p>
        </w:tc>
      </w:tr>
      <w:tr w:rsidR="00AA0A5E" w:rsidTr="00AA0A5E">
        <w:tc>
          <w:tcPr>
            <w:cnfStyle w:val="001000000000" w:firstRow="0" w:lastRow="0" w:firstColumn="1" w:lastColumn="0" w:oddVBand="0" w:evenVBand="0" w:oddHBand="0" w:evenHBand="0" w:firstRowFirstColumn="0" w:firstRowLastColumn="0" w:lastRowFirstColumn="0" w:lastRowLastColumn="0"/>
            <w:tcW w:w="2235" w:type="dxa"/>
          </w:tcPr>
          <w:p w:rsidR="00AA0A5E" w:rsidRDefault="00AA0A5E" w:rsidP="00815FF3">
            <w:r>
              <w:t>MPS code</w:t>
            </w:r>
          </w:p>
        </w:tc>
        <w:tc>
          <w:tcPr>
            <w:tcW w:w="6945" w:type="dxa"/>
          </w:tcPr>
          <w:p w:rsidR="00AA0A5E" w:rsidRDefault="000817ED" w:rsidP="001A5E54">
            <w:pPr>
              <w:cnfStyle w:val="000000000000" w:firstRow="0" w:lastRow="0" w:firstColumn="0" w:lastColumn="0" w:oddVBand="0" w:evenVBand="0" w:oddHBand="0" w:evenHBand="0" w:firstRowFirstColumn="0" w:firstRowLastColumn="0" w:lastRowFirstColumn="0" w:lastRowLastColumn="0"/>
            </w:pPr>
            <w:r>
              <w:t>2NSY-64-00-MPS-049</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AA0A5E" w:rsidP="00815FF3">
            <w:r>
              <w:t>MPS</w:t>
            </w:r>
            <w:r w:rsidR="00815FF3">
              <w:t xml:space="preserve"> SL total</w:t>
            </w:r>
          </w:p>
        </w:tc>
        <w:tc>
          <w:tcPr>
            <w:tcW w:w="6945" w:type="dxa"/>
          </w:tcPr>
          <w:p w:rsidR="00815FF3" w:rsidRDefault="000817ED" w:rsidP="00815FF3">
            <w:pPr>
              <w:cnfStyle w:val="000000000000" w:firstRow="0" w:lastRow="0" w:firstColumn="0" w:lastColumn="0" w:oddVBand="0" w:evenVBand="0" w:oddHBand="0" w:evenHBand="0" w:firstRowFirstColumn="0" w:firstRowLastColumn="0" w:lastRowFirstColumn="0" w:lastRowLastColumn="0"/>
            </w:pPr>
            <w:r>
              <w:t>8</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Pr="006B20D2" w:rsidRDefault="00815FF3" w:rsidP="00815FF3">
            <w:r>
              <w:t>Filename</w:t>
            </w:r>
          </w:p>
        </w:tc>
        <w:tc>
          <w:tcPr>
            <w:tcW w:w="6945" w:type="dxa"/>
          </w:tcPr>
          <w:p w:rsidR="00815FF3" w:rsidRPr="00D02499" w:rsidRDefault="000817ED" w:rsidP="00083EB2">
            <w:pPr>
              <w:cnfStyle w:val="000000000000" w:firstRow="0" w:lastRow="0" w:firstColumn="0" w:lastColumn="0" w:oddVBand="0" w:evenVBand="0" w:oddHBand="0" w:evenHBand="0" w:firstRowFirstColumn="0" w:firstRowLastColumn="0" w:lastRowFirstColumn="0" w:lastRowLastColumn="0"/>
            </w:pPr>
            <w:r>
              <w:t>2NSY-64-00-MPS-049</w:t>
            </w:r>
            <w:r w:rsidR="00083EB2">
              <w:rPr>
                <w:noProof/>
              </w:rPr>
              <w:t>_</w:t>
            </w:r>
            <w:r w:rsidR="00F52B57">
              <w:rPr>
                <w:noProof/>
              </w:rPr>
              <w:t>DD</w:t>
            </w:r>
            <w:r w:rsidR="00083EB2">
              <w:rPr>
                <w:noProof/>
              </w:rPr>
              <w:t>D-M_N60_1</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Pr="006B20D2" w:rsidRDefault="00815FF3" w:rsidP="00815FF3">
            <w:r>
              <w:t>Author</w:t>
            </w:r>
          </w:p>
        </w:tc>
        <w:tc>
          <w:tcPr>
            <w:tcW w:w="6945" w:type="dxa"/>
          </w:tcPr>
          <w:p w:rsidR="00815FF3" w:rsidRDefault="00083EB2" w:rsidP="00815FF3">
            <w:pPr>
              <w:cnfStyle w:val="000000000000" w:firstRow="0" w:lastRow="0" w:firstColumn="0" w:lastColumn="0" w:oddVBand="0" w:evenVBand="0" w:oddHBand="0" w:evenHBand="0" w:firstRowFirstColumn="0" w:firstRowLastColumn="0" w:lastRowFirstColumn="0" w:lastRowLastColumn="0"/>
            </w:pPr>
            <w:r>
              <w:fldChar w:fldCharType="begin">
                <w:ffData>
                  <w:name w:val="Text11"/>
                  <w:enabled/>
                  <w:calcOnExit w:val="0"/>
                  <w:textInput>
                    <w:default w:val="Sandeep Attrapalli Changalaraya"/>
                  </w:textInput>
                </w:ffData>
              </w:fldChar>
            </w:r>
            <w:bookmarkStart w:id="0" w:name="Text11"/>
            <w:r>
              <w:instrText xml:space="preserve"> FORMTEXT </w:instrText>
            </w:r>
            <w:r>
              <w:fldChar w:fldCharType="separate"/>
            </w:r>
            <w:r>
              <w:rPr>
                <w:noProof/>
              </w:rPr>
              <w:t>Sandeep Attrapalli Changalaraya</w:t>
            </w:r>
            <w:r>
              <w:fldChar w:fldCharType="end"/>
            </w:r>
            <w:bookmarkEnd w:id="0"/>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Approver (DP)</w:t>
            </w:r>
          </w:p>
        </w:tc>
        <w:tc>
          <w:tcPr>
            <w:tcW w:w="6945" w:type="dxa"/>
          </w:tcPr>
          <w:p w:rsidR="00815FF3" w:rsidRPr="007B05D7" w:rsidRDefault="00083EB2" w:rsidP="00815FF3">
            <w:pPr>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Ramesh Chinnappa"/>
                  </w:textInput>
                </w:ffData>
              </w:fldChar>
            </w:r>
            <w:r>
              <w:instrText xml:space="preserve"> FORMTEXT </w:instrText>
            </w:r>
            <w:r>
              <w:fldChar w:fldCharType="separate"/>
            </w:r>
            <w:r>
              <w:rPr>
                <w:noProof/>
              </w:rPr>
              <w:t>Ramesh Chinnappa</w:t>
            </w:r>
            <w:r>
              <w:fldChar w:fldCharType="end"/>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Status</w:t>
            </w:r>
          </w:p>
        </w:tc>
        <w:sdt>
          <w:sdtPr>
            <w:id w:val="141930144"/>
            <w:placeholder>
              <w:docPart w:val="47E204722E1C4E7EA1FE9AEA0D02CCA5"/>
            </w:placeholder>
            <w:dropDownList>
              <w:listItem w:value="Choose an item"/>
              <w:listItem w:displayText="Draft" w:value="Draft"/>
              <w:listItem w:displayText="Issued" w:value="Issued"/>
            </w:dropDownList>
          </w:sdtPr>
          <w:sdtEndPr/>
          <w:sdtContent>
            <w:tc>
              <w:tcPr>
                <w:tcW w:w="6945" w:type="dxa"/>
              </w:tcPr>
              <w:p w:rsidR="00815FF3" w:rsidRPr="00E73570" w:rsidRDefault="00083EB2" w:rsidP="00815FF3">
                <w:pPr>
                  <w:cnfStyle w:val="000000000000" w:firstRow="0" w:lastRow="0" w:firstColumn="0" w:lastColumn="0" w:oddVBand="0" w:evenVBand="0" w:oddHBand="0" w:evenHBand="0" w:firstRowFirstColumn="0" w:firstRowLastColumn="0" w:lastRowFirstColumn="0" w:lastRowLastColumn="0"/>
                  <w:rPr>
                    <w:rStyle w:val="Uppercase"/>
                  </w:rPr>
                </w:pPr>
                <w:r>
                  <w:t>Issued</w:t>
                </w:r>
              </w:p>
            </w:tc>
          </w:sdtContent>
        </w:sdt>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Issue Date</w:t>
            </w:r>
          </w:p>
        </w:tc>
        <w:sdt>
          <w:sdtPr>
            <w:id w:val="1936167398"/>
            <w:placeholder>
              <w:docPart w:val="FB63F94A0EB54D7E84FAA5F4B700396D"/>
            </w:placeholder>
            <w:date w:fullDate="2016-12-30T00:00:00Z">
              <w:dateFormat w:val="d/MM/yyyy"/>
              <w:lid w:val="en-AU"/>
              <w:storeMappedDataAs w:val="dateTime"/>
              <w:calendar w:val="gregorian"/>
            </w:date>
          </w:sdtPr>
          <w:sdtEndPr/>
          <w:sdtContent>
            <w:tc>
              <w:tcPr>
                <w:tcW w:w="6945" w:type="dxa"/>
              </w:tcPr>
              <w:p w:rsidR="00815FF3" w:rsidRPr="00E73570" w:rsidRDefault="00970EAD" w:rsidP="00970EAD">
                <w:pPr>
                  <w:cnfStyle w:val="000000000000" w:firstRow="0" w:lastRow="0" w:firstColumn="0" w:lastColumn="0" w:oddVBand="0" w:evenVBand="0" w:oddHBand="0" w:evenHBand="0" w:firstRowFirstColumn="0" w:firstRowLastColumn="0" w:lastRowFirstColumn="0" w:lastRowLastColumn="0"/>
                  <w:rPr>
                    <w:rStyle w:val="Uppercase"/>
                  </w:rPr>
                </w:pPr>
                <w:r>
                  <w:t>30/12/2016</w:t>
                </w:r>
              </w:p>
            </w:tc>
          </w:sdtContent>
        </w:sdt>
      </w:tr>
      <w:tr w:rsidR="00815FF3" w:rsidTr="00AA0A5E">
        <w:tc>
          <w:tcPr>
            <w:cnfStyle w:val="001000000000" w:firstRow="0" w:lastRow="0" w:firstColumn="1" w:lastColumn="0" w:oddVBand="0" w:evenVBand="0" w:oddHBand="0" w:evenHBand="0" w:firstRowFirstColumn="0" w:firstRowLastColumn="0" w:lastRowFirstColumn="0" w:lastRowLastColumn="0"/>
            <w:tcW w:w="2235" w:type="dxa"/>
          </w:tcPr>
          <w:p w:rsidR="00815FF3" w:rsidRDefault="00815FF3" w:rsidP="00815FF3">
            <w:r>
              <w:t>Revision number</w:t>
            </w:r>
          </w:p>
        </w:tc>
        <w:tc>
          <w:tcPr>
            <w:tcW w:w="6945" w:type="dxa"/>
          </w:tcPr>
          <w:p w:rsidR="00815FF3" w:rsidRPr="00E73570" w:rsidRDefault="00D3265E" w:rsidP="00815FF3">
            <w:pPr>
              <w:cnfStyle w:val="000000000000" w:firstRow="0" w:lastRow="0" w:firstColumn="0" w:lastColumn="0" w:oddVBand="0" w:evenVBand="0" w:oddHBand="0" w:evenHBand="0" w:firstRowFirstColumn="0" w:firstRowLastColumn="0" w:lastRowFirstColumn="0" w:lastRowLastColumn="0"/>
              <w:rPr>
                <w:rStyle w:val="Uppercase"/>
              </w:rPr>
            </w:pPr>
            <w:r>
              <w:rPr>
                <w:rStyle w:val="Uppercase"/>
              </w:rPr>
              <w:t>1.0</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815FF3" w:rsidRPr="006B20D2" w:rsidRDefault="00815FF3" w:rsidP="00815FF3">
            <w:r>
              <w:t>Template</w:t>
            </w:r>
            <w:r w:rsidRPr="006B20D2">
              <w:t xml:space="preserve"> </w:t>
            </w:r>
            <w:r>
              <w:t>n</w:t>
            </w:r>
            <w:r w:rsidRPr="006B20D2">
              <w:t>umber</w:t>
            </w:r>
          </w:p>
        </w:tc>
        <w:tc>
          <w:tcPr>
            <w:tcW w:w="6945" w:type="dxa"/>
            <w:shd w:val="clear" w:color="auto" w:fill="F2F2F2" w:themeFill="background1" w:themeFillShade="F2"/>
          </w:tcPr>
          <w:p w:rsidR="00815FF3" w:rsidRPr="00E73570" w:rsidRDefault="00317675" w:rsidP="00815FF3">
            <w:pPr>
              <w:cnfStyle w:val="000000000000" w:firstRow="0" w:lastRow="0" w:firstColumn="0" w:lastColumn="0" w:oddVBand="0" w:evenVBand="0" w:oddHBand="0" w:evenHBand="0" w:firstRowFirstColumn="0" w:firstRowLastColumn="0" w:lastRowFirstColumn="0" w:lastRowLastColumn="0"/>
              <w:rPr>
                <w:rStyle w:val="Uppercase"/>
              </w:rPr>
            </w:pPr>
            <w:r>
              <w:rPr>
                <w:rStyle w:val="Uppercase"/>
              </w:rPr>
              <w:t>TBC</w:t>
            </w:r>
          </w:p>
        </w:tc>
      </w:tr>
      <w:tr w:rsidR="00815FF3" w:rsidTr="00AA0A5E">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815FF3" w:rsidRPr="006B20D2" w:rsidRDefault="00815FF3" w:rsidP="00815FF3">
            <w:r>
              <w:t>Template revision</w:t>
            </w:r>
          </w:p>
        </w:tc>
        <w:tc>
          <w:tcPr>
            <w:tcW w:w="6945" w:type="dxa"/>
            <w:shd w:val="clear" w:color="auto" w:fill="F2F2F2" w:themeFill="background1" w:themeFillShade="F2"/>
          </w:tcPr>
          <w:p w:rsidR="00815FF3" w:rsidRPr="0033661D" w:rsidRDefault="003B3ED4" w:rsidP="00815FF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Revision  \* MERGEFORMAT </w:instrText>
            </w:r>
            <w:r>
              <w:fldChar w:fldCharType="separate"/>
            </w:r>
            <w:r w:rsidR="00EB5AA1">
              <w:t>0.3</w:t>
            </w:r>
            <w:r>
              <w:fldChar w:fldCharType="end"/>
            </w:r>
            <w:r w:rsidR="00317675">
              <w:t>cn</w:t>
            </w:r>
          </w:p>
        </w:tc>
      </w:tr>
    </w:tbl>
    <w:p w:rsidR="00E069C1" w:rsidRPr="007C4936" w:rsidRDefault="00E069C1" w:rsidP="00A919FC"/>
    <w:p w:rsidR="00E069C1" w:rsidRPr="007C4936" w:rsidRDefault="00E069C1" w:rsidP="00A919FC">
      <w:pPr>
        <w:sectPr w:rsidR="00E069C1" w:rsidRPr="007C4936" w:rsidSect="00914243">
          <w:headerReference w:type="default" r:id="rId13"/>
          <w:footerReference w:type="default" r:id="rId14"/>
          <w:pgSz w:w="11909" w:h="16834" w:code="9"/>
          <w:pgMar w:top="4253" w:right="851" w:bottom="851" w:left="851" w:header="539" w:footer="397" w:gutter="0"/>
          <w:cols w:space="720"/>
          <w:docGrid w:linePitch="360"/>
        </w:sectPr>
      </w:pPr>
    </w:p>
    <w:p w:rsidR="00EC680F" w:rsidRDefault="00EC680F" w:rsidP="00EC680F">
      <w:pPr>
        <w:pStyle w:val="Heading1NoNum"/>
      </w:pPr>
      <w:r>
        <w:lastRenderedPageBreak/>
        <w:t>D</w:t>
      </w:r>
      <w:r w:rsidR="00B5209C">
        <w:t>isclaimer</w:t>
      </w:r>
    </w:p>
    <w:p w:rsidR="00C27527" w:rsidRPr="0052097A" w:rsidRDefault="00C76583" w:rsidP="00B5209C">
      <w:r w:rsidRPr="00612C35">
        <w:t xml:space="preserve">This document is provided for information purposes only. This document is subject to the information </w:t>
      </w:r>
      <w:r w:rsidRPr="00EB2E8E">
        <w:t>classification set out on this page. If</w:t>
      </w:r>
      <w:r w:rsidRPr="00612C35">
        <w:t xml:space="preserve"> no information classification has been included, this document must be treated as UNCLASSIFIED, SENSITIVE and must not be disclosed other than with the consent of </w:t>
      </w:r>
      <w:proofErr w:type="spellStart"/>
      <w:r w:rsidRPr="00612C35">
        <w:t>nbn</w:t>
      </w:r>
      <w:proofErr w:type="spellEnd"/>
      <w:r w:rsidRPr="00612C35">
        <w:t xml:space="preserve"> co. The recipient (including third parties) must make and rely on their own inquiries as to the currency, accuracy and completeness of the information contained herein and must not use this document other than with the consent of </w:t>
      </w:r>
      <w:proofErr w:type="spellStart"/>
      <w:r w:rsidRPr="00612C35">
        <w:t>nbn</w:t>
      </w:r>
      <w:proofErr w:type="spellEnd"/>
      <w:r w:rsidRPr="00612C35">
        <w:t xml:space="preserve"> co.</w:t>
      </w:r>
    </w:p>
    <w:p w:rsidR="00C27527" w:rsidRPr="0052097A" w:rsidRDefault="00C76583" w:rsidP="00B5209C">
      <w:r w:rsidRPr="00612C35">
        <w:t xml:space="preserve">Copyright © </w:t>
      </w:r>
      <w:r w:rsidR="003B3ED4">
        <w:fldChar w:fldCharType="begin"/>
      </w:r>
      <w:r w:rsidR="003B3ED4">
        <w:instrText xml:space="preserve"> DOCPROPERTY  "Copyright year"  \* MERGEFORMAT </w:instrText>
      </w:r>
      <w:r w:rsidR="003B3ED4">
        <w:fldChar w:fldCharType="separate"/>
      </w:r>
      <w:r w:rsidR="00EB5AA1">
        <w:t>2016</w:t>
      </w:r>
      <w:r w:rsidR="003B3ED4">
        <w:fldChar w:fldCharType="end"/>
      </w:r>
      <w:r w:rsidR="00E5518A">
        <w:t xml:space="preserve"> </w:t>
      </w:r>
      <w:proofErr w:type="spellStart"/>
      <w:r w:rsidR="00E5518A" w:rsidRPr="00612C35">
        <w:t>nbn</w:t>
      </w:r>
      <w:proofErr w:type="spellEnd"/>
      <w:r w:rsidR="00E5518A" w:rsidRPr="00612C35">
        <w:t xml:space="preserve"> co limited</w:t>
      </w:r>
      <w:r w:rsidRPr="00612C35">
        <w:t>. All rights reserved.</w:t>
      </w:r>
    </w:p>
    <w:p w:rsidR="00B5209C" w:rsidRDefault="00B5209C" w:rsidP="00B5209C">
      <w:pPr>
        <w:pStyle w:val="Heading1NoNum"/>
      </w:pPr>
      <w:r>
        <w:t>Document control</w:t>
      </w:r>
    </w:p>
    <w:p w:rsidR="00EC680F" w:rsidRDefault="00EC680F" w:rsidP="00B5209C">
      <w:pPr>
        <w:pStyle w:val="Heading2NoNum"/>
      </w:pPr>
      <w:r>
        <w:t xml:space="preserve">Revision </w:t>
      </w:r>
      <w:r w:rsidR="007C6784">
        <w:t>h</w:t>
      </w:r>
      <w:r>
        <w:t>istory</w:t>
      </w:r>
    </w:p>
    <w:tbl>
      <w:tblPr>
        <w:tblStyle w:val="nbn1Accent4"/>
        <w:tblW w:w="4900" w:type="pct"/>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1378"/>
        <w:gridCol w:w="1060"/>
        <w:gridCol w:w="7545"/>
      </w:tblGrid>
      <w:tr w:rsidR="00762885" w:rsidRPr="00EC680F" w:rsidTr="00277932">
        <w:trPr>
          <w:cnfStyle w:val="100000000000" w:firstRow="1" w:lastRow="0" w:firstColumn="0" w:lastColumn="0" w:oddVBand="0" w:evenVBand="0" w:oddHBand="0" w:evenHBand="0" w:firstRowFirstColumn="0" w:firstRowLastColumn="0" w:lastRowFirstColumn="0" w:lastRowLastColumn="0"/>
        </w:trPr>
        <w:tc>
          <w:tcPr>
            <w:tcW w:w="69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932DBE" w:rsidRPr="00EC680F" w:rsidRDefault="00932DBE" w:rsidP="00EC680F">
            <w:r w:rsidRPr="00EC680F">
              <w:t>Date</w:t>
            </w:r>
          </w:p>
        </w:tc>
        <w:tc>
          <w:tcPr>
            <w:tcW w:w="53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932DBE" w:rsidRPr="00EC680F" w:rsidRDefault="00932DBE" w:rsidP="00EC680F">
            <w:r>
              <w:t>Revision</w:t>
            </w:r>
          </w:p>
        </w:tc>
        <w:tc>
          <w:tcPr>
            <w:tcW w:w="377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F1F" w:rsidRPr="002E5F1F" w:rsidRDefault="00932DBE" w:rsidP="00EC680F">
            <w:pPr>
              <w:rPr>
                <w:bCs w:val="0"/>
              </w:rPr>
            </w:pPr>
            <w:r w:rsidRPr="00EC680F">
              <w:rPr>
                <w:bCs w:val="0"/>
              </w:rPr>
              <w:t>Details</w:t>
            </w:r>
          </w:p>
        </w:tc>
      </w:tr>
      <w:tr w:rsidR="005A0049" w:rsidRPr="00007B59" w:rsidTr="00277932">
        <w:trPr>
          <w:cnfStyle w:val="000000100000" w:firstRow="0" w:lastRow="0" w:firstColumn="0" w:lastColumn="0" w:oddVBand="0" w:evenVBand="0" w:oddHBand="1" w:evenHBand="0" w:firstRowFirstColumn="0" w:firstRowLastColumn="0" w:lastRowFirstColumn="0" w:lastRowLastColumn="0"/>
        </w:trPr>
        <w:tc>
          <w:tcPr>
            <w:tcW w:w="690" w:type="pct"/>
          </w:tcPr>
          <w:p w:rsidR="005A0049" w:rsidRPr="00007B59" w:rsidRDefault="00D3265E" w:rsidP="00D3265E">
            <w:r>
              <w:t>30</w:t>
            </w:r>
            <w:r w:rsidR="005A0049" w:rsidRPr="00007B59">
              <w:t xml:space="preserve"> </w:t>
            </w:r>
            <w:r>
              <w:t>12 2016</w:t>
            </w:r>
          </w:p>
        </w:tc>
        <w:tc>
          <w:tcPr>
            <w:tcW w:w="531" w:type="pct"/>
          </w:tcPr>
          <w:p w:rsidR="005A0049" w:rsidRPr="00007B59" w:rsidRDefault="00D3265E" w:rsidP="00800EE9">
            <w:r>
              <w:t>1.0</w:t>
            </w:r>
          </w:p>
        </w:tc>
        <w:tc>
          <w:tcPr>
            <w:tcW w:w="3779" w:type="pct"/>
          </w:tcPr>
          <w:p w:rsidR="005A0049" w:rsidRPr="00007B59" w:rsidRDefault="00D3265E" w:rsidP="00887542">
            <w:r w:rsidRPr="00D3265E">
              <w:t>First Release</w:t>
            </w:r>
          </w:p>
        </w:tc>
      </w:tr>
    </w:tbl>
    <w:p w:rsidR="00DD6AB4" w:rsidRDefault="00DD6AB4" w:rsidP="007C6784"/>
    <w:p w:rsidR="00EC680F" w:rsidRDefault="00EC680F" w:rsidP="0002399F">
      <w:pPr>
        <w:pStyle w:val="ContentsHeading"/>
        <w:sectPr w:rsidR="00EC680F" w:rsidSect="00E2596C">
          <w:headerReference w:type="default" r:id="rId15"/>
          <w:footerReference w:type="default" r:id="rId16"/>
          <w:pgSz w:w="11909" w:h="16834" w:code="9"/>
          <w:pgMar w:top="851" w:right="851" w:bottom="851" w:left="851" w:header="539" w:footer="397" w:gutter="0"/>
          <w:cols w:space="720"/>
          <w:docGrid w:linePitch="360"/>
        </w:sectPr>
      </w:pPr>
    </w:p>
    <w:p w:rsidR="0002399F" w:rsidRDefault="0002399F" w:rsidP="0002399F">
      <w:pPr>
        <w:pStyle w:val="ContentsHeading"/>
      </w:pPr>
      <w:r>
        <w:lastRenderedPageBreak/>
        <w:t>Contents</w:t>
      </w:r>
    </w:p>
    <w:p w:rsidR="007A22D0" w:rsidRDefault="00E2596C">
      <w:pPr>
        <w:pStyle w:val="TOC1"/>
        <w:rPr>
          <w:rFonts w:eastAsiaTheme="minorEastAsia" w:cstheme="minorBidi"/>
          <w:b w:val="0"/>
          <w:lang w:eastAsia="en-AU"/>
        </w:rPr>
      </w:pPr>
      <w:r>
        <w:rPr>
          <w:rFonts w:ascii="Arial Bold" w:hAnsi="Arial Bold"/>
          <w:b w:val="0"/>
        </w:rPr>
        <w:fldChar w:fldCharType="begin"/>
      </w:r>
      <w:r>
        <w:rPr>
          <w:rFonts w:ascii="Arial Bold" w:hAnsi="Arial Bold"/>
          <w:b w:val="0"/>
        </w:rPr>
        <w:instrText xml:space="preserve"> TOC \o "1-4" \h \z \u \t "Heading 6,1" </w:instrText>
      </w:r>
      <w:r>
        <w:rPr>
          <w:rFonts w:ascii="Arial Bold" w:hAnsi="Arial Bold"/>
          <w:b w:val="0"/>
        </w:rPr>
        <w:fldChar w:fldCharType="separate"/>
      </w:r>
      <w:hyperlink w:anchor="_Toc444008398" w:history="1">
        <w:r w:rsidR="007A22D0" w:rsidRPr="005E0417">
          <w:rPr>
            <w:rStyle w:val="Hyperlink"/>
          </w:rPr>
          <w:t>1   About this document</w:t>
        </w:r>
        <w:r w:rsidR="007A22D0">
          <w:rPr>
            <w:webHidden/>
          </w:rPr>
          <w:tab/>
        </w:r>
        <w:r w:rsidR="007A22D0">
          <w:rPr>
            <w:webHidden/>
          </w:rPr>
          <w:fldChar w:fldCharType="begin"/>
        </w:r>
        <w:r w:rsidR="007A22D0">
          <w:rPr>
            <w:webHidden/>
          </w:rPr>
          <w:instrText xml:space="preserve"> PAGEREF _Toc444008398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399" w:history="1">
        <w:r w:rsidR="007A22D0" w:rsidRPr="005E0417">
          <w:rPr>
            <w:rStyle w:val="Hyperlink"/>
          </w:rPr>
          <w:t>1.1   Purpose</w:t>
        </w:r>
        <w:r w:rsidR="007A22D0">
          <w:rPr>
            <w:webHidden/>
          </w:rPr>
          <w:tab/>
        </w:r>
        <w:r w:rsidR="007A22D0">
          <w:rPr>
            <w:webHidden/>
          </w:rPr>
          <w:fldChar w:fldCharType="begin"/>
        </w:r>
        <w:r w:rsidR="007A22D0">
          <w:rPr>
            <w:webHidden/>
          </w:rPr>
          <w:instrText xml:space="preserve"> PAGEREF _Toc444008399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400" w:history="1">
        <w:r w:rsidR="007A22D0" w:rsidRPr="005E0417">
          <w:rPr>
            <w:rStyle w:val="Hyperlink"/>
          </w:rPr>
          <w:t>1.2   Scope</w:t>
        </w:r>
        <w:r w:rsidR="007A22D0">
          <w:rPr>
            <w:webHidden/>
          </w:rPr>
          <w:tab/>
        </w:r>
        <w:r w:rsidR="007A22D0">
          <w:rPr>
            <w:webHidden/>
          </w:rPr>
          <w:fldChar w:fldCharType="begin"/>
        </w:r>
        <w:r w:rsidR="007A22D0">
          <w:rPr>
            <w:webHidden/>
          </w:rPr>
          <w:instrText xml:space="preserve"> PAGEREF _Toc444008400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3"/>
        <w:rPr>
          <w:rFonts w:eastAsiaTheme="minorEastAsia" w:cstheme="minorBidi"/>
          <w:lang w:eastAsia="en-AU"/>
        </w:rPr>
      </w:pPr>
      <w:hyperlink w:anchor="_Toc444008401" w:history="1">
        <w:r w:rsidR="007A22D0" w:rsidRPr="005E0417">
          <w:rPr>
            <w:rStyle w:val="Hyperlink"/>
          </w:rPr>
          <w:t>1.2.1   In scope</w:t>
        </w:r>
        <w:r w:rsidR="007A22D0">
          <w:rPr>
            <w:webHidden/>
          </w:rPr>
          <w:tab/>
        </w:r>
        <w:r w:rsidR="007A22D0">
          <w:rPr>
            <w:webHidden/>
          </w:rPr>
          <w:fldChar w:fldCharType="begin"/>
        </w:r>
        <w:r w:rsidR="007A22D0">
          <w:rPr>
            <w:webHidden/>
          </w:rPr>
          <w:instrText xml:space="preserve"> PAGEREF _Toc444008401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402" w:history="1">
        <w:r w:rsidR="007A22D0" w:rsidRPr="005E0417">
          <w:rPr>
            <w:rStyle w:val="Hyperlink"/>
          </w:rPr>
          <w:t>1.3   Related documents</w:t>
        </w:r>
        <w:r w:rsidR="007A22D0">
          <w:rPr>
            <w:webHidden/>
          </w:rPr>
          <w:tab/>
        </w:r>
        <w:r w:rsidR="007A22D0">
          <w:rPr>
            <w:webHidden/>
          </w:rPr>
          <w:fldChar w:fldCharType="begin"/>
        </w:r>
        <w:r w:rsidR="007A22D0">
          <w:rPr>
            <w:webHidden/>
          </w:rPr>
          <w:instrText xml:space="preserve"> PAGEREF _Toc444008402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403" w:history="1">
        <w:r w:rsidR="007A22D0" w:rsidRPr="005E0417">
          <w:rPr>
            <w:rStyle w:val="Hyperlink"/>
          </w:rPr>
          <w:t>1.4   Changes in this revision</w:t>
        </w:r>
        <w:r w:rsidR="007A22D0">
          <w:rPr>
            <w:webHidden/>
          </w:rPr>
          <w:tab/>
        </w:r>
        <w:r w:rsidR="007A22D0">
          <w:rPr>
            <w:webHidden/>
          </w:rPr>
          <w:fldChar w:fldCharType="begin"/>
        </w:r>
        <w:r w:rsidR="007A22D0">
          <w:rPr>
            <w:webHidden/>
          </w:rPr>
          <w:instrText xml:space="preserve"> PAGEREF _Toc444008403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04" w:history="1">
        <w:r w:rsidR="007A22D0" w:rsidRPr="005E0417">
          <w:rPr>
            <w:rStyle w:val="Hyperlink"/>
          </w:rPr>
          <w:t>2   Relevant contacts</w:t>
        </w:r>
        <w:r w:rsidR="007A22D0">
          <w:rPr>
            <w:webHidden/>
          </w:rPr>
          <w:tab/>
        </w:r>
        <w:r w:rsidR="007A22D0">
          <w:rPr>
            <w:webHidden/>
          </w:rPr>
          <w:fldChar w:fldCharType="begin"/>
        </w:r>
        <w:r w:rsidR="007A22D0">
          <w:rPr>
            <w:webHidden/>
          </w:rPr>
          <w:instrText xml:space="preserve"> PAGEREF _Toc444008404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405" w:history="1">
        <w:r w:rsidR="007A22D0" w:rsidRPr="005E0417">
          <w:rPr>
            <w:rStyle w:val="Hyperlink"/>
          </w:rPr>
          <w:t>2.1   Design partner</w:t>
        </w:r>
        <w:r w:rsidR="007A22D0">
          <w:rPr>
            <w:webHidden/>
          </w:rPr>
          <w:tab/>
        </w:r>
        <w:r w:rsidR="007A22D0">
          <w:rPr>
            <w:webHidden/>
          </w:rPr>
          <w:fldChar w:fldCharType="begin"/>
        </w:r>
        <w:r w:rsidR="007A22D0">
          <w:rPr>
            <w:webHidden/>
          </w:rPr>
          <w:instrText xml:space="preserve"> PAGEREF _Toc444008405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2"/>
        <w:rPr>
          <w:rFonts w:eastAsiaTheme="minorEastAsia" w:cstheme="minorBidi"/>
          <w:lang w:eastAsia="en-AU"/>
        </w:rPr>
      </w:pPr>
      <w:hyperlink w:anchor="_Toc444008406" w:history="1">
        <w:r w:rsidR="007A22D0" w:rsidRPr="005E0417">
          <w:rPr>
            <w:rStyle w:val="Hyperlink"/>
          </w:rPr>
          <w:t>2.2  </w:t>
        </w:r>
        <w:r w:rsidR="007A22D0" w:rsidRPr="005E0417">
          <w:rPr>
            <w:rStyle w:val="Hyperlink"/>
            <w:b/>
          </w:rPr>
          <w:t xml:space="preserve"> nbn</w:t>
        </w:r>
        <w:r w:rsidR="007A22D0">
          <w:rPr>
            <w:webHidden/>
          </w:rPr>
          <w:tab/>
        </w:r>
        <w:r w:rsidR="007A22D0">
          <w:rPr>
            <w:webHidden/>
          </w:rPr>
          <w:fldChar w:fldCharType="begin"/>
        </w:r>
        <w:r w:rsidR="007A22D0">
          <w:rPr>
            <w:webHidden/>
          </w:rPr>
          <w:instrText xml:space="preserve"> PAGEREF _Toc444008406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3"/>
        <w:rPr>
          <w:rFonts w:eastAsiaTheme="minorEastAsia" w:cstheme="minorBidi"/>
          <w:lang w:eastAsia="en-AU"/>
        </w:rPr>
      </w:pPr>
      <w:hyperlink w:anchor="_Toc444008407" w:history="1">
        <w:r w:rsidR="007A22D0" w:rsidRPr="005E0417">
          <w:rPr>
            <w:rStyle w:val="Hyperlink"/>
          </w:rPr>
          <w:t>2.2.1   Regional Deployment</w:t>
        </w:r>
        <w:r w:rsidR="007A22D0">
          <w:rPr>
            <w:webHidden/>
          </w:rPr>
          <w:tab/>
        </w:r>
        <w:r w:rsidR="007A22D0">
          <w:rPr>
            <w:webHidden/>
          </w:rPr>
          <w:fldChar w:fldCharType="begin"/>
        </w:r>
        <w:r w:rsidR="007A22D0">
          <w:rPr>
            <w:webHidden/>
          </w:rPr>
          <w:instrText xml:space="preserve"> PAGEREF _Toc444008407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08" w:history="1">
        <w:r w:rsidR="007A22D0" w:rsidRPr="005E0417">
          <w:rPr>
            <w:rStyle w:val="Hyperlink"/>
          </w:rPr>
          <w:t>3   Assumptions</w:t>
        </w:r>
        <w:r w:rsidR="007A22D0">
          <w:rPr>
            <w:webHidden/>
          </w:rPr>
          <w:tab/>
        </w:r>
        <w:r w:rsidR="007A22D0">
          <w:rPr>
            <w:webHidden/>
          </w:rPr>
          <w:fldChar w:fldCharType="begin"/>
        </w:r>
        <w:r w:rsidR="007A22D0">
          <w:rPr>
            <w:webHidden/>
          </w:rPr>
          <w:instrText xml:space="preserve"> PAGEREF _Toc444008408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09" w:history="1">
        <w:r w:rsidR="007A22D0" w:rsidRPr="005E0417">
          <w:rPr>
            <w:rStyle w:val="Hyperlink"/>
          </w:rPr>
          <w:t>4   HSE special inductions and compliance</w:t>
        </w:r>
        <w:r w:rsidR="007A22D0">
          <w:rPr>
            <w:webHidden/>
          </w:rPr>
          <w:tab/>
        </w:r>
        <w:r w:rsidR="007A22D0">
          <w:rPr>
            <w:webHidden/>
          </w:rPr>
          <w:fldChar w:fldCharType="begin"/>
        </w:r>
        <w:r w:rsidR="007A22D0">
          <w:rPr>
            <w:webHidden/>
          </w:rPr>
          <w:instrText xml:space="preserve"> PAGEREF _Toc444008409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10" w:history="1">
        <w:r w:rsidR="007A22D0" w:rsidRPr="005E0417">
          <w:rPr>
            <w:rStyle w:val="Hyperlink"/>
          </w:rPr>
          <w:t>5   Design augmentation expectations</w:t>
        </w:r>
        <w:r w:rsidR="007A22D0">
          <w:rPr>
            <w:webHidden/>
          </w:rPr>
          <w:tab/>
        </w:r>
        <w:r w:rsidR="007A22D0">
          <w:rPr>
            <w:webHidden/>
          </w:rPr>
          <w:fldChar w:fldCharType="begin"/>
        </w:r>
        <w:r w:rsidR="007A22D0">
          <w:rPr>
            <w:webHidden/>
          </w:rPr>
          <w:instrText xml:space="preserve"> PAGEREF _Toc444008410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11" w:history="1">
        <w:r w:rsidR="007A22D0" w:rsidRPr="005E0417">
          <w:rPr>
            <w:rStyle w:val="Hyperlink"/>
          </w:rPr>
          <w:t>6   Reference documents</w:t>
        </w:r>
        <w:r w:rsidR="007A22D0">
          <w:rPr>
            <w:webHidden/>
          </w:rPr>
          <w:tab/>
        </w:r>
        <w:r w:rsidR="007A22D0">
          <w:rPr>
            <w:webHidden/>
          </w:rPr>
          <w:fldChar w:fldCharType="begin"/>
        </w:r>
        <w:r w:rsidR="007A22D0">
          <w:rPr>
            <w:webHidden/>
          </w:rPr>
          <w:instrText xml:space="preserve"> PAGEREF _Toc444008411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12" w:history="1">
        <w:r w:rsidR="007A22D0" w:rsidRPr="005E0417">
          <w:rPr>
            <w:rStyle w:val="Hyperlink"/>
          </w:rPr>
          <w:t>7   Associated files</w:t>
        </w:r>
        <w:r w:rsidR="007A22D0">
          <w:rPr>
            <w:webHidden/>
          </w:rPr>
          <w:tab/>
        </w:r>
        <w:r w:rsidR="007A22D0">
          <w:rPr>
            <w:webHidden/>
          </w:rPr>
          <w:fldChar w:fldCharType="begin"/>
        </w:r>
        <w:r w:rsidR="007A22D0">
          <w:rPr>
            <w:webHidden/>
          </w:rPr>
          <w:instrText xml:space="preserve"> PAGEREF _Toc444008412 \h </w:instrText>
        </w:r>
        <w:r w:rsidR="007A22D0">
          <w:rPr>
            <w:webHidden/>
          </w:rPr>
        </w:r>
        <w:r w:rsidR="007A22D0">
          <w:rPr>
            <w:webHidden/>
          </w:rPr>
          <w:fldChar w:fldCharType="separate"/>
        </w:r>
        <w:r w:rsidR="00EB5AA1">
          <w:rPr>
            <w:webHidden/>
          </w:rPr>
          <w:t>3</w:t>
        </w:r>
        <w:r w:rsidR="007A22D0">
          <w:rPr>
            <w:webHidden/>
          </w:rPr>
          <w:fldChar w:fldCharType="end"/>
        </w:r>
      </w:hyperlink>
    </w:p>
    <w:p w:rsidR="007A22D0" w:rsidRDefault="003B3ED4">
      <w:pPr>
        <w:pStyle w:val="TOC1"/>
        <w:rPr>
          <w:rFonts w:eastAsiaTheme="minorEastAsia" w:cstheme="minorBidi"/>
          <w:b w:val="0"/>
          <w:lang w:eastAsia="en-AU"/>
        </w:rPr>
      </w:pPr>
      <w:hyperlink w:anchor="_Toc444008413" w:history="1">
        <w:r w:rsidR="007A22D0" w:rsidRPr="005E0417">
          <w:rPr>
            <w:rStyle w:val="Hyperlink"/>
          </w:rPr>
          <w:t>8   Glossary</w:t>
        </w:r>
        <w:r w:rsidR="007A22D0">
          <w:rPr>
            <w:webHidden/>
          </w:rPr>
          <w:tab/>
        </w:r>
        <w:r w:rsidR="007A22D0">
          <w:rPr>
            <w:webHidden/>
          </w:rPr>
          <w:fldChar w:fldCharType="begin"/>
        </w:r>
        <w:r w:rsidR="007A22D0">
          <w:rPr>
            <w:webHidden/>
          </w:rPr>
          <w:instrText xml:space="preserve"> PAGEREF _Toc444008413 \h </w:instrText>
        </w:r>
        <w:r w:rsidR="007A22D0">
          <w:rPr>
            <w:webHidden/>
          </w:rPr>
        </w:r>
        <w:r w:rsidR="007A22D0">
          <w:rPr>
            <w:webHidden/>
          </w:rPr>
          <w:fldChar w:fldCharType="separate"/>
        </w:r>
        <w:r w:rsidR="00EB5AA1">
          <w:rPr>
            <w:webHidden/>
          </w:rPr>
          <w:t>3</w:t>
        </w:r>
        <w:r w:rsidR="007A22D0">
          <w:rPr>
            <w:webHidden/>
          </w:rPr>
          <w:fldChar w:fldCharType="end"/>
        </w:r>
      </w:hyperlink>
    </w:p>
    <w:p w:rsidR="00311596" w:rsidRPr="00311596" w:rsidRDefault="00E2596C" w:rsidP="00622F22">
      <w:pPr>
        <w:tabs>
          <w:tab w:val="right" w:leader="dot" w:pos="9639"/>
        </w:tabs>
        <w:rPr>
          <w:noProof/>
        </w:rPr>
      </w:pPr>
      <w:r>
        <w:rPr>
          <w:rFonts w:ascii="Arial Bold" w:eastAsia="Times New Roman" w:hAnsi="Arial Bold" w:cs="Times New Roman"/>
          <w:b/>
          <w:noProof/>
          <w:u w:color="192268" w:themeColor="background2"/>
        </w:rPr>
        <w:fldChar w:fldCharType="end"/>
      </w:r>
    </w:p>
    <w:p w:rsidR="001E48E9" w:rsidRDefault="001E48E9" w:rsidP="009D30F4">
      <w:pPr>
        <w:pStyle w:val="ContentsHeading2"/>
      </w:pPr>
      <w:r>
        <w:t>Tables</w:t>
      </w:r>
    </w:p>
    <w:p w:rsidR="007A22D0" w:rsidRDefault="008E5B37">
      <w:pPr>
        <w:pStyle w:val="TableofFigures"/>
        <w:rPr>
          <w:rFonts w:eastAsiaTheme="minorEastAsia"/>
          <w:noProof/>
          <w:lang w:eastAsia="en-AU"/>
        </w:rPr>
      </w:pPr>
      <w:r>
        <w:fldChar w:fldCharType="begin"/>
      </w:r>
      <w:r>
        <w:instrText xml:space="preserve"> TOC \h \z \c "Table" </w:instrText>
      </w:r>
      <w:r>
        <w:fldChar w:fldCharType="separate"/>
      </w:r>
      <w:hyperlink w:anchor="_Toc444008414" w:history="1">
        <w:r w:rsidR="007A22D0" w:rsidRPr="007C6C2A">
          <w:rPr>
            <w:rStyle w:val="Hyperlink"/>
            <w:noProof/>
          </w:rPr>
          <w:t>Table 1. Associated files and components of the Site Design and relevance for HFC technology</w:t>
        </w:r>
        <w:r w:rsidR="007A22D0">
          <w:rPr>
            <w:noProof/>
            <w:webHidden/>
          </w:rPr>
          <w:tab/>
        </w:r>
        <w:r w:rsidR="007A22D0">
          <w:rPr>
            <w:noProof/>
            <w:webHidden/>
          </w:rPr>
          <w:fldChar w:fldCharType="begin"/>
        </w:r>
        <w:r w:rsidR="007A22D0">
          <w:rPr>
            <w:noProof/>
            <w:webHidden/>
          </w:rPr>
          <w:instrText xml:space="preserve"> PAGEREF _Toc444008414 \h </w:instrText>
        </w:r>
        <w:r w:rsidR="007A22D0">
          <w:rPr>
            <w:noProof/>
            <w:webHidden/>
          </w:rPr>
        </w:r>
        <w:r w:rsidR="007A22D0">
          <w:rPr>
            <w:noProof/>
            <w:webHidden/>
          </w:rPr>
          <w:fldChar w:fldCharType="separate"/>
        </w:r>
        <w:r w:rsidR="00EB5AA1">
          <w:rPr>
            <w:noProof/>
            <w:webHidden/>
          </w:rPr>
          <w:t>3</w:t>
        </w:r>
        <w:r w:rsidR="007A22D0">
          <w:rPr>
            <w:noProof/>
            <w:webHidden/>
          </w:rPr>
          <w:fldChar w:fldCharType="end"/>
        </w:r>
      </w:hyperlink>
    </w:p>
    <w:p w:rsidR="007A22D0" w:rsidRDefault="003B3ED4">
      <w:pPr>
        <w:pStyle w:val="TableofFigures"/>
        <w:rPr>
          <w:rFonts w:eastAsiaTheme="minorEastAsia"/>
          <w:noProof/>
          <w:lang w:eastAsia="en-AU"/>
        </w:rPr>
      </w:pPr>
      <w:hyperlink w:anchor="_Toc444008415" w:history="1">
        <w:r w:rsidR="007A22D0" w:rsidRPr="007C6C2A">
          <w:rPr>
            <w:rStyle w:val="Hyperlink"/>
            <w:noProof/>
          </w:rPr>
          <w:t>Table 2. Induction Compliances During Survey and Design Engagement</w:t>
        </w:r>
        <w:r w:rsidR="007A22D0">
          <w:rPr>
            <w:noProof/>
            <w:webHidden/>
          </w:rPr>
          <w:tab/>
        </w:r>
        <w:r w:rsidR="007A22D0">
          <w:rPr>
            <w:noProof/>
            <w:webHidden/>
          </w:rPr>
          <w:fldChar w:fldCharType="begin"/>
        </w:r>
        <w:r w:rsidR="007A22D0">
          <w:rPr>
            <w:noProof/>
            <w:webHidden/>
          </w:rPr>
          <w:instrText xml:space="preserve"> PAGEREF _Toc444008415 \h </w:instrText>
        </w:r>
        <w:r w:rsidR="007A22D0">
          <w:rPr>
            <w:noProof/>
            <w:webHidden/>
          </w:rPr>
        </w:r>
        <w:r w:rsidR="007A22D0">
          <w:rPr>
            <w:noProof/>
            <w:webHidden/>
          </w:rPr>
          <w:fldChar w:fldCharType="separate"/>
        </w:r>
        <w:r w:rsidR="00EB5AA1">
          <w:rPr>
            <w:noProof/>
            <w:webHidden/>
          </w:rPr>
          <w:t>3</w:t>
        </w:r>
        <w:r w:rsidR="007A22D0">
          <w:rPr>
            <w:noProof/>
            <w:webHidden/>
          </w:rPr>
          <w:fldChar w:fldCharType="end"/>
        </w:r>
      </w:hyperlink>
    </w:p>
    <w:p w:rsidR="007A22D0" w:rsidRDefault="003B3ED4">
      <w:pPr>
        <w:pStyle w:val="TableofFigures"/>
        <w:rPr>
          <w:rFonts w:eastAsiaTheme="minorEastAsia"/>
          <w:noProof/>
          <w:lang w:eastAsia="en-AU"/>
        </w:rPr>
      </w:pPr>
      <w:hyperlink w:anchor="_Toc444008416" w:history="1">
        <w:r w:rsidR="007A22D0" w:rsidRPr="007C6C2A">
          <w:rPr>
            <w:rStyle w:val="Hyperlink"/>
            <w:noProof/>
          </w:rPr>
          <w:t>Table 3. Serviceable Location Counts</w:t>
        </w:r>
        <w:r w:rsidR="007A22D0">
          <w:rPr>
            <w:noProof/>
            <w:webHidden/>
          </w:rPr>
          <w:tab/>
        </w:r>
        <w:r w:rsidR="007A22D0">
          <w:rPr>
            <w:noProof/>
            <w:webHidden/>
          </w:rPr>
          <w:fldChar w:fldCharType="begin"/>
        </w:r>
        <w:r w:rsidR="007A22D0">
          <w:rPr>
            <w:noProof/>
            <w:webHidden/>
          </w:rPr>
          <w:instrText xml:space="preserve"> PAGEREF _Toc444008416 \h </w:instrText>
        </w:r>
        <w:r w:rsidR="007A22D0">
          <w:rPr>
            <w:noProof/>
            <w:webHidden/>
          </w:rPr>
        </w:r>
        <w:r w:rsidR="007A22D0">
          <w:rPr>
            <w:noProof/>
            <w:webHidden/>
          </w:rPr>
          <w:fldChar w:fldCharType="separate"/>
        </w:r>
        <w:r w:rsidR="00EB5AA1">
          <w:rPr>
            <w:noProof/>
            <w:webHidden/>
          </w:rPr>
          <w:t>3</w:t>
        </w:r>
        <w:r w:rsidR="007A22D0">
          <w:rPr>
            <w:noProof/>
            <w:webHidden/>
          </w:rPr>
          <w:fldChar w:fldCharType="end"/>
        </w:r>
      </w:hyperlink>
    </w:p>
    <w:p w:rsidR="007A22D0" w:rsidRDefault="003B3ED4">
      <w:pPr>
        <w:pStyle w:val="TableofFigures"/>
        <w:rPr>
          <w:rFonts w:eastAsiaTheme="minorEastAsia"/>
          <w:noProof/>
          <w:lang w:eastAsia="en-AU"/>
        </w:rPr>
      </w:pPr>
      <w:hyperlink w:anchor="_Toc444008417" w:history="1">
        <w:r w:rsidR="007A22D0" w:rsidRPr="007C6C2A">
          <w:rPr>
            <w:rStyle w:val="Hyperlink"/>
            <w:noProof/>
          </w:rPr>
          <w:t>Table 4. Design Rules</w:t>
        </w:r>
        <w:r w:rsidR="007A22D0">
          <w:rPr>
            <w:noProof/>
            <w:webHidden/>
          </w:rPr>
          <w:tab/>
        </w:r>
        <w:r w:rsidR="007A22D0">
          <w:rPr>
            <w:noProof/>
            <w:webHidden/>
          </w:rPr>
          <w:fldChar w:fldCharType="begin"/>
        </w:r>
        <w:r w:rsidR="007A22D0">
          <w:rPr>
            <w:noProof/>
            <w:webHidden/>
          </w:rPr>
          <w:instrText xml:space="preserve"> PAGEREF _Toc444008417 \h </w:instrText>
        </w:r>
        <w:r w:rsidR="007A22D0">
          <w:rPr>
            <w:noProof/>
            <w:webHidden/>
          </w:rPr>
        </w:r>
        <w:r w:rsidR="007A22D0">
          <w:rPr>
            <w:noProof/>
            <w:webHidden/>
          </w:rPr>
          <w:fldChar w:fldCharType="separate"/>
        </w:r>
        <w:r w:rsidR="00EB5AA1">
          <w:rPr>
            <w:noProof/>
            <w:webHidden/>
          </w:rPr>
          <w:t>3</w:t>
        </w:r>
        <w:r w:rsidR="007A22D0">
          <w:rPr>
            <w:noProof/>
            <w:webHidden/>
          </w:rPr>
          <w:fldChar w:fldCharType="end"/>
        </w:r>
      </w:hyperlink>
    </w:p>
    <w:p w:rsidR="007A22D0" w:rsidRDefault="003B3ED4">
      <w:pPr>
        <w:pStyle w:val="TableofFigures"/>
        <w:rPr>
          <w:rFonts w:eastAsiaTheme="minorEastAsia"/>
          <w:noProof/>
          <w:lang w:eastAsia="en-AU"/>
        </w:rPr>
      </w:pPr>
      <w:hyperlink w:anchor="_Toc444008418" w:history="1">
        <w:r w:rsidR="007A22D0" w:rsidRPr="007C6C2A">
          <w:rPr>
            <w:rStyle w:val="Hyperlink"/>
            <w:noProof/>
          </w:rPr>
          <w:t>Table 5. Final design documentation for MPS</w:t>
        </w:r>
        <w:r w:rsidR="007A22D0">
          <w:rPr>
            <w:noProof/>
            <w:webHidden/>
          </w:rPr>
          <w:tab/>
        </w:r>
        <w:r w:rsidR="007A22D0">
          <w:rPr>
            <w:noProof/>
            <w:webHidden/>
          </w:rPr>
          <w:fldChar w:fldCharType="begin"/>
        </w:r>
        <w:r w:rsidR="007A22D0">
          <w:rPr>
            <w:noProof/>
            <w:webHidden/>
          </w:rPr>
          <w:instrText xml:space="preserve"> PAGEREF _Toc444008418 \h </w:instrText>
        </w:r>
        <w:r w:rsidR="007A22D0">
          <w:rPr>
            <w:noProof/>
            <w:webHidden/>
          </w:rPr>
        </w:r>
        <w:r w:rsidR="007A22D0">
          <w:rPr>
            <w:noProof/>
            <w:webHidden/>
          </w:rPr>
          <w:fldChar w:fldCharType="separate"/>
        </w:r>
        <w:r w:rsidR="00EB5AA1">
          <w:rPr>
            <w:noProof/>
            <w:webHidden/>
          </w:rPr>
          <w:t>3</w:t>
        </w:r>
        <w:r w:rsidR="007A22D0">
          <w:rPr>
            <w:noProof/>
            <w:webHidden/>
          </w:rPr>
          <w:fldChar w:fldCharType="end"/>
        </w:r>
      </w:hyperlink>
    </w:p>
    <w:p w:rsidR="001E48E9" w:rsidRPr="009D30F4" w:rsidRDefault="008E5B37" w:rsidP="008E5B37">
      <w:r>
        <w:fldChar w:fldCharType="end"/>
      </w:r>
    </w:p>
    <w:p w:rsidR="00A93C8F" w:rsidRDefault="00A9313C" w:rsidP="005F7745">
      <w:pPr>
        <w:pStyle w:val="Heading1"/>
      </w:pPr>
      <w:bookmarkStart w:id="1" w:name="_Toc360532809"/>
      <w:bookmarkStart w:id="2" w:name="_Toc361040470"/>
      <w:bookmarkStart w:id="3" w:name="_Toc444008398"/>
      <w:r>
        <w:lastRenderedPageBreak/>
        <w:t xml:space="preserve">About </w:t>
      </w:r>
      <w:r w:rsidR="007C6784">
        <w:t>t</w:t>
      </w:r>
      <w:r>
        <w:t xml:space="preserve">his </w:t>
      </w:r>
      <w:r w:rsidR="007C6784">
        <w:t>d</w:t>
      </w:r>
      <w:r>
        <w:t>ocument</w:t>
      </w:r>
      <w:bookmarkEnd w:id="1"/>
      <w:bookmarkEnd w:id="2"/>
      <w:bookmarkEnd w:id="3"/>
    </w:p>
    <w:p w:rsidR="00FA52DA" w:rsidRDefault="00FA52DA" w:rsidP="00C448C8">
      <w:pPr>
        <w:pStyle w:val="Heading2"/>
      </w:pPr>
      <w:bookmarkStart w:id="4" w:name="_Toc361040472"/>
      <w:bookmarkStart w:id="5" w:name="_Toc444008399"/>
      <w:r>
        <w:t>Purpose</w:t>
      </w:r>
      <w:bookmarkEnd w:id="4"/>
      <w:bookmarkEnd w:id="5"/>
    </w:p>
    <w:p w:rsidR="009D72A0" w:rsidRDefault="009D72A0" w:rsidP="009D72A0">
      <w:r>
        <w:t>The purpose of the detailed design document – MPS (DDD-M) is to provide</w:t>
      </w:r>
      <w:r w:rsidRPr="009659DC">
        <w:t xml:space="preserve"> </w:t>
      </w:r>
      <w:proofErr w:type="spellStart"/>
      <w:r>
        <w:rPr>
          <w:b/>
        </w:rPr>
        <w:t>nbn</w:t>
      </w:r>
      <w:proofErr w:type="spellEnd"/>
      <w:r>
        <w:t xml:space="preserve"> with a detailed</w:t>
      </w:r>
      <w:r w:rsidRPr="009659DC">
        <w:t xml:space="preserve"> ov</w:t>
      </w:r>
      <w:r>
        <w:t>erview of an HFC MPS design and a list of the associated files.  The DDD-M forms part of the final detailed design package along with the associated files.</w:t>
      </w:r>
    </w:p>
    <w:p w:rsidR="006E63EF" w:rsidRDefault="009D72A0" w:rsidP="009D72A0">
      <w:r>
        <w:t>The table below lists the associated files for an HFC MPS and the components of the Site Design. Components which are also provided as a separate file are indicated by an *.</w:t>
      </w:r>
    </w:p>
    <w:p w:rsidR="009D72A0" w:rsidRDefault="009D72A0" w:rsidP="009D72A0">
      <w:pPr>
        <w:pStyle w:val="Caption"/>
      </w:pPr>
      <w:bookmarkStart w:id="6" w:name="_Toc444008414"/>
      <w:r>
        <w:t xml:space="preserve">Table </w:t>
      </w:r>
      <w:r w:rsidR="003B3ED4">
        <w:fldChar w:fldCharType="begin"/>
      </w:r>
      <w:r w:rsidR="003B3ED4">
        <w:instrText xml:space="preserve"> SEQ Table \* ARABIC </w:instrText>
      </w:r>
      <w:r w:rsidR="003B3ED4">
        <w:fldChar w:fldCharType="separate"/>
      </w:r>
      <w:r w:rsidR="00EB5AA1">
        <w:rPr>
          <w:noProof/>
        </w:rPr>
        <w:t>1</w:t>
      </w:r>
      <w:r w:rsidR="003B3ED4">
        <w:rPr>
          <w:noProof/>
        </w:rPr>
        <w:fldChar w:fldCharType="end"/>
      </w:r>
      <w:r>
        <w:t>. Associated files and components of the Site Design and relevance for HFC technology</w:t>
      </w:r>
      <w:bookmarkEnd w:id="6"/>
    </w:p>
    <w:p w:rsidR="00FE5A07" w:rsidRDefault="00FE5A07" w:rsidP="00FE5A07">
      <w:pPr>
        <w:pStyle w:val="ListNumber"/>
      </w:pPr>
      <w:r>
        <w:t>MDU Checklist</w:t>
      </w:r>
    </w:p>
    <w:p w:rsidR="00FE5A07" w:rsidRDefault="00FE5A07" w:rsidP="00FE5A07">
      <w:pPr>
        <w:pStyle w:val="ListNumber"/>
      </w:pPr>
      <w:r>
        <w:t>Site design (submitted in CAD and PDF)</w:t>
      </w:r>
    </w:p>
    <w:p w:rsidR="00FE5A07" w:rsidRDefault="00FE5A07" w:rsidP="00FE5A07">
      <w:pPr>
        <w:pStyle w:val="ListBullet2"/>
      </w:pPr>
      <w:r>
        <w:t>External cable route</w:t>
      </w:r>
    </w:p>
    <w:p w:rsidR="00FE5A07" w:rsidRDefault="00FE5A07" w:rsidP="00FE5A07">
      <w:pPr>
        <w:pStyle w:val="ListBullet2"/>
      </w:pPr>
      <w:r>
        <w:t>Internal cable route</w:t>
      </w:r>
    </w:p>
    <w:p w:rsidR="00FE5A07" w:rsidRDefault="00FE5A07" w:rsidP="00FE5A07">
      <w:pPr>
        <w:pStyle w:val="ListBullet2"/>
      </w:pPr>
      <w:r>
        <w:t>Installation notes</w:t>
      </w:r>
    </w:p>
    <w:p w:rsidR="00FE5A07" w:rsidRDefault="00FE5A07" w:rsidP="00FE5A07">
      <w:pPr>
        <w:pStyle w:val="ListBullet2"/>
      </w:pPr>
      <w:r>
        <w:t>MDF layout</w:t>
      </w:r>
    </w:p>
    <w:p w:rsidR="00FE5A07" w:rsidRDefault="00FE5A07" w:rsidP="00FE5A07">
      <w:pPr>
        <w:pStyle w:val="ListBullet2"/>
      </w:pPr>
      <w:r>
        <w:t>Scope of works</w:t>
      </w:r>
    </w:p>
    <w:p w:rsidR="00FE5A07" w:rsidRDefault="00FE5A07" w:rsidP="00FE5A07">
      <w:pPr>
        <w:pStyle w:val="ListBullet2"/>
      </w:pPr>
      <w:r>
        <w:t>Power  options</w:t>
      </w:r>
    </w:p>
    <w:p w:rsidR="00FE5A07" w:rsidRDefault="00FE5A07" w:rsidP="00FE5A07">
      <w:pPr>
        <w:pStyle w:val="ListBullet2"/>
      </w:pPr>
      <w:r>
        <w:t>BOM*</w:t>
      </w:r>
    </w:p>
    <w:p w:rsidR="00FE5A07" w:rsidRDefault="00FE5A07" w:rsidP="00FE5A07">
      <w:pPr>
        <w:pStyle w:val="ListBullet2"/>
      </w:pPr>
      <w:r>
        <w:t>BOQ*</w:t>
      </w:r>
    </w:p>
    <w:p w:rsidR="00FE5A07" w:rsidRDefault="00FE5A07" w:rsidP="00FE5A07">
      <w:pPr>
        <w:pStyle w:val="ListBullet2"/>
      </w:pPr>
      <w:r>
        <w:t>Straight line diagram</w:t>
      </w:r>
      <w:r w:rsidR="00EA3D30">
        <w:t xml:space="preserve"> *</w:t>
      </w:r>
    </w:p>
    <w:p w:rsidR="00FE5A07" w:rsidRDefault="00FE5A07" w:rsidP="00FE5A07">
      <w:pPr>
        <w:pStyle w:val="ListNumber"/>
      </w:pPr>
      <w:r w:rsidRPr="00C76199">
        <w:t>Site Electrical Service Connectivity Checklist Power Assessment</w:t>
      </w:r>
    </w:p>
    <w:p w:rsidR="00FE5A07" w:rsidRDefault="00FE5A07" w:rsidP="00FE5A07">
      <w:pPr>
        <w:pStyle w:val="ListNumber"/>
      </w:pPr>
      <w:r w:rsidRPr="00C76199">
        <w:t>Record of Conversations</w:t>
      </w:r>
    </w:p>
    <w:p w:rsidR="00FE5A07" w:rsidRDefault="00FE5A07" w:rsidP="00FE5A07">
      <w:pPr>
        <w:pStyle w:val="ListNumber"/>
      </w:pPr>
      <w:r w:rsidRPr="00C76199">
        <w:t>Field Inspection Report (FIR) Workbook</w:t>
      </w:r>
    </w:p>
    <w:p w:rsidR="00FE5A07" w:rsidRDefault="00FE5A07" w:rsidP="00FE5A07">
      <w:pPr>
        <w:pStyle w:val="ListNumber"/>
      </w:pPr>
      <w:r w:rsidRPr="00C76199">
        <w:t>Field Inspection Report (FIR) Photos</w:t>
      </w:r>
    </w:p>
    <w:p w:rsidR="00FE5A07" w:rsidRDefault="00FE5A07" w:rsidP="00FE5A07">
      <w:pPr>
        <w:pStyle w:val="ListNumber"/>
      </w:pPr>
      <w:r w:rsidRPr="00C76199">
        <w:t>Land Access and Statutory Approvals</w:t>
      </w:r>
    </w:p>
    <w:p w:rsidR="00FA52DA" w:rsidRDefault="00FA52DA" w:rsidP="00C448C8">
      <w:pPr>
        <w:pStyle w:val="Heading2"/>
      </w:pPr>
      <w:bookmarkStart w:id="7" w:name="_Toc361040474"/>
      <w:bookmarkStart w:id="8" w:name="_Toc444008400"/>
      <w:r>
        <w:t>Scope</w:t>
      </w:r>
      <w:bookmarkEnd w:id="7"/>
      <w:bookmarkEnd w:id="8"/>
    </w:p>
    <w:p w:rsidR="00EA3D30" w:rsidRPr="00EA3D30" w:rsidRDefault="00EA3D30" w:rsidP="00EA3D30">
      <w:pPr>
        <w:pStyle w:val="Heading3"/>
      </w:pPr>
      <w:bookmarkStart w:id="9" w:name="_Toc444008401"/>
      <w:r>
        <w:t>In scope</w:t>
      </w:r>
      <w:bookmarkEnd w:id="9"/>
    </w:p>
    <w:p w:rsidR="00EA3D30" w:rsidRDefault="00EA3D30" w:rsidP="00682B11">
      <w:bookmarkStart w:id="10" w:name="_Toc361040476"/>
      <w:r>
        <w:t>This MPS will be constructed using HFC technology.</w:t>
      </w:r>
    </w:p>
    <w:p w:rsidR="00EA3D30" w:rsidRDefault="00EA3D30" w:rsidP="00682B11">
      <w:r>
        <w:t xml:space="preserve">The MPS is located </w:t>
      </w:r>
      <w:r w:rsidR="000817ED" w:rsidRPr="000817ED">
        <w:t>45 UNION ST MCMAHONS POINT NSW 2060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7570"/>
      </w:tblGrid>
      <w:tr w:rsidR="007D4A2B" w:rsidTr="007A22D0">
        <w:tc>
          <w:tcPr>
            <w:tcW w:w="2660" w:type="dxa"/>
          </w:tcPr>
          <w:p w:rsidR="007D4A2B" w:rsidRDefault="007D4A2B" w:rsidP="007A22D0">
            <w:pPr>
              <w:keepNext/>
              <w:keepLines/>
            </w:pPr>
            <w:proofErr w:type="spellStart"/>
            <w:r>
              <w:rPr>
                <w:b/>
              </w:rPr>
              <w:lastRenderedPageBreak/>
              <w:t>n</w:t>
            </w:r>
            <w:r w:rsidRPr="00267512">
              <w:rPr>
                <w:b/>
              </w:rPr>
              <w:t>bn</w:t>
            </w:r>
            <w:proofErr w:type="spellEnd"/>
            <w:r>
              <w:t xml:space="preserve"> name, site code:</w:t>
            </w:r>
          </w:p>
        </w:tc>
        <w:tc>
          <w:tcPr>
            <w:tcW w:w="7654" w:type="dxa"/>
          </w:tcPr>
          <w:p w:rsidR="007D4A2B" w:rsidRDefault="00C06367" w:rsidP="00C06367">
            <w:pPr>
              <w:keepNext/>
              <w:keepLines/>
            </w:pPr>
            <w:r>
              <w:fldChar w:fldCharType="begin">
                <w:ffData>
                  <w:name w:val="Text33"/>
                  <w:enabled/>
                  <w:calcOnExit w:val="0"/>
                  <w:textInput>
                    <w:default w:val="North Sydney"/>
                  </w:textInput>
                </w:ffData>
              </w:fldChar>
            </w:r>
            <w:bookmarkStart w:id="11" w:name="Text33"/>
            <w:r>
              <w:instrText xml:space="preserve"> FORMTEXT </w:instrText>
            </w:r>
            <w:r>
              <w:fldChar w:fldCharType="separate"/>
            </w:r>
            <w:r>
              <w:rPr>
                <w:noProof/>
              </w:rPr>
              <w:t>North Sydney</w:t>
            </w:r>
            <w:r>
              <w:fldChar w:fldCharType="end"/>
            </w:r>
            <w:bookmarkEnd w:id="11"/>
            <w:r w:rsidR="007D4A2B">
              <w:t xml:space="preserve">, </w:t>
            </w:r>
            <w:r>
              <w:fldChar w:fldCharType="begin">
                <w:ffData>
                  <w:name w:val="Text34"/>
                  <w:enabled/>
                  <w:calcOnExit w:val="0"/>
                  <w:textInput>
                    <w:default w:val="2NSY-64"/>
                  </w:textInput>
                </w:ffData>
              </w:fldChar>
            </w:r>
            <w:bookmarkStart w:id="12" w:name="Text34"/>
            <w:r>
              <w:instrText xml:space="preserve"> FORMTEXT </w:instrText>
            </w:r>
            <w:r>
              <w:fldChar w:fldCharType="separate"/>
            </w:r>
            <w:r>
              <w:rPr>
                <w:noProof/>
              </w:rPr>
              <w:t>2NSY-64</w:t>
            </w:r>
            <w:r>
              <w:fldChar w:fldCharType="end"/>
            </w:r>
            <w:bookmarkEnd w:id="12"/>
          </w:p>
        </w:tc>
      </w:tr>
      <w:tr w:rsidR="007D4A2B" w:rsidTr="007A22D0">
        <w:tc>
          <w:tcPr>
            <w:tcW w:w="2660" w:type="dxa"/>
          </w:tcPr>
          <w:p w:rsidR="007D4A2B" w:rsidRDefault="007D4A2B" w:rsidP="007A22D0">
            <w:pPr>
              <w:keepNext/>
              <w:keepLines/>
            </w:pPr>
            <w:r>
              <w:t>Telstra name, ESA code:</w:t>
            </w:r>
          </w:p>
        </w:tc>
        <w:tc>
          <w:tcPr>
            <w:tcW w:w="7654" w:type="dxa"/>
          </w:tcPr>
          <w:p w:rsidR="007D4A2B" w:rsidRDefault="00C06367" w:rsidP="007A22D0">
            <w:pPr>
              <w:keepNext/>
              <w:keepLines/>
            </w:pPr>
            <w:r>
              <w:fldChar w:fldCharType="begin">
                <w:ffData>
                  <w:name w:val=""/>
                  <w:enabled/>
                  <w:calcOnExit w:val="0"/>
                  <w:textInput>
                    <w:default w:val="North Sydney,NSYD"/>
                  </w:textInput>
                </w:ffData>
              </w:fldChar>
            </w:r>
            <w:r>
              <w:instrText xml:space="preserve"> FORMTEXT </w:instrText>
            </w:r>
            <w:r>
              <w:fldChar w:fldCharType="separate"/>
            </w:r>
            <w:r>
              <w:rPr>
                <w:noProof/>
              </w:rPr>
              <w:t>North Sydney,NSYD</w:t>
            </w:r>
            <w:r>
              <w:fldChar w:fldCharType="end"/>
            </w:r>
          </w:p>
        </w:tc>
      </w:tr>
      <w:tr w:rsidR="007D4A2B" w:rsidTr="007A22D0">
        <w:tc>
          <w:tcPr>
            <w:tcW w:w="2660" w:type="dxa"/>
          </w:tcPr>
          <w:p w:rsidR="007D4A2B" w:rsidRDefault="007D4A2B" w:rsidP="007A22D0">
            <w:pPr>
              <w:keepNext/>
              <w:keepLines/>
            </w:pPr>
            <w:r>
              <w:t>Site address:</w:t>
            </w:r>
          </w:p>
        </w:tc>
        <w:tc>
          <w:tcPr>
            <w:tcW w:w="7654" w:type="dxa"/>
          </w:tcPr>
          <w:p w:rsidR="007D4A2B" w:rsidRDefault="000817ED" w:rsidP="007A22D0">
            <w:pPr>
              <w:keepNext/>
              <w:keepLines/>
            </w:pPr>
            <w:r w:rsidRPr="000817ED">
              <w:t>45 UNION ST MCMAHONS POINT NSW 2060</w:t>
            </w:r>
            <w:bookmarkStart w:id="13" w:name="_GoBack"/>
            <w:bookmarkEnd w:id="13"/>
          </w:p>
        </w:tc>
      </w:tr>
    </w:tbl>
    <w:p w:rsidR="00EA3D30" w:rsidRDefault="00EA3D30" w:rsidP="00682B11"/>
    <w:p w:rsidR="00303E8C" w:rsidRDefault="000759DD" w:rsidP="00C448C8">
      <w:pPr>
        <w:pStyle w:val="Heading2"/>
      </w:pPr>
      <w:bookmarkStart w:id="14" w:name="_Ref348696886"/>
      <w:bookmarkStart w:id="15" w:name="_Ref348696889"/>
      <w:bookmarkStart w:id="16" w:name="_Toc360532810"/>
      <w:bookmarkStart w:id="17" w:name="_Toc361040480"/>
      <w:bookmarkStart w:id="18" w:name="_Toc444008402"/>
      <w:bookmarkEnd w:id="10"/>
      <w:r>
        <w:t xml:space="preserve">Related </w:t>
      </w:r>
      <w:r w:rsidR="007C6784">
        <w:t>d</w:t>
      </w:r>
      <w:r>
        <w:t>ocuments</w:t>
      </w:r>
      <w:bookmarkEnd w:id="14"/>
      <w:bookmarkEnd w:id="15"/>
      <w:bookmarkEnd w:id="16"/>
      <w:bookmarkEnd w:id="17"/>
      <w:bookmarkEnd w:id="18"/>
    </w:p>
    <w:p w:rsidR="00682B11" w:rsidRPr="00682B11" w:rsidRDefault="00682B11" w:rsidP="00682B11">
      <w:r>
        <w:rPr>
          <w:rFonts w:ascii="Arial" w:hAnsi="Arial"/>
        </w:rPr>
        <w:t>The table below lists documents that provide further information in relation to this document:</w:t>
      </w:r>
    </w:p>
    <w:tbl>
      <w:tblPr>
        <w:tblStyle w:val="nbn1Accent4"/>
        <w:tblW w:w="4889" w:type="pct"/>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6154"/>
        <w:gridCol w:w="2197"/>
        <w:gridCol w:w="1610"/>
      </w:tblGrid>
      <w:tr w:rsidR="00682B11" w:rsidRPr="00CD5756" w:rsidTr="00512438">
        <w:trPr>
          <w:cnfStyle w:val="100000000000" w:firstRow="1" w:lastRow="0" w:firstColumn="0" w:lastColumn="0" w:oddVBand="0" w:evenVBand="0" w:oddHBand="0" w:evenHBand="0" w:firstRowFirstColumn="0" w:firstRowLastColumn="0" w:lastRowFirstColumn="0" w:lastRowLastColumn="0"/>
        </w:trPr>
        <w:tc>
          <w:tcPr>
            <w:tcW w:w="308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682B11" w:rsidRPr="00CD5756" w:rsidRDefault="00682B11" w:rsidP="00B142D5">
            <w:r>
              <w:t>Document</w:t>
            </w:r>
          </w:p>
        </w:tc>
        <w:tc>
          <w:tcPr>
            <w:tcW w:w="11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682B11" w:rsidRPr="00CD5756" w:rsidRDefault="00682B11" w:rsidP="00703BF5">
            <w:r>
              <w:t>Filename</w:t>
            </w:r>
          </w:p>
        </w:tc>
        <w:tc>
          <w:tcPr>
            <w:tcW w:w="808"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682B11" w:rsidRDefault="00682B11" w:rsidP="00703BF5">
            <w:r>
              <w:t>Location</w:t>
            </w:r>
          </w:p>
        </w:tc>
      </w:tr>
      <w:tr w:rsidR="00682B11" w:rsidTr="00512438">
        <w:trPr>
          <w:cnfStyle w:val="000000100000" w:firstRow="0" w:lastRow="0" w:firstColumn="0" w:lastColumn="0" w:oddVBand="0" w:evenVBand="0" w:oddHBand="1" w:evenHBand="0" w:firstRowFirstColumn="0" w:firstRowLastColumn="0" w:lastRowFirstColumn="0" w:lastRowLastColumn="0"/>
        </w:trPr>
        <w:tc>
          <w:tcPr>
            <w:tcW w:w="3089" w:type="pct"/>
            <w:tcBorders>
              <w:left w:val="none" w:sz="0" w:space="0" w:color="auto"/>
              <w:right w:val="none" w:sz="0" w:space="0" w:color="auto"/>
            </w:tcBorders>
          </w:tcPr>
          <w:p w:rsidR="00682B11" w:rsidRDefault="00682B11" w:rsidP="000759DD">
            <w:pPr>
              <w:pStyle w:val="Reference"/>
            </w:pPr>
          </w:p>
        </w:tc>
        <w:tc>
          <w:tcPr>
            <w:tcW w:w="1103" w:type="pct"/>
            <w:tcBorders>
              <w:left w:val="none" w:sz="0" w:space="0" w:color="auto"/>
              <w:right w:val="none" w:sz="0" w:space="0" w:color="auto"/>
            </w:tcBorders>
          </w:tcPr>
          <w:p w:rsidR="00682B11" w:rsidRDefault="00682B11" w:rsidP="00682B11"/>
        </w:tc>
        <w:tc>
          <w:tcPr>
            <w:tcW w:w="808" w:type="pct"/>
            <w:tcBorders>
              <w:left w:val="none" w:sz="0" w:space="0" w:color="auto"/>
              <w:right w:val="none" w:sz="0" w:space="0" w:color="auto"/>
            </w:tcBorders>
          </w:tcPr>
          <w:p w:rsidR="00682B11" w:rsidRDefault="00682B11" w:rsidP="00D27065"/>
        </w:tc>
      </w:tr>
      <w:tr w:rsidR="00682B11" w:rsidTr="00512438">
        <w:tc>
          <w:tcPr>
            <w:tcW w:w="3089" w:type="pct"/>
          </w:tcPr>
          <w:p w:rsidR="00682B11" w:rsidRDefault="00682B11" w:rsidP="000759DD">
            <w:pPr>
              <w:pStyle w:val="Reference"/>
            </w:pPr>
          </w:p>
        </w:tc>
        <w:tc>
          <w:tcPr>
            <w:tcW w:w="1103" w:type="pct"/>
          </w:tcPr>
          <w:p w:rsidR="00682B11" w:rsidRDefault="00682B11" w:rsidP="00682B11"/>
        </w:tc>
        <w:tc>
          <w:tcPr>
            <w:tcW w:w="808" w:type="pct"/>
          </w:tcPr>
          <w:p w:rsidR="00682B11" w:rsidRDefault="00682B11" w:rsidP="007A1D2F"/>
        </w:tc>
      </w:tr>
      <w:tr w:rsidR="00682B11" w:rsidTr="00512438">
        <w:trPr>
          <w:cnfStyle w:val="000000100000" w:firstRow="0" w:lastRow="0" w:firstColumn="0" w:lastColumn="0" w:oddVBand="0" w:evenVBand="0" w:oddHBand="1" w:evenHBand="0" w:firstRowFirstColumn="0" w:firstRowLastColumn="0" w:lastRowFirstColumn="0" w:lastRowLastColumn="0"/>
        </w:trPr>
        <w:tc>
          <w:tcPr>
            <w:tcW w:w="3089" w:type="pct"/>
            <w:tcBorders>
              <w:left w:val="none" w:sz="0" w:space="0" w:color="auto"/>
              <w:right w:val="none" w:sz="0" w:space="0" w:color="auto"/>
            </w:tcBorders>
          </w:tcPr>
          <w:p w:rsidR="00682B11" w:rsidRDefault="00682B11" w:rsidP="000759DD">
            <w:pPr>
              <w:pStyle w:val="Reference"/>
            </w:pPr>
          </w:p>
        </w:tc>
        <w:tc>
          <w:tcPr>
            <w:tcW w:w="1103" w:type="pct"/>
            <w:tcBorders>
              <w:left w:val="none" w:sz="0" w:space="0" w:color="auto"/>
              <w:right w:val="none" w:sz="0" w:space="0" w:color="auto"/>
            </w:tcBorders>
          </w:tcPr>
          <w:p w:rsidR="00682B11" w:rsidRDefault="00682B11" w:rsidP="00682B11"/>
        </w:tc>
        <w:tc>
          <w:tcPr>
            <w:tcW w:w="808" w:type="pct"/>
            <w:tcBorders>
              <w:left w:val="none" w:sz="0" w:space="0" w:color="auto"/>
              <w:right w:val="none" w:sz="0" w:space="0" w:color="auto"/>
            </w:tcBorders>
          </w:tcPr>
          <w:p w:rsidR="00682B11" w:rsidRDefault="00682B11" w:rsidP="007A1D2F"/>
        </w:tc>
      </w:tr>
    </w:tbl>
    <w:p w:rsidR="00CF3B43" w:rsidRDefault="00CF3B43" w:rsidP="00CF3B43">
      <w:pPr>
        <w:pStyle w:val="TableSpacer"/>
      </w:pPr>
      <w:bookmarkStart w:id="19" w:name="_Toc361040481"/>
      <w:bookmarkStart w:id="20" w:name="_Toc360532813"/>
      <w:bookmarkStart w:id="21" w:name="_Toc361040482"/>
      <w:bookmarkEnd w:id="19"/>
    </w:p>
    <w:p w:rsidR="00B142D5" w:rsidRPr="00233D23" w:rsidRDefault="00FF6D85" w:rsidP="00C91098">
      <w:pPr>
        <w:pStyle w:val="Heading2"/>
      </w:pPr>
      <w:bookmarkStart w:id="22" w:name="_Toc444008403"/>
      <w:r>
        <w:t>C</w:t>
      </w:r>
      <w:r w:rsidR="007C6784">
        <w:t>hange</w:t>
      </w:r>
      <w:r>
        <w:t>s</w:t>
      </w:r>
      <w:r w:rsidR="007C6784">
        <w:t xml:space="preserve"> in this revision</w:t>
      </w:r>
      <w:bookmarkEnd w:id="22"/>
    </w:p>
    <w:p w:rsidR="00B142D5" w:rsidRDefault="0000622C" w:rsidP="008E5B37">
      <w:r w:rsidRPr="0000622C">
        <w:t>This is the first release of this document.</w:t>
      </w:r>
    </w:p>
    <w:p w:rsidR="00B142D5" w:rsidRDefault="00B142D5" w:rsidP="008E5B37">
      <w:r>
        <w:t xml:space="preserve">Changes in this </w:t>
      </w:r>
      <w:r w:rsidRPr="0009544B">
        <w:t xml:space="preserve">document </w:t>
      </w:r>
      <w:r w:rsidR="00DF7104">
        <w:fldChar w:fldCharType="begin">
          <w:ffData>
            <w:name w:val="Text1"/>
            <w:enabled/>
            <w:calcOnExit w:val="0"/>
            <w:textInput>
              <w:default w:val="&lt;n.n&gt;"/>
            </w:textInput>
          </w:ffData>
        </w:fldChar>
      </w:r>
      <w:bookmarkStart w:id="23" w:name="Text1"/>
      <w:r w:rsidR="00DF7104">
        <w:instrText xml:space="preserve"> FORMTEXT </w:instrText>
      </w:r>
      <w:r w:rsidR="00DF7104">
        <w:fldChar w:fldCharType="separate"/>
      </w:r>
      <w:r w:rsidR="00DF7104">
        <w:rPr>
          <w:noProof/>
        </w:rPr>
        <w:t>&lt;n.n&gt;</w:t>
      </w:r>
      <w:r w:rsidR="00DF7104">
        <w:fldChar w:fldCharType="end"/>
      </w:r>
      <w:bookmarkEnd w:id="23"/>
      <w:r w:rsidR="00DF7104" w:rsidRPr="0009544B">
        <w:t xml:space="preserve"> dated </w:t>
      </w:r>
      <w:r w:rsidR="00DF7104">
        <w:fldChar w:fldCharType="begin">
          <w:ffData>
            <w:name w:val="Text2"/>
            <w:enabled/>
            <w:calcOnExit w:val="0"/>
            <w:textInput>
              <w:default w:val="&lt;dd mmm yyyy&gt;"/>
            </w:textInput>
          </w:ffData>
        </w:fldChar>
      </w:r>
      <w:r w:rsidR="00DF7104">
        <w:instrText xml:space="preserve"> FORMTEXT </w:instrText>
      </w:r>
      <w:r w:rsidR="00DF7104">
        <w:fldChar w:fldCharType="separate"/>
      </w:r>
      <w:r w:rsidR="00DF7104">
        <w:rPr>
          <w:noProof/>
        </w:rPr>
        <w:t>&lt;dd mmm yyyy&gt;</w:t>
      </w:r>
      <w:r w:rsidR="00DF7104">
        <w:fldChar w:fldCharType="end"/>
      </w:r>
      <w:r w:rsidR="00DF7104" w:rsidRPr="005A3DFC">
        <w:t xml:space="preserve"> compared</w:t>
      </w:r>
      <w:r w:rsidR="00DF7104">
        <w:t xml:space="preserve"> to the previous</w:t>
      </w:r>
      <w:r w:rsidR="00DF7104" w:rsidRPr="004D18D8">
        <w:t xml:space="preserve"> </w:t>
      </w:r>
      <w:r w:rsidR="00DF7104">
        <w:t xml:space="preserve">revision </w:t>
      </w:r>
      <w:r w:rsidR="00DF7104">
        <w:fldChar w:fldCharType="begin">
          <w:ffData>
            <w:name w:val="Text1"/>
            <w:enabled/>
            <w:calcOnExit w:val="0"/>
            <w:textInput>
              <w:default w:val="&lt;n.n&gt;"/>
            </w:textInput>
          </w:ffData>
        </w:fldChar>
      </w:r>
      <w:r w:rsidR="00DF7104">
        <w:instrText xml:space="preserve"> FORMTEXT </w:instrText>
      </w:r>
      <w:r w:rsidR="00DF7104">
        <w:fldChar w:fldCharType="separate"/>
      </w:r>
      <w:r w:rsidR="00DF7104">
        <w:rPr>
          <w:noProof/>
        </w:rPr>
        <w:t>&lt;n.n&gt;</w:t>
      </w:r>
      <w:r w:rsidR="00DF7104">
        <w:fldChar w:fldCharType="end"/>
      </w:r>
      <w:r w:rsidR="00DF7104">
        <w:t xml:space="preserve"> dated </w:t>
      </w:r>
      <w:r w:rsidR="00DF7104">
        <w:fldChar w:fldCharType="begin">
          <w:ffData>
            <w:name w:val="Text2"/>
            <w:enabled/>
            <w:calcOnExit w:val="0"/>
            <w:textInput>
              <w:default w:val="&lt;dd mmm yyyy&gt;"/>
            </w:textInput>
          </w:ffData>
        </w:fldChar>
      </w:r>
      <w:r w:rsidR="00DF7104">
        <w:instrText xml:space="preserve"> FORMTEXT </w:instrText>
      </w:r>
      <w:r w:rsidR="00DF7104">
        <w:fldChar w:fldCharType="separate"/>
      </w:r>
      <w:r w:rsidR="00DF7104">
        <w:rPr>
          <w:noProof/>
        </w:rPr>
        <w:t>&lt;dd mmm yyyy&gt;</w:t>
      </w:r>
      <w:r w:rsidR="00DF7104">
        <w:fldChar w:fldCharType="end"/>
      </w:r>
      <w:r w:rsidRPr="004752DC">
        <w:t xml:space="preserve"> </w:t>
      </w:r>
      <w:r>
        <w:t>are summarised below:</w:t>
      </w:r>
    </w:p>
    <w:tbl>
      <w:tblPr>
        <w:tblStyle w:val="nbn1Accent4"/>
        <w:tblW w:w="4896" w:type="pct"/>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3226"/>
        <w:gridCol w:w="6749"/>
      </w:tblGrid>
      <w:tr w:rsidR="008F21BA" w:rsidRPr="00CD5756" w:rsidTr="007A22D0">
        <w:trPr>
          <w:cnfStyle w:val="100000000000" w:firstRow="1" w:lastRow="0" w:firstColumn="0" w:lastColumn="0" w:oddVBand="0" w:evenVBand="0" w:oddHBand="0" w:evenHBand="0" w:firstRowFirstColumn="0" w:firstRowLastColumn="0" w:lastRowFirstColumn="0" w:lastRowLastColumn="0"/>
        </w:trPr>
        <w:tc>
          <w:tcPr>
            <w:tcW w:w="161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B142D5" w:rsidRPr="00CD5756" w:rsidRDefault="00B142D5" w:rsidP="008E5B37">
            <w:r>
              <w:t>Section</w:t>
            </w:r>
          </w:p>
        </w:tc>
        <w:tc>
          <w:tcPr>
            <w:tcW w:w="338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B142D5" w:rsidRPr="00CD5756" w:rsidRDefault="00B142D5" w:rsidP="008E5B37">
            <w:r>
              <w:t>Details</w:t>
            </w:r>
          </w:p>
        </w:tc>
      </w:tr>
      <w:tr w:rsidR="008F21BA" w:rsidTr="007A22D0">
        <w:trPr>
          <w:cnfStyle w:val="000000100000" w:firstRow="0" w:lastRow="0" w:firstColumn="0" w:lastColumn="0" w:oddVBand="0" w:evenVBand="0" w:oddHBand="1" w:evenHBand="0" w:firstRowFirstColumn="0" w:firstRowLastColumn="0" w:lastRowFirstColumn="0" w:lastRowLastColumn="0"/>
        </w:trPr>
        <w:tc>
          <w:tcPr>
            <w:tcW w:w="1617" w:type="pct"/>
            <w:tcBorders>
              <w:left w:val="none" w:sz="0" w:space="0" w:color="auto"/>
              <w:right w:val="none" w:sz="0" w:space="0" w:color="auto"/>
            </w:tcBorders>
          </w:tcPr>
          <w:p w:rsidR="00B142D5" w:rsidRDefault="00B142D5" w:rsidP="008E5B37"/>
        </w:tc>
        <w:tc>
          <w:tcPr>
            <w:tcW w:w="3383" w:type="pct"/>
            <w:tcBorders>
              <w:left w:val="none" w:sz="0" w:space="0" w:color="auto"/>
              <w:right w:val="none" w:sz="0" w:space="0" w:color="auto"/>
            </w:tcBorders>
          </w:tcPr>
          <w:p w:rsidR="00B142D5" w:rsidRDefault="00B142D5" w:rsidP="008E5B37"/>
        </w:tc>
      </w:tr>
      <w:tr w:rsidR="00B142D5" w:rsidTr="007A22D0">
        <w:tc>
          <w:tcPr>
            <w:tcW w:w="1617" w:type="pct"/>
          </w:tcPr>
          <w:p w:rsidR="00B142D5" w:rsidRDefault="00B142D5" w:rsidP="008E5B37"/>
        </w:tc>
        <w:tc>
          <w:tcPr>
            <w:tcW w:w="3383" w:type="pct"/>
          </w:tcPr>
          <w:p w:rsidR="00B142D5" w:rsidRDefault="00B142D5" w:rsidP="008E5B37"/>
        </w:tc>
      </w:tr>
    </w:tbl>
    <w:p w:rsidR="0021521D" w:rsidRDefault="0021521D" w:rsidP="0021521D">
      <w:pPr>
        <w:pStyle w:val="Heading1NoPageBreak"/>
      </w:pPr>
      <w:bookmarkStart w:id="24" w:name="_Toc444008404"/>
      <w:bookmarkEnd w:id="20"/>
      <w:bookmarkEnd w:id="21"/>
      <w:r>
        <w:t>Relevant contacts</w:t>
      </w:r>
      <w:bookmarkEnd w:id="24"/>
    </w:p>
    <w:p w:rsidR="0021521D" w:rsidRDefault="0021521D" w:rsidP="0021521D">
      <w:pPr>
        <w:pStyle w:val="Heading2"/>
      </w:pPr>
      <w:bookmarkStart w:id="25" w:name="_Toc444008405"/>
      <w:r>
        <w:t>Design partner</w:t>
      </w:r>
      <w:bookmarkEnd w:id="25"/>
    </w:p>
    <w:tbl>
      <w:tblPr>
        <w:tblStyle w:val="nbn1Accent4"/>
        <w:tblW w:w="0" w:type="auto"/>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80" w:firstRow="0" w:lastRow="0" w:firstColumn="1" w:lastColumn="0" w:noHBand="0" w:noVBand="1"/>
      </w:tblPr>
      <w:tblGrid>
        <w:gridCol w:w="2789"/>
        <w:gridCol w:w="7290"/>
      </w:tblGrid>
      <w:tr w:rsidR="00512438" w:rsidTr="007A2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12438" w:rsidRDefault="00512438" w:rsidP="003E6119">
            <w:r>
              <w:t>Organisation</w:t>
            </w:r>
          </w:p>
        </w:tc>
        <w:tc>
          <w:tcPr>
            <w:tcW w:w="7371" w:type="dxa"/>
            <w:tcBorders>
              <w:left w:val="none" w:sz="0" w:space="0" w:color="auto"/>
              <w:right w:val="none" w:sz="0" w:space="0" w:color="auto"/>
            </w:tcBorders>
          </w:tcPr>
          <w:p w:rsidR="00512438" w:rsidRDefault="00C06367" w:rsidP="003E6119">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textInput>
                    <w:default w:val="TELSTRA"/>
                  </w:textInput>
                </w:ffData>
              </w:fldChar>
            </w:r>
            <w:r>
              <w:instrText xml:space="preserve"> FORMTEXT </w:instrText>
            </w:r>
            <w:r>
              <w:fldChar w:fldCharType="separate"/>
            </w:r>
            <w:r>
              <w:rPr>
                <w:noProof/>
              </w:rPr>
              <w:t>TELSTRA</w:t>
            </w:r>
            <w:r>
              <w:fldChar w:fldCharType="end"/>
            </w:r>
          </w:p>
        </w:tc>
      </w:tr>
      <w:tr w:rsidR="0021521D" w:rsidTr="007A22D0">
        <w:tc>
          <w:tcPr>
            <w:cnfStyle w:val="001000000000" w:firstRow="0" w:lastRow="0" w:firstColumn="1" w:lastColumn="0" w:oddVBand="0" w:evenVBand="0" w:oddHBand="0" w:evenHBand="0" w:firstRowFirstColumn="0" w:firstRowLastColumn="0" w:lastRowFirstColumn="0" w:lastRowLastColumn="0"/>
            <w:tcW w:w="2835" w:type="dxa"/>
            <w:tcBorders>
              <w:left w:val="none" w:sz="0" w:space="0" w:color="auto"/>
              <w:bottom w:val="none" w:sz="0" w:space="0" w:color="auto"/>
              <w:right w:val="none" w:sz="0" w:space="0" w:color="auto"/>
              <w:tl2br w:val="none" w:sz="0" w:space="0" w:color="auto"/>
              <w:tr2bl w:val="none" w:sz="0" w:space="0" w:color="auto"/>
            </w:tcBorders>
          </w:tcPr>
          <w:p w:rsidR="0021521D" w:rsidRDefault="0021521D" w:rsidP="003E6119">
            <w:r>
              <w:t>Designer (primary contact)</w:t>
            </w:r>
          </w:p>
        </w:tc>
        <w:tc>
          <w:tcPr>
            <w:tcW w:w="7371" w:type="dxa"/>
          </w:tcPr>
          <w:p w:rsidR="0021521D" w:rsidRDefault="00C06367" w:rsidP="003E6119">
            <w:pPr>
              <w:cnfStyle w:val="000000000000" w:firstRow="0" w:lastRow="0" w:firstColumn="0" w:lastColumn="0" w:oddVBand="0" w:evenVBand="0" w:oddHBand="0" w:evenHBand="0" w:firstRowFirstColumn="0" w:firstRowLastColumn="0" w:lastRowFirstColumn="0" w:lastRowLastColumn="0"/>
            </w:pPr>
            <w:r>
              <w:fldChar w:fldCharType="begin">
                <w:ffData>
                  <w:name w:val="Text31"/>
                  <w:enabled/>
                  <w:calcOnExit w:val="0"/>
                  <w:textInput>
                    <w:default w:val="Sandeep Attrapalli Changalaraya"/>
                  </w:textInput>
                </w:ffData>
              </w:fldChar>
            </w:r>
            <w:bookmarkStart w:id="26" w:name="Text31"/>
            <w:r>
              <w:instrText xml:space="preserve"> FORMTEXT </w:instrText>
            </w:r>
            <w:r>
              <w:fldChar w:fldCharType="separate"/>
            </w:r>
            <w:r>
              <w:rPr>
                <w:noProof/>
              </w:rPr>
              <w:t>Sandeep Attrapalli Changalaraya</w:t>
            </w:r>
            <w:r>
              <w:fldChar w:fldCharType="end"/>
            </w:r>
            <w:bookmarkEnd w:id="26"/>
          </w:p>
        </w:tc>
      </w:tr>
      <w:tr w:rsidR="0021521D" w:rsidTr="007A2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left w:val="none" w:sz="0" w:space="0" w:color="auto"/>
              <w:bottom w:val="none" w:sz="0" w:space="0" w:color="auto"/>
              <w:right w:val="none" w:sz="0" w:space="0" w:color="auto"/>
              <w:tl2br w:val="none" w:sz="0" w:space="0" w:color="auto"/>
              <w:tr2bl w:val="none" w:sz="0" w:space="0" w:color="auto"/>
            </w:tcBorders>
          </w:tcPr>
          <w:p w:rsidR="0021521D" w:rsidRDefault="0021521D" w:rsidP="003E6119">
            <w:r>
              <w:t>Phone:</w:t>
            </w:r>
          </w:p>
        </w:tc>
        <w:tc>
          <w:tcPr>
            <w:tcW w:w="7371" w:type="dxa"/>
            <w:tcBorders>
              <w:left w:val="none" w:sz="0" w:space="0" w:color="auto"/>
              <w:right w:val="none" w:sz="0" w:space="0" w:color="auto"/>
            </w:tcBorders>
          </w:tcPr>
          <w:p w:rsidR="0021521D" w:rsidRDefault="00C06367" w:rsidP="003E6119">
            <w:pPr>
              <w:cnfStyle w:val="000000100000" w:firstRow="0" w:lastRow="0" w:firstColumn="0" w:lastColumn="0" w:oddVBand="0" w:evenVBand="0" w:oddHBand="1" w:evenHBand="0" w:firstRowFirstColumn="0" w:firstRowLastColumn="0" w:lastRowFirstColumn="0" w:lastRowLastColumn="0"/>
            </w:pPr>
            <w:r>
              <w:fldChar w:fldCharType="begin">
                <w:ffData>
                  <w:name w:val="Text32"/>
                  <w:enabled/>
                  <w:calcOnExit w:val="0"/>
                  <w:textInput>
                    <w:default w:val="+61 2 49181274"/>
                  </w:textInput>
                </w:ffData>
              </w:fldChar>
            </w:r>
            <w:bookmarkStart w:id="27" w:name="Text32"/>
            <w:r>
              <w:instrText xml:space="preserve"> FORMTEXT </w:instrText>
            </w:r>
            <w:r>
              <w:fldChar w:fldCharType="separate"/>
            </w:r>
            <w:r>
              <w:rPr>
                <w:noProof/>
              </w:rPr>
              <w:t>+61 2 49181274</w:t>
            </w:r>
            <w:r>
              <w:fldChar w:fldCharType="end"/>
            </w:r>
            <w:bookmarkEnd w:id="27"/>
          </w:p>
        </w:tc>
      </w:tr>
      <w:tr w:rsidR="0021521D" w:rsidTr="007A22D0">
        <w:tc>
          <w:tcPr>
            <w:cnfStyle w:val="001000000000" w:firstRow="0" w:lastRow="0" w:firstColumn="1" w:lastColumn="0" w:oddVBand="0" w:evenVBand="0" w:oddHBand="0" w:evenHBand="0" w:firstRowFirstColumn="0" w:firstRowLastColumn="0" w:lastRowFirstColumn="0" w:lastRowLastColumn="0"/>
            <w:tcW w:w="2835" w:type="dxa"/>
            <w:tcBorders>
              <w:left w:val="none" w:sz="0" w:space="0" w:color="auto"/>
              <w:bottom w:val="none" w:sz="0" w:space="0" w:color="auto"/>
              <w:right w:val="none" w:sz="0" w:space="0" w:color="auto"/>
              <w:tl2br w:val="none" w:sz="0" w:space="0" w:color="auto"/>
              <w:tr2bl w:val="none" w:sz="0" w:space="0" w:color="auto"/>
            </w:tcBorders>
          </w:tcPr>
          <w:p w:rsidR="0021521D" w:rsidRDefault="0021521D" w:rsidP="003E6119">
            <w:r>
              <w:t>Email:</w:t>
            </w:r>
          </w:p>
        </w:tc>
        <w:tc>
          <w:tcPr>
            <w:tcW w:w="7371" w:type="dxa"/>
          </w:tcPr>
          <w:p w:rsidR="0021521D" w:rsidRDefault="00C06367" w:rsidP="003E6119">
            <w:pPr>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Sandeep.AttrapalliChangalaraya@team.telstra.com"/>
                  </w:textInput>
                </w:ffData>
              </w:fldChar>
            </w:r>
            <w:r>
              <w:instrText xml:space="preserve"> FORMTEXT </w:instrText>
            </w:r>
            <w:r>
              <w:fldChar w:fldCharType="separate"/>
            </w:r>
            <w:r>
              <w:rPr>
                <w:noProof/>
              </w:rPr>
              <w:t>Sandeep.AttrapalliChangalaraya@team.telstra.com</w:t>
            </w:r>
            <w:r>
              <w:fldChar w:fldCharType="end"/>
            </w:r>
          </w:p>
        </w:tc>
      </w:tr>
    </w:tbl>
    <w:p w:rsidR="0021521D" w:rsidRDefault="0021521D" w:rsidP="0021521D">
      <w:pPr>
        <w:pStyle w:val="TableSpacer"/>
      </w:pPr>
    </w:p>
    <w:p w:rsidR="0021521D" w:rsidRPr="002B4B1A" w:rsidRDefault="0021521D" w:rsidP="0021521D">
      <w:pPr>
        <w:pStyle w:val="TableSpacer"/>
      </w:pPr>
    </w:p>
    <w:p w:rsidR="004D165F" w:rsidRDefault="00D83A13" w:rsidP="004D3B91">
      <w:pPr>
        <w:pStyle w:val="Heading1NoPageBreak"/>
      </w:pPr>
      <w:bookmarkStart w:id="28" w:name="_Toc444008408"/>
      <w:r>
        <w:lastRenderedPageBreak/>
        <w:t>Assumptions</w:t>
      </w:r>
      <w:bookmarkEnd w:id="28"/>
    </w:p>
    <w:p w:rsidR="00A53C8C" w:rsidRDefault="005A585A" w:rsidP="00835438">
      <w:pPr>
        <w:pStyle w:val="Heading4NoNum"/>
      </w:pPr>
      <w:r>
        <w:t>APD to DDD-M Planning</w:t>
      </w:r>
    </w:p>
    <w:p w:rsidR="005A585A" w:rsidRDefault="005A585A" w:rsidP="005A585A">
      <w:r>
        <w:t>The DP has:</w:t>
      </w:r>
    </w:p>
    <w:p w:rsidR="005A585A" w:rsidRDefault="005A585A" w:rsidP="005A585A">
      <w:pPr>
        <w:pStyle w:val="ListAlphabet"/>
      </w:pPr>
      <w:r>
        <w:t xml:space="preserve">at a minimum, conducted </w:t>
      </w:r>
      <w:r w:rsidR="001D740C">
        <w:t xml:space="preserve"> a walkout survey</w:t>
      </w:r>
      <w:r>
        <w:t xml:space="preserve"> and a detailed LIFD1 engagement for every </w:t>
      </w:r>
      <w:r w:rsidR="001D740C">
        <w:t>MDU/Bespoke premises</w:t>
      </w:r>
    </w:p>
    <w:p w:rsidR="005A585A" w:rsidRPr="005A585A" w:rsidRDefault="005A585A" w:rsidP="005A585A">
      <w:pPr>
        <w:pStyle w:val="ListAlphabet"/>
      </w:pPr>
      <w:r>
        <w:t>had allocated to them - for each MPS required under the APD boundary area - an MPS code</w:t>
      </w:r>
    </w:p>
    <w:p w:rsidR="005A585A" w:rsidRDefault="005A585A" w:rsidP="00835438">
      <w:pPr>
        <w:pStyle w:val="Heading4NoNum"/>
      </w:pPr>
      <w:r>
        <w:t>Survey activities</w:t>
      </w:r>
    </w:p>
    <w:p w:rsidR="005A585A" w:rsidRDefault="005A585A" w:rsidP="005A585A">
      <w:r>
        <w:t>The DP has:</w:t>
      </w:r>
    </w:p>
    <w:p w:rsidR="005A585A" w:rsidRPr="005A585A" w:rsidRDefault="005A585A" w:rsidP="005A585A">
      <w:pPr>
        <w:pStyle w:val="ListAlphabet"/>
        <w:numPr>
          <w:ilvl w:val="0"/>
          <w:numId w:val="37"/>
        </w:numPr>
      </w:pPr>
      <w:r w:rsidRPr="005A585A">
        <w:t>obtained and used addressing data supplied by NBN to identify all MPS locations inside the network service boundary</w:t>
      </w:r>
    </w:p>
    <w:p w:rsidR="005A585A" w:rsidRPr="005A585A" w:rsidRDefault="001D740C" w:rsidP="005A585A">
      <w:pPr>
        <w:pStyle w:val="ListAlphabet"/>
        <w:numPr>
          <w:ilvl w:val="0"/>
          <w:numId w:val="37"/>
        </w:numPr>
      </w:pPr>
      <w:r>
        <w:t xml:space="preserve"> The list of service locations/addresses will be provided in the Service Location file in the DDD-M files</w:t>
      </w:r>
    </w:p>
    <w:p w:rsidR="005A585A" w:rsidRPr="005A585A" w:rsidRDefault="005A585A" w:rsidP="005A585A">
      <w:pPr>
        <w:pStyle w:val="ListAlphabet"/>
        <w:numPr>
          <w:ilvl w:val="0"/>
          <w:numId w:val="37"/>
        </w:numPr>
      </w:pPr>
      <w:r w:rsidRPr="005A585A">
        <w:t>ensured that the LIFD1 is executed to the address in question, a minimum of 10 days prior, for the MPS address to be surveyed</w:t>
      </w:r>
    </w:p>
    <w:p w:rsidR="005A585A" w:rsidRPr="005A585A" w:rsidRDefault="005A585A" w:rsidP="00C91098">
      <w:pPr>
        <w:pStyle w:val="ListAlphabet"/>
        <w:numPr>
          <w:ilvl w:val="0"/>
          <w:numId w:val="37"/>
        </w:numPr>
      </w:pPr>
      <w:r w:rsidRPr="005A585A">
        <w:t xml:space="preserve">performed all network infrastructure identification, including at a minimum all lead-in conduit(s) and or ducts within the MPS or </w:t>
      </w:r>
      <w:r w:rsidR="00F70CBE">
        <w:t>bespoke premises</w:t>
      </w:r>
      <w:r w:rsidR="00EB5AA1">
        <w:t xml:space="preserve"> </w:t>
      </w:r>
    </w:p>
    <w:p w:rsidR="005A585A" w:rsidRDefault="005A585A" w:rsidP="005A585A">
      <w:pPr>
        <w:pStyle w:val="ListAlphabet"/>
        <w:numPr>
          <w:ilvl w:val="0"/>
          <w:numId w:val="37"/>
        </w:numPr>
      </w:pPr>
      <w:r w:rsidRPr="005A585A">
        <w:t xml:space="preserve">Undertaken any required MPS or </w:t>
      </w:r>
      <w:r w:rsidR="00F70CBE">
        <w:t>bespoke premises</w:t>
      </w:r>
      <w:r w:rsidRPr="005A585A">
        <w:t xml:space="preserve"> engagement </w:t>
      </w:r>
      <w:proofErr w:type="spellStart"/>
      <w:r w:rsidRPr="005A585A">
        <w:t>ie</w:t>
      </w:r>
      <w:proofErr w:type="spellEnd"/>
      <w:r>
        <w:t>:</w:t>
      </w:r>
    </w:p>
    <w:p w:rsidR="005A585A" w:rsidRPr="005A585A" w:rsidRDefault="005A585A" w:rsidP="00C91098">
      <w:pPr>
        <w:pStyle w:val="ListAlphabet2"/>
        <w:numPr>
          <w:ilvl w:val="1"/>
          <w:numId w:val="37"/>
        </w:numPr>
      </w:pPr>
      <w:r w:rsidRPr="005A585A">
        <w:t>contacted and/or met the managing agent, building manager or representative thereof and requested site information in order to obtain detailed addressing including building floor plans and CAD drawings or site evacuation plans to provide layout for site</w:t>
      </w:r>
      <w:r w:rsidR="00EB5AA1">
        <w:t xml:space="preserve"> </w:t>
      </w:r>
    </w:p>
    <w:p w:rsidR="005A585A" w:rsidRPr="005A585A" w:rsidRDefault="005A585A" w:rsidP="005A585A">
      <w:pPr>
        <w:pStyle w:val="ListAlphabet2"/>
        <w:numPr>
          <w:ilvl w:val="1"/>
          <w:numId w:val="37"/>
        </w:numPr>
      </w:pPr>
      <w:r w:rsidRPr="005A585A">
        <w:t>captured – in the Record of Conversations document- premises specific and/or special requirements which will be submitted with the DDD-M</w:t>
      </w:r>
    </w:p>
    <w:p w:rsidR="005A585A" w:rsidRPr="00AF1AD9" w:rsidRDefault="005A585A" w:rsidP="005A585A">
      <w:pPr>
        <w:pStyle w:val="ListAlphabet"/>
        <w:numPr>
          <w:ilvl w:val="0"/>
          <w:numId w:val="37"/>
        </w:numPr>
      </w:pPr>
      <w:r w:rsidRPr="00AF1AD9">
        <w:t>defined the premises</w:t>
      </w:r>
      <w:r>
        <w:t xml:space="preserve"> coaxial </w:t>
      </w:r>
      <w:r w:rsidRPr="00AF1AD9">
        <w:t xml:space="preserve">network through the completion of a field inspection report  </w:t>
      </w:r>
      <w:r w:rsidRPr="00C0578B">
        <w:t>and proved</w:t>
      </w:r>
      <w:r w:rsidRPr="00AF1AD9">
        <w:t xml:space="preserve"> </w:t>
      </w:r>
      <w:r>
        <w:t xml:space="preserve">proposed infrastructure </w:t>
      </w:r>
      <w:r w:rsidRPr="00AF1AD9">
        <w:t>pathway</w:t>
      </w:r>
      <w:r>
        <w:t>s</w:t>
      </w:r>
      <w:r w:rsidRPr="00AF1AD9">
        <w:t xml:space="preserve"> to building entry point and network interconnection </w:t>
      </w:r>
      <w:r>
        <w:t>to outside plant infrastructure</w:t>
      </w:r>
    </w:p>
    <w:p w:rsidR="005A585A" w:rsidRPr="00AF1AD9" w:rsidRDefault="005A585A" w:rsidP="005A585A">
      <w:pPr>
        <w:pStyle w:val="ListAlphabet"/>
        <w:numPr>
          <w:ilvl w:val="0"/>
          <w:numId w:val="37"/>
        </w:numPr>
      </w:pPr>
      <w:r w:rsidRPr="00AF1AD9">
        <w:t>identified, and rod and roped</w:t>
      </w:r>
      <w:r>
        <w:t xml:space="preserve"> all l</w:t>
      </w:r>
      <w:r w:rsidRPr="00AF1AD9">
        <w:t>ead-in conduits for primary route choice, noting that the design is from the</w:t>
      </w:r>
      <w:r w:rsidR="00F70CBE">
        <w:t xml:space="preserve"> </w:t>
      </w:r>
      <w:r w:rsidRPr="00AF1AD9">
        <w:t xml:space="preserve"> </w:t>
      </w:r>
      <w:r w:rsidR="00EB5AA1">
        <w:t>HFC interconnection point</w:t>
      </w:r>
      <w:r w:rsidRPr="00AF1AD9">
        <w:t xml:space="preserve"> in the most practical route given aerial or underground choices avai</w:t>
      </w:r>
      <w:r>
        <w:t>lable to feed a solution onsite</w:t>
      </w:r>
    </w:p>
    <w:p w:rsidR="005A585A" w:rsidRPr="00AF1AD9" w:rsidRDefault="005A585A" w:rsidP="005A585A">
      <w:pPr>
        <w:pStyle w:val="ListAlphabet"/>
        <w:numPr>
          <w:ilvl w:val="0"/>
          <w:numId w:val="37"/>
        </w:numPr>
      </w:pPr>
      <w:r>
        <w:t>wherever possible utilis</w:t>
      </w:r>
      <w:r w:rsidRPr="00AF1AD9">
        <w:t xml:space="preserve">ed any existing </w:t>
      </w:r>
      <w:r>
        <w:t>t</w:t>
      </w:r>
      <w:r w:rsidRPr="00AF1AD9">
        <w:t xml:space="preserve">elecommunications cable pathways </w:t>
      </w:r>
    </w:p>
    <w:p w:rsidR="005A585A" w:rsidRPr="00AF1AD9" w:rsidRDefault="005A585A" w:rsidP="005A585A">
      <w:pPr>
        <w:pStyle w:val="ListAlphabet"/>
        <w:numPr>
          <w:ilvl w:val="0"/>
          <w:numId w:val="37"/>
        </w:numPr>
      </w:pPr>
      <w:r w:rsidRPr="00AF1AD9">
        <w:t>provided dilapidation survey images for areas of heritage or cultural s</w:t>
      </w:r>
      <w:r>
        <w:t xml:space="preserve">ignificance </w:t>
      </w:r>
      <w:r w:rsidRPr="00AF1AD9">
        <w:t>so as to aid and explain build scope and complexity of the premises</w:t>
      </w:r>
    </w:p>
    <w:p w:rsidR="005A585A" w:rsidRPr="00AF1AD9" w:rsidRDefault="005A585A" w:rsidP="005A585A">
      <w:pPr>
        <w:pStyle w:val="ListAlphabet"/>
        <w:numPr>
          <w:ilvl w:val="0"/>
          <w:numId w:val="37"/>
        </w:numPr>
      </w:pPr>
      <w:r w:rsidRPr="00AF1AD9">
        <w:t xml:space="preserve">identified all rooms and floor areas that could house the proposed </w:t>
      </w:r>
      <w:r>
        <w:t>NBN</w:t>
      </w:r>
      <w:r w:rsidRPr="00AF1AD9">
        <w:t xml:space="preserve"> equipment and surveyed </w:t>
      </w:r>
      <w:r w:rsidR="00EB5AA1">
        <w:t>any applicable</w:t>
      </w:r>
      <w:r w:rsidRPr="00AF1AD9">
        <w:t xml:space="preserve"> current MDF, IDF, communications and power supply </w:t>
      </w:r>
      <w:r>
        <w:t>rooms that will be in the Site Design</w:t>
      </w:r>
    </w:p>
    <w:p w:rsidR="005A585A" w:rsidRPr="00AF1AD9" w:rsidRDefault="005A585A" w:rsidP="005A585A">
      <w:pPr>
        <w:pStyle w:val="ListAlphabet"/>
        <w:numPr>
          <w:ilvl w:val="0"/>
          <w:numId w:val="37"/>
        </w:numPr>
      </w:pPr>
      <w:r w:rsidRPr="00AF1AD9">
        <w:t>identified all required civil works</w:t>
      </w:r>
      <w:r>
        <w:t xml:space="preserve"> and augmentations in the Site Design</w:t>
      </w:r>
    </w:p>
    <w:p w:rsidR="005A585A" w:rsidRPr="00AF1AD9" w:rsidRDefault="005A585A" w:rsidP="005A585A">
      <w:pPr>
        <w:pStyle w:val="ListAlphabet"/>
        <w:numPr>
          <w:ilvl w:val="0"/>
          <w:numId w:val="37"/>
        </w:numPr>
      </w:pPr>
      <w:r w:rsidRPr="00AF1AD9">
        <w:t xml:space="preserve">designed proposed alternative routes around geographic obstacles within an MPS </w:t>
      </w:r>
      <w:r w:rsidR="008D3407">
        <w:t xml:space="preserve"> </w:t>
      </w:r>
      <w:r w:rsidRPr="00AF1AD9">
        <w:t xml:space="preserve"> </w:t>
      </w:r>
    </w:p>
    <w:p w:rsidR="005A585A" w:rsidRPr="00212067" w:rsidRDefault="005A585A" w:rsidP="005A585A">
      <w:pPr>
        <w:pStyle w:val="ListAlphabet"/>
        <w:numPr>
          <w:ilvl w:val="0"/>
          <w:numId w:val="37"/>
        </w:numPr>
      </w:pPr>
      <w:r w:rsidRPr="00AF1AD9">
        <w:lastRenderedPageBreak/>
        <w:t xml:space="preserve">taken into consideration the </w:t>
      </w:r>
      <w:r w:rsidR="008D3407">
        <w:t xml:space="preserve"> </w:t>
      </w:r>
      <w:r w:rsidRPr="00AF1AD9">
        <w:t xml:space="preserve"> obstructions based on the current serviceable locations identified</w:t>
      </w:r>
      <w:r>
        <w:t xml:space="preserve"> during the survey under LIFD1</w:t>
      </w:r>
    </w:p>
    <w:p w:rsidR="005A585A" w:rsidRPr="00AF1AD9" w:rsidRDefault="005A585A" w:rsidP="005A585A">
      <w:pPr>
        <w:pStyle w:val="ListAlphabet"/>
        <w:numPr>
          <w:ilvl w:val="0"/>
          <w:numId w:val="37"/>
        </w:numPr>
      </w:pPr>
      <w:proofErr w:type="gramStart"/>
      <w:r w:rsidRPr="00AF1AD9">
        <w:t>taken</w:t>
      </w:r>
      <w:proofErr w:type="gramEnd"/>
      <w:r w:rsidRPr="00AF1AD9">
        <w:t xml:space="preserve"> into consideration </w:t>
      </w:r>
      <w:r>
        <w:t>t</w:t>
      </w:r>
      <w:r w:rsidRPr="00AF1AD9">
        <w:t xml:space="preserve">raffic management </w:t>
      </w:r>
      <w:proofErr w:type="spellStart"/>
      <w:r w:rsidRPr="00AF1AD9">
        <w:t>ie</w:t>
      </w:r>
      <w:proofErr w:type="spellEnd"/>
      <w:r w:rsidRPr="00AF1AD9">
        <w:t xml:space="preserve"> the closing of roads or limited access to property, in the preparation of the design and quote</w:t>
      </w:r>
      <w:r>
        <w:t>.</w:t>
      </w:r>
    </w:p>
    <w:p w:rsidR="005A585A" w:rsidRPr="005A585A" w:rsidRDefault="005A585A" w:rsidP="005A585A">
      <w:pPr>
        <w:pStyle w:val="ListAlphabet"/>
        <w:numPr>
          <w:ilvl w:val="0"/>
          <w:numId w:val="37"/>
        </w:numPr>
      </w:pPr>
      <w:proofErr w:type="gramStart"/>
      <w:r>
        <w:t>all</w:t>
      </w:r>
      <w:proofErr w:type="gramEnd"/>
      <w:r>
        <w:t xml:space="preserve"> onsite inductions have been listed in section 4 and all assessments required to complete the survey and design are detailed </w:t>
      </w:r>
      <w:r w:rsidRPr="00940DEC">
        <w:t>in t</w:t>
      </w:r>
      <w:r>
        <w:t>he Site Design in OHS Activity Instructions.</w:t>
      </w:r>
    </w:p>
    <w:p w:rsidR="005A585A" w:rsidRDefault="002E53CA" w:rsidP="002E53CA">
      <w:pPr>
        <w:pStyle w:val="Heading1NoPageBreak"/>
      </w:pPr>
      <w:bookmarkStart w:id="29" w:name="_Toc444008409"/>
      <w:r>
        <w:t>HSE special inductions and compliance</w:t>
      </w:r>
      <w:bookmarkEnd w:id="29"/>
    </w:p>
    <w:p w:rsidR="002E53CA" w:rsidRDefault="002E53CA" w:rsidP="002E53CA">
      <w:r>
        <w:t xml:space="preserve">All HSE considerations must be addressed via a specific building induction or, in those areas not covered by an induction, via the </w:t>
      </w:r>
      <w:r w:rsidRPr="00377A21">
        <w:rPr>
          <w:i/>
        </w:rPr>
        <w:t>HSE Hazard Assessment Re</w:t>
      </w:r>
      <w:r>
        <w:t xml:space="preserve">port. </w:t>
      </w:r>
    </w:p>
    <w:p w:rsidR="002E53CA" w:rsidRDefault="002E53CA" w:rsidP="002E53CA">
      <w:r>
        <w:t>List all inductions required for this MPS in the table below.</w:t>
      </w:r>
    </w:p>
    <w:p w:rsidR="002E53CA" w:rsidRDefault="002E53CA" w:rsidP="002E53CA">
      <w:pPr>
        <w:pStyle w:val="Caption"/>
      </w:pPr>
      <w:bookmarkStart w:id="30" w:name="_Toc442257223"/>
      <w:bookmarkStart w:id="31" w:name="_Toc444008415"/>
      <w:r>
        <w:t xml:space="preserve">Table </w:t>
      </w:r>
      <w:r w:rsidR="003B3ED4">
        <w:fldChar w:fldCharType="begin"/>
      </w:r>
      <w:r w:rsidR="003B3ED4">
        <w:instrText xml:space="preserve"> SEQ Table \* ARABIC </w:instrText>
      </w:r>
      <w:r w:rsidR="003B3ED4">
        <w:fldChar w:fldCharType="separate"/>
      </w:r>
      <w:r w:rsidR="00EB5AA1">
        <w:rPr>
          <w:noProof/>
        </w:rPr>
        <w:t>2</w:t>
      </w:r>
      <w:r w:rsidR="003B3ED4">
        <w:rPr>
          <w:noProof/>
        </w:rPr>
        <w:fldChar w:fldCharType="end"/>
      </w:r>
      <w:r>
        <w:t xml:space="preserve">. Induction Compliances </w:t>
      </w:r>
      <w:proofErr w:type="gramStart"/>
      <w:r>
        <w:t>During</w:t>
      </w:r>
      <w:proofErr w:type="gramEnd"/>
      <w:r>
        <w:t xml:space="preserve"> Survey and Design Engagement</w:t>
      </w:r>
      <w:bookmarkEnd w:id="30"/>
      <w:bookmarkEnd w:id="31"/>
      <w:r>
        <w:t xml:space="preserve"> </w:t>
      </w:r>
    </w:p>
    <w:tbl>
      <w:tblPr>
        <w:tblStyle w:val="nbn2Accent4"/>
        <w:tblW w:w="0" w:type="auto"/>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3285"/>
        <w:gridCol w:w="3286"/>
        <w:gridCol w:w="3286"/>
      </w:tblGrid>
      <w:tr w:rsidR="002E53CA" w:rsidTr="002E53CA">
        <w:trPr>
          <w:cnfStyle w:val="100000000000" w:firstRow="1" w:lastRow="0" w:firstColumn="0" w:lastColumn="0" w:oddVBand="0" w:evenVBand="0" w:oddHBand="0" w:evenHBand="0" w:firstRowFirstColumn="0" w:firstRowLastColumn="0" w:lastRowFirstColumn="0" w:lastRowLastColumn="0"/>
        </w:trPr>
        <w:tc>
          <w:tcPr>
            <w:tcW w:w="32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Default="002E53CA" w:rsidP="005A585A">
            <w:r>
              <w:t>Company/building name</w:t>
            </w:r>
          </w:p>
        </w:tc>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Default="002E53CA" w:rsidP="005A585A">
            <w:r>
              <w:t>Online/paper</w:t>
            </w:r>
          </w:p>
        </w:tc>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Default="002E53CA" w:rsidP="005A585A">
            <w:r>
              <w:t>Time taken to complete</w:t>
            </w:r>
          </w:p>
        </w:tc>
      </w:tr>
      <w:tr w:rsidR="002E53CA" w:rsidTr="002E53CA">
        <w:trPr>
          <w:cnfStyle w:val="000000100000" w:firstRow="0" w:lastRow="0" w:firstColumn="0" w:lastColumn="0" w:oddVBand="0" w:evenVBand="0" w:oddHBand="1" w:evenHBand="0" w:firstRowFirstColumn="0" w:firstRowLastColumn="0" w:lastRowFirstColumn="0" w:lastRowLastColumn="0"/>
        </w:trPr>
        <w:tc>
          <w:tcPr>
            <w:tcW w:w="32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Default="002E53CA" w:rsidP="005A585A">
            <w:r>
              <w:fldChar w:fldCharType="begin">
                <w:ffData>
                  <w:name w:val="Text35"/>
                  <w:enabled/>
                  <w:calcOnExit w:val="0"/>
                  <w:textInput>
                    <w:default w:val="&lt;Enter&gt;"/>
                  </w:textInput>
                </w:ffData>
              </w:fldChar>
            </w:r>
            <w:bookmarkStart w:id="32" w:name="Text35"/>
            <w:r>
              <w:instrText xml:space="preserve"> FORMTEXT </w:instrText>
            </w:r>
            <w:r>
              <w:fldChar w:fldCharType="separate"/>
            </w:r>
            <w:r>
              <w:rPr>
                <w:noProof/>
              </w:rPr>
              <w:t>&lt;Enter&gt;</w:t>
            </w:r>
            <w:r>
              <w:fldChar w:fldCharType="end"/>
            </w:r>
            <w:bookmarkEnd w:id="32"/>
          </w:p>
        </w:tc>
        <w:sdt>
          <w:sdtPr>
            <w:id w:val="-307562981"/>
            <w:placeholder>
              <w:docPart w:val="B7E10B2BA95E4205A55FBD1ACB54EF9F"/>
            </w:placeholder>
            <w:showingPlcHdr/>
            <w:dropDownList>
              <w:listItem w:value="Choose an item."/>
              <w:listItem w:displayText="Online" w:value="Online"/>
              <w:listItem w:displayText="Paper" w:value="Paper"/>
            </w:dropDownList>
          </w:sdtPr>
          <w:sdtEndPr/>
          <w:sdtContent>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Pr="00007A15" w:rsidRDefault="00D05FD1" w:rsidP="005A585A">
                <w:r w:rsidRPr="00007A15">
                  <w:rPr>
                    <w:rStyle w:val="PlaceholderText"/>
                    <w:highlight w:val="lightGray"/>
                  </w:rPr>
                  <w:t>Choose an item</w:t>
                </w:r>
              </w:p>
            </w:tc>
          </w:sdtContent>
        </w:sdt>
        <w:sdt>
          <w:sdtPr>
            <w:id w:val="882750843"/>
            <w:placeholder>
              <w:docPart w:val="12D87AEED3604ADF818BF3F1D12624C0"/>
            </w:placeholder>
            <w:showingPlcHdr/>
            <w:dropDownList>
              <w:listItem w:value="Choose an item."/>
              <w:listItem w:displayText="15 mins" w:value="15 mins"/>
              <w:listItem w:displayText="30 mins" w:value="30 mins"/>
              <w:listItem w:displayText="45 mins" w:value="45 mins"/>
              <w:listItem w:displayText="1 hr" w:value="1 hr"/>
              <w:listItem w:displayText="1 hr 15 mins" w:value="1 hr 15 mins"/>
              <w:listItem w:displayText="1 hr 30 mins" w:value="1 hr 30 mins"/>
              <w:listItem w:displayText="1 hr 45 mins" w:value="1 hr 45 mins"/>
              <w:listItem w:displayText="2 hrs" w:value="2 hrs"/>
            </w:dropDownList>
          </w:sdtPr>
          <w:sdtEndPr/>
          <w:sdtContent>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Pr="00007A15" w:rsidRDefault="00D05FD1" w:rsidP="005A585A">
                <w:r w:rsidRPr="00007A15">
                  <w:rPr>
                    <w:rStyle w:val="PlaceholderText"/>
                    <w:highlight w:val="lightGray"/>
                  </w:rPr>
                  <w:t>Choose an item</w:t>
                </w:r>
              </w:p>
            </w:tc>
          </w:sdtContent>
        </w:sdt>
      </w:tr>
      <w:tr w:rsidR="002E53CA" w:rsidTr="002E53CA">
        <w:trPr>
          <w:cnfStyle w:val="000000010000" w:firstRow="0" w:lastRow="0" w:firstColumn="0" w:lastColumn="0" w:oddVBand="0" w:evenVBand="0" w:oddHBand="0" w:evenHBand="1" w:firstRowFirstColumn="0" w:firstRowLastColumn="0" w:lastRowFirstColumn="0" w:lastRowLastColumn="0"/>
        </w:trPr>
        <w:tc>
          <w:tcPr>
            <w:tcW w:w="32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Default="002E53CA" w:rsidP="005A585A">
            <w:r>
              <w:fldChar w:fldCharType="begin">
                <w:ffData>
                  <w:name w:val="Text35"/>
                  <w:enabled/>
                  <w:calcOnExit w:val="0"/>
                  <w:textInput>
                    <w:default w:val="&lt;Enter&gt;"/>
                  </w:textInput>
                </w:ffData>
              </w:fldChar>
            </w:r>
            <w:r>
              <w:instrText xml:space="preserve"> FORMTEXT </w:instrText>
            </w:r>
            <w:r>
              <w:fldChar w:fldCharType="separate"/>
            </w:r>
            <w:r>
              <w:rPr>
                <w:noProof/>
              </w:rPr>
              <w:t>&lt;Enter&gt;</w:t>
            </w:r>
            <w:r>
              <w:fldChar w:fldCharType="end"/>
            </w:r>
          </w:p>
        </w:tc>
        <w:sdt>
          <w:sdtPr>
            <w:id w:val="1882749617"/>
            <w:placeholder>
              <w:docPart w:val="2BABFABCFB284B2DAF86447A0240B5B7"/>
            </w:placeholder>
            <w:showingPlcHdr/>
            <w:dropDownList>
              <w:listItem w:value="Choose an item."/>
              <w:listItem w:displayText="Online" w:value="Online"/>
              <w:listItem w:displayText="Paper" w:value="Paper"/>
            </w:dropDownList>
          </w:sdtPr>
          <w:sdtEndPr/>
          <w:sdtContent>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Pr="00007A15" w:rsidRDefault="00D05FD1" w:rsidP="005A585A">
                <w:r w:rsidRPr="00007A15">
                  <w:rPr>
                    <w:rStyle w:val="PlaceholderText"/>
                    <w:highlight w:val="lightGray"/>
                  </w:rPr>
                  <w:t>Choose an item</w:t>
                </w:r>
              </w:p>
            </w:tc>
          </w:sdtContent>
        </w:sdt>
        <w:sdt>
          <w:sdtPr>
            <w:id w:val="1532218267"/>
            <w:placeholder>
              <w:docPart w:val="5140EA9868184759AAA37180D0DDD3C5"/>
            </w:placeholder>
            <w:showingPlcHdr/>
            <w:dropDownList>
              <w:listItem w:value="Choose an item."/>
              <w:listItem w:displayText="15 mins" w:value="15 mins"/>
              <w:listItem w:displayText="30 mins" w:value="30 mins"/>
              <w:listItem w:displayText="45 mins" w:value="45 mins"/>
              <w:listItem w:displayText="1 hr" w:value="1 hr"/>
              <w:listItem w:displayText="1 hr 15 mins" w:value="1 hr 15 mins"/>
              <w:listItem w:displayText="1 hr 30 mins" w:value="1 hr 30 mins"/>
              <w:listItem w:displayText="1 hr 45 mins" w:value="1 hr 45 mins"/>
              <w:listItem w:displayText="2 hrs" w:value="2 hrs"/>
            </w:dropDownList>
          </w:sdtPr>
          <w:sdtEndPr/>
          <w:sdtContent>
            <w:tc>
              <w:tcPr>
                <w:tcW w:w="32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E53CA" w:rsidRPr="00007A15" w:rsidRDefault="00D05FD1" w:rsidP="005A585A">
                <w:r w:rsidRPr="00007A15">
                  <w:rPr>
                    <w:rStyle w:val="PlaceholderText"/>
                    <w:highlight w:val="lightGray"/>
                  </w:rPr>
                  <w:t>Choose an item</w:t>
                </w:r>
              </w:p>
            </w:tc>
          </w:sdtContent>
        </w:sdt>
      </w:tr>
    </w:tbl>
    <w:p w:rsidR="005A585A" w:rsidRDefault="005A585A" w:rsidP="00007A15">
      <w:pPr>
        <w:pStyle w:val="TableSpacer"/>
      </w:pPr>
    </w:p>
    <w:p w:rsidR="00B73B8B" w:rsidRDefault="00B73B8B" w:rsidP="00B73B8B">
      <w:pPr>
        <w:pStyle w:val="Heading1NoPageBreak"/>
      </w:pPr>
      <w:bookmarkStart w:id="33" w:name="_Toc444008412"/>
      <w:r>
        <w:t>Associated files</w:t>
      </w:r>
      <w:bookmarkEnd w:id="33"/>
    </w:p>
    <w:p w:rsidR="00B73B8B" w:rsidRPr="00B73B8B" w:rsidRDefault="00B73B8B" w:rsidP="00B73B8B">
      <w:r>
        <w:t>The following table lists all final design files for this MPS:</w:t>
      </w:r>
    </w:p>
    <w:p w:rsidR="009242C5" w:rsidRDefault="009242C5" w:rsidP="009242C5">
      <w:pPr>
        <w:pStyle w:val="Caption"/>
      </w:pPr>
      <w:bookmarkStart w:id="34" w:name="_Toc444008418"/>
      <w:bookmarkStart w:id="35" w:name="_Toc361040486"/>
      <w:bookmarkStart w:id="36" w:name="_Toc444008413"/>
      <w:r>
        <w:t xml:space="preserve">Table </w:t>
      </w:r>
      <w:r w:rsidR="003B3ED4">
        <w:fldChar w:fldCharType="begin"/>
      </w:r>
      <w:r w:rsidR="003B3ED4">
        <w:instrText xml:space="preserve"> SEQ Table \* ARABIC </w:instrText>
      </w:r>
      <w:r w:rsidR="003B3ED4">
        <w:fldChar w:fldCharType="separate"/>
      </w:r>
      <w:r>
        <w:rPr>
          <w:noProof/>
        </w:rPr>
        <w:t>5</w:t>
      </w:r>
      <w:r w:rsidR="003B3ED4">
        <w:rPr>
          <w:noProof/>
        </w:rPr>
        <w:fldChar w:fldCharType="end"/>
      </w:r>
      <w:r>
        <w:t>. Final design documentation for MPS</w:t>
      </w:r>
      <w:bookmarkEnd w:id="34"/>
    </w:p>
    <w:tbl>
      <w:tblPr>
        <w:tblStyle w:val="nbn2Accent4"/>
        <w:tblW w:w="4896" w:type="pct"/>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2931"/>
        <w:gridCol w:w="1171"/>
        <w:gridCol w:w="443"/>
        <w:gridCol w:w="730"/>
        <w:gridCol w:w="4700"/>
      </w:tblGrid>
      <w:tr w:rsidR="009242C5" w:rsidTr="009242C5">
        <w:trPr>
          <w:cnfStyle w:val="100000000000" w:firstRow="1" w:lastRow="0" w:firstColumn="0" w:lastColumn="0" w:oddVBand="0" w:evenVBand="0" w:oddHBand="0" w:evenHBand="0" w:firstRowFirstColumn="0" w:firstRowLastColumn="0" w:lastRowFirstColumn="0" w:lastRowLastColumn="0"/>
        </w:trPr>
        <w:tc>
          <w:tcPr>
            <w:tcW w:w="2056" w:type="pct"/>
            <w:gridSpan w:val="2"/>
            <w:tcBorders>
              <w:left w:val="single" w:sz="8" w:space="0" w:color="777877" w:themeColor="accent4"/>
              <w:bottom w:val="single" w:sz="8" w:space="0" w:color="777877" w:themeColor="accent4"/>
              <w:right w:val="single" w:sz="8" w:space="0" w:color="777877" w:themeColor="accent4"/>
            </w:tcBorders>
            <w:hideMark/>
          </w:tcPr>
          <w:p w:rsidR="009242C5" w:rsidRDefault="009242C5">
            <w:pPr>
              <w:pStyle w:val="NormalCondensed"/>
            </w:pPr>
            <w:r>
              <w:t>Deliverable</w:t>
            </w:r>
          </w:p>
        </w:tc>
        <w:tc>
          <w:tcPr>
            <w:tcW w:w="588" w:type="pct"/>
            <w:gridSpan w:val="2"/>
            <w:tcBorders>
              <w:left w:val="single" w:sz="8" w:space="0" w:color="777877" w:themeColor="accent4"/>
              <w:bottom w:val="single" w:sz="8" w:space="0" w:color="777877" w:themeColor="accent4"/>
              <w:right w:val="single" w:sz="8" w:space="0" w:color="777877" w:themeColor="accent4"/>
            </w:tcBorders>
            <w:hideMark/>
          </w:tcPr>
          <w:p w:rsidR="009242C5" w:rsidRDefault="009242C5">
            <w:pPr>
              <w:pStyle w:val="NormalCondensed"/>
            </w:pPr>
            <w:r>
              <w:t>File type</w:t>
            </w:r>
          </w:p>
        </w:tc>
        <w:tc>
          <w:tcPr>
            <w:tcW w:w="2356" w:type="pct"/>
            <w:tcBorders>
              <w:left w:val="single" w:sz="8" w:space="0" w:color="777877" w:themeColor="accent4"/>
              <w:bottom w:val="single" w:sz="8" w:space="0" w:color="777877" w:themeColor="accent4"/>
              <w:right w:val="single" w:sz="8" w:space="0" w:color="777877" w:themeColor="accent4"/>
            </w:tcBorders>
            <w:hideMark/>
          </w:tcPr>
          <w:p w:rsidR="009242C5" w:rsidRDefault="009242C5">
            <w:pPr>
              <w:pStyle w:val="NormalCondensed"/>
            </w:pPr>
            <w:r>
              <w:t>File name</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5000" w:type="pct"/>
            <w:gridSpan w:val="5"/>
            <w:tcBorders>
              <w:top w:val="single" w:sz="8" w:space="0" w:color="777877" w:themeColor="accent4"/>
              <w:left w:val="single" w:sz="8" w:space="0" w:color="777877" w:themeColor="accent4"/>
              <w:right w:val="single" w:sz="8" w:space="0" w:color="777877" w:themeColor="accent4"/>
            </w:tcBorders>
            <w:shd w:val="clear" w:color="auto" w:fill="D9D9D9" w:themeFill="background1" w:themeFillShade="D9"/>
            <w:hideMark/>
          </w:tcPr>
          <w:p w:rsidR="009242C5" w:rsidRDefault="009242C5">
            <w:pPr>
              <w:pStyle w:val="NormalCondensed"/>
              <w:rPr>
                <w:rStyle w:val="Bold"/>
              </w:rPr>
            </w:pPr>
            <w:r>
              <w:rPr>
                <w:rStyle w:val="Bold"/>
              </w:rPr>
              <w:t>Package</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DDD-M package</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Zip</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8407E1" w:rsidP="008407E1">
            <w:pPr>
              <w:pStyle w:val="NormalCondensed"/>
            </w:pPr>
            <w:r>
              <w:t>TLS_</w:t>
            </w:r>
            <w:r w:rsidR="000817ED">
              <w:t>2NSY-64-00-MPS-049</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5000" w:type="pct"/>
            <w:gridSpan w:val="5"/>
            <w:tcBorders>
              <w:top w:val="single" w:sz="8" w:space="0" w:color="777877" w:themeColor="accent4"/>
              <w:left w:val="single" w:sz="8" w:space="0" w:color="777877" w:themeColor="accent4"/>
              <w:right w:val="single" w:sz="8" w:space="0" w:color="777877" w:themeColor="accent4"/>
            </w:tcBorders>
            <w:shd w:val="clear" w:color="auto" w:fill="D9D9D9" w:themeFill="background1" w:themeFillShade="D9"/>
            <w:hideMark/>
          </w:tcPr>
          <w:p w:rsidR="009242C5" w:rsidRDefault="009242C5">
            <w:pPr>
              <w:pStyle w:val="NormalCondensed"/>
              <w:rPr>
                <w:rStyle w:val="Bold"/>
              </w:rPr>
            </w:pPr>
            <w:r>
              <w:rPr>
                <w:rStyle w:val="Bold"/>
              </w:rPr>
              <w:t>Data set</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Site design (AutoCAD)</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 xml:space="preserve">DWG </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0817ED" w:rsidP="001A5E54">
            <w:pPr>
              <w:pStyle w:val="NormalCondensed"/>
            </w:pPr>
            <w:r>
              <w:t>2NSY-64-00-MPS-049</w:t>
            </w:r>
            <w:r w:rsidR="001A5E54">
              <w:t>_</w:t>
            </w:r>
            <w:r w:rsidR="009242C5">
              <w:t>Site_Design_</w:t>
            </w:r>
            <w:r w:rsidR="001A5E54">
              <w:t>1</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5000" w:type="pct"/>
            <w:gridSpan w:val="5"/>
            <w:tcBorders>
              <w:top w:val="single" w:sz="8" w:space="0" w:color="777877" w:themeColor="accent4"/>
              <w:left w:val="single" w:sz="8" w:space="0" w:color="777877" w:themeColor="accent4"/>
              <w:right w:val="single" w:sz="8" w:space="0" w:color="777877" w:themeColor="accent4"/>
            </w:tcBorders>
            <w:shd w:val="clear" w:color="auto" w:fill="D9D9D9" w:themeFill="background1" w:themeFillShade="D9"/>
            <w:hideMark/>
          </w:tcPr>
          <w:p w:rsidR="009242C5" w:rsidRDefault="009242C5">
            <w:pPr>
              <w:pStyle w:val="NormalCondensed"/>
              <w:rPr>
                <w:rStyle w:val="Bold"/>
              </w:rPr>
            </w:pPr>
            <w:r>
              <w:rPr>
                <w:rStyle w:val="Bold"/>
              </w:rPr>
              <w:t>Documents</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DDD-M (this document)</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Word</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0817ED" w:rsidP="00C06367">
            <w:pPr>
              <w:pStyle w:val="NormalCondensed"/>
            </w:pPr>
            <w:r>
              <w:t>2NSY-64-00-MPS-049</w:t>
            </w:r>
            <w:r w:rsidR="001A5E54">
              <w:t>_</w:t>
            </w:r>
            <w:r w:rsidR="009242C5">
              <w:t>DDD-M_</w:t>
            </w:r>
            <w:r w:rsidR="00C06367">
              <w:t>N60_</w:t>
            </w:r>
            <w:r w:rsidR="001A5E54">
              <w:t>1</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 xml:space="preserve">BOM/BOQ </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Excel</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0817ED" w:rsidP="001A5E54">
            <w:pPr>
              <w:pStyle w:val="NormalCondensed"/>
            </w:pPr>
            <w:r>
              <w:t>2NSY-64-00-MPS-049</w:t>
            </w:r>
            <w:r w:rsidR="001A5E54">
              <w:t>_</w:t>
            </w:r>
            <w:r w:rsidR="009242C5">
              <w:t>BOMBOQ_</w:t>
            </w:r>
            <w:r w:rsidR="001A5E54">
              <w:t>1</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Record of Conversations</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Excel</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D3265E" w:rsidP="001A5E54">
            <w:pPr>
              <w:pStyle w:val="NormalCondensed"/>
            </w:pPr>
            <w:r>
              <w:t>NA</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MDU Field Inspection Photos</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Zip</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rsidP="001A5E54">
            <w:pPr>
              <w:pStyle w:val="NormalCondensed"/>
            </w:pPr>
            <w:r>
              <w:fldChar w:fldCharType="begin"/>
            </w:r>
            <w:r>
              <w:instrText xml:space="preserve"> STYLEREF  SAM  \* MERGEFORMAT </w:instrText>
            </w:r>
            <w:r>
              <w:fldChar w:fldCharType="end"/>
            </w:r>
            <w:r w:rsidR="000817ED">
              <w:t>2NSY-64-00-MPS-049</w:t>
            </w:r>
            <w:r w:rsidR="001A5E54">
              <w:t>_</w:t>
            </w:r>
            <w:r>
              <w:t>FIR_Photos_</w:t>
            </w:r>
            <w:r w:rsidR="001A5E54">
              <w:t>1</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5000" w:type="pct"/>
            <w:gridSpan w:val="5"/>
            <w:tcBorders>
              <w:top w:val="single" w:sz="8" w:space="0" w:color="777877" w:themeColor="accent4"/>
              <w:left w:val="single" w:sz="8" w:space="0" w:color="777877" w:themeColor="accent4"/>
              <w:right w:val="single" w:sz="8" w:space="0" w:color="777877" w:themeColor="accent4"/>
            </w:tcBorders>
            <w:shd w:val="clear" w:color="auto" w:fill="D9D9D9" w:themeFill="background1" w:themeFillShade="D9"/>
            <w:hideMark/>
          </w:tcPr>
          <w:p w:rsidR="009242C5" w:rsidRDefault="009242C5">
            <w:pPr>
              <w:pStyle w:val="NormalCondensed"/>
              <w:rPr>
                <w:rStyle w:val="Bold"/>
              </w:rPr>
            </w:pPr>
            <w:r>
              <w:rPr>
                <w:rStyle w:val="Bold"/>
              </w:rPr>
              <w:t>LASA</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 xml:space="preserve">Low Impact Facility (LIFD1) </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PDF</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C06367">
            <w:pPr>
              <w:pStyle w:val="NormalCondensed"/>
            </w:pPr>
            <w:r>
              <w:t>NA</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 xml:space="preserve">Low Impact Facility (LIFD2) </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PDF</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C06367">
            <w:pPr>
              <w:pStyle w:val="NormalCondensed"/>
            </w:pPr>
            <w:r>
              <w:t>NA</w:t>
            </w:r>
          </w:p>
        </w:tc>
      </w:tr>
      <w:tr w:rsidR="009242C5" w:rsidTr="009242C5">
        <w:trPr>
          <w:cnfStyle w:val="000000100000" w:firstRow="0" w:lastRow="0" w:firstColumn="0" w:lastColumn="0" w:oddVBand="0" w:evenVBand="0" w:oddHBand="1" w:evenHBand="0"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HEC ( If applicable</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PDF</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C06367">
            <w:pPr>
              <w:pStyle w:val="NormalCondensed"/>
            </w:pPr>
            <w:r>
              <w:t>NA</w:t>
            </w:r>
          </w:p>
        </w:tc>
      </w:tr>
      <w:tr w:rsidR="009242C5" w:rsidTr="009242C5">
        <w:trPr>
          <w:cnfStyle w:val="000000010000" w:firstRow="0" w:lastRow="0" w:firstColumn="0" w:lastColumn="0" w:oddVBand="0" w:evenVBand="0" w:oddHBand="0" w:evenHBand="1" w:firstRowFirstColumn="0" w:firstRowLastColumn="0" w:lastRowFirstColumn="0" w:lastRowLastColumn="0"/>
        </w:trPr>
        <w:tc>
          <w:tcPr>
            <w:tcW w:w="1469" w:type="pct"/>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 xml:space="preserve">Power Applications  </w:t>
            </w:r>
          </w:p>
        </w:tc>
        <w:tc>
          <w:tcPr>
            <w:tcW w:w="809"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9242C5">
            <w:pPr>
              <w:pStyle w:val="NormalCondensed"/>
            </w:pPr>
            <w:r>
              <w:t>PDF</w:t>
            </w:r>
          </w:p>
        </w:tc>
        <w:tc>
          <w:tcPr>
            <w:tcW w:w="2722" w:type="pct"/>
            <w:gridSpan w:val="2"/>
            <w:tcBorders>
              <w:top w:val="single" w:sz="8" w:space="0" w:color="777877" w:themeColor="accent4"/>
              <w:left w:val="single" w:sz="8" w:space="0" w:color="777877" w:themeColor="accent4"/>
              <w:right w:val="single" w:sz="8" w:space="0" w:color="777877" w:themeColor="accent4"/>
            </w:tcBorders>
            <w:hideMark/>
          </w:tcPr>
          <w:p w:rsidR="009242C5" w:rsidRDefault="00C06367">
            <w:pPr>
              <w:pStyle w:val="NormalCondensed"/>
            </w:pPr>
            <w:r>
              <w:t>NA</w:t>
            </w:r>
          </w:p>
        </w:tc>
      </w:tr>
    </w:tbl>
    <w:p w:rsidR="0058180E" w:rsidRPr="005B48E3" w:rsidRDefault="00B935D1" w:rsidP="005B5D0C">
      <w:pPr>
        <w:pStyle w:val="Heading1NoPageBreak"/>
      </w:pPr>
      <w:r w:rsidRPr="005B48E3">
        <w:lastRenderedPageBreak/>
        <w:t>Glossary</w:t>
      </w:r>
      <w:bookmarkEnd w:id="35"/>
      <w:bookmarkEnd w:id="36"/>
    </w:p>
    <w:tbl>
      <w:tblPr>
        <w:tblStyle w:val="nbn1Accent4"/>
        <w:tblW w:w="4900" w:type="pct"/>
        <w:tblBorders>
          <w:left w:val="single" w:sz="8" w:space="0" w:color="777877" w:themeColor="accent4"/>
          <w:right w:val="single" w:sz="8" w:space="0" w:color="777877" w:themeColor="accent4"/>
          <w:insideH w:val="single" w:sz="8" w:space="0" w:color="777877" w:themeColor="accent4"/>
          <w:insideV w:val="single" w:sz="8" w:space="0" w:color="777877" w:themeColor="accent4"/>
        </w:tblBorders>
        <w:tblLook w:val="0420" w:firstRow="1" w:lastRow="0" w:firstColumn="0" w:lastColumn="0" w:noHBand="0" w:noVBand="1"/>
      </w:tblPr>
      <w:tblGrid>
        <w:gridCol w:w="1540"/>
        <w:gridCol w:w="8443"/>
      </w:tblGrid>
      <w:tr w:rsidR="00B935D1" w:rsidTr="00277932">
        <w:trPr>
          <w:cnfStyle w:val="100000000000" w:firstRow="1" w:lastRow="0" w:firstColumn="0" w:lastColumn="0" w:oddVBand="0" w:evenVBand="0" w:oddHBand="0" w:evenHBand="0" w:firstRowFirstColumn="0" w:firstRowLastColumn="0" w:lastRowFirstColumn="0" w:lastRowLastColumn="0"/>
        </w:trPr>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B935D1" w:rsidRDefault="00BA6757" w:rsidP="002A4E3E">
            <w:r>
              <w:t>Term</w:t>
            </w:r>
          </w:p>
        </w:tc>
        <w:tc>
          <w:tcPr>
            <w:tcW w:w="865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B935D1" w:rsidRDefault="00BA6757" w:rsidP="002A4E3E">
            <w:r>
              <w:t>Description</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ADA</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Access Distribution Area</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 xml:space="preserve">DA </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Distribution Area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DDD</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Detailed Design Document </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 xml:space="preserve">DOCSIS </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Data Over Cable Service Interface Specification</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DS</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Downstream</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GNA</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Global Network Amplifier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GNAF </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Geocoded National Address file</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GPO</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General Purpose Outlet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HFC</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Hybrid Fibre Coaxial </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HLD</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High Level Design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ICD</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Intermediate Connection Device</w:t>
            </w:r>
          </w:p>
        </w:tc>
      </w:tr>
      <w:tr w:rsidR="00AD76B5" w:rsidTr="00EB5AA1">
        <w:tc>
          <w:tcPr>
            <w:tcW w:w="1560"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IFDV</w:t>
            </w:r>
          </w:p>
        </w:tc>
        <w:tc>
          <w:tcPr>
            <w:tcW w:w="8655"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In Field Design Variation</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rPr>
            </w:pPr>
            <w:r>
              <w:rPr>
                <w:rFonts w:ascii="Calibri" w:hAnsi="Calibri"/>
                <w:color w:val="000000"/>
              </w:rPr>
              <w:t>LASA</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rPr>
            </w:pPr>
            <w:r w:rsidRPr="00E56F7D">
              <w:rPr>
                <w:rFonts w:ascii="Calibri" w:hAnsi="Calibri"/>
                <w:color w:val="000000"/>
              </w:rPr>
              <w:t>Land Access and Statutory Approvals</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LE</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The Line Extender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LIC </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Lead-In Conduit</w:t>
            </w:r>
            <w:r w:rsidRPr="00CC0AE2">
              <w:rPr>
                <w:rFonts w:cs="Arial"/>
                <w:color w:val="000000"/>
              </w:rPr>
              <w:t xml:space="preserve"> </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LPS</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 xml:space="preserve">Line Power Supply </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MDU </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Multi Dwelling Unit</w:t>
            </w:r>
          </w:p>
        </w:tc>
      </w:tr>
      <w:tr w:rsidR="00AD76B5" w:rsidTr="00EB5AA1">
        <w:tc>
          <w:tcPr>
            <w:tcW w:w="1560" w:type="dxa"/>
            <w:vAlign w:val="bottom"/>
          </w:tcPr>
          <w:p w:rsidR="00AD76B5" w:rsidRPr="00CC0AE2" w:rsidRDefault="00AD76B5" w:rsidP="00EB5AA1">
            <w:pPr>
              <w:spacing w:line="240" w:lineRule="auto"/>
              <w:jc w:val="both"/>
            </w:pPr>
            <w:r w:rsidRPr="00CC0AE2">
              <w:rPr>
                <w:rFonts w:ascii="Calibri" w:hAnsi="Calibri"/>
                <w:color w:val="000000"/>
                <w:szCs w:val="22"/>
              </w:rPr>
              <w:t xml:space="preserve">MPS </w:t>
            </w:r>
          </w:p>
        </w:tc>
        <w:tc>
          <w:tcPr>
            <w:tcW w:w="8655" w:type="dxa"/>
            <w:vAlign w:val="bottom"/>
          </w:tcPr>
          <w:p w:rsidR="00AD76B5" w:rsidRPr="00CC0AE2" w:rsidRDefault="00AD76B5" w:rsidP="00EB5AA1">
            <w:pPr>
              <w:spacing w:line="240" w:lineRule="auto"/>
              <w:jc w:val="both"/>
            </w:pPr>
            <w:r w:rsidRPr="00CC0AE2">
              <w:rPr>
                <w:rFonts w:ascii="Calibri" w:hAnsi="Calibri"/>
                <w:color w:val="000000"/>
                <w:szCs w:val="22"/>
              </w:rPr>
              <w:t>Multi Premises Site</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MTM </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Multi Technology Mix</w:t>
            </w:r>
          </w:p>
        </w:tc>
      </w:tr>
      <w:tr w:rsidR="00AD76B5" w:rsidTr="00EB5AA1">
        <w:tc>
          <w:tcPr>
            <w:tcW w:w="1560"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NEBS</w:t>
            </w:r>
          </w:p>
        </w:tc>
        <w:tc>
          <w:tcPr>
            <w:tcW w:w="8655" w:type="dxa"/>
            <w:vAlign w:val="bottom"/>
          </w:tcPr>
          <w:p w:rsidR="00AD76B5" w:rsidRPr="00CC0AE2" w:rsidRDefault="00AD76B5" w:rsidP="00EB5AA1">
            <w:pPr>
              <w:spacing w:line="240" w:lineRule="auto"/>
              <w:jc w:val="both"/>
              <w:rPr>
                <w:rFonts w:ascii="Calibri" w:hAnsi="Calibri"/>
                <w:color w:val="000000"/>
                <w:szCs w:val="22"/>
              </w:rPr>
            </w:pPr>
            <w:proofErr w:type="spellStart"/>
            <w:r>
              <w:rPr>
                <w:rFonts w:ascii="Calibri" w:hAnsi="Calibri"/>
                <w:b/>
                <w:color w:val="000000"/>
                <w:szCs w:val="22"/>
              </w:rPr>
              <w:t>nbn</w:t>
            </w:r>
            <w:proofErr w:type="spellEnd"/>
            <w:r w:rsidRPr="00CC0AE2">
              <w:rPr>
                <w:rFonts w:ascii="Calibri" w:hAnsi="Calibri"/>
                <w:color w:val="000000"/>
                <w:szCs w:val="22"/>
              </w:rPr>
              <w:t xml:space="preserve"> Ethernet </w:t>
            </w:r>
            <w:proofErr w:type="spellStart"/>
            <w:r w:rsidRPr="00CC0AE2">
              <w:rPr>
                <w:rFonts w:ascii="Calibri" w:hAnsi="Calibri"/>
                <w:color w:val="000000"/>
                <w:szCs w:val="22"/>
              </w:rPr>
              <w:t>Bitstream</w:t>
            </w:r>
            <w:proofErr w:type="spellEnd"/>
            <w:r w:rsidRPr="00CC0AE2">
              <w:rPr>
                <w:rFonts w:ascii="Calibri" w:hAnsi="Calibri"/>
                <w:color w:val="000000"/>
                <w:szCs w:val="22"/>
              </w:rPr>
              <w:t xml:space="preserve"> Service</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NPD</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Network Planning Document</w:t>
            </w:r>
          </w:p>
        </w:tc>
      </w:tr>
      <w:tr w:rsidR="00AD76B5" w:rsidTr="00EB5AA1">
        <w:tc>
          <w:tcPr>
            <w:tcW w:w="1560"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NTI</w:t>
            </w:r>
          </w:p>
        </w:tc>
        <w:tc>
          <w:tcPr>
            <w:tcW w:w="8655"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New Technology Introduction</w:t>
            </w:r>
          </w:p>
        </w:tc>
      </w:tr>
      <w:tr w:rsidR="00AD76B5" w:rsidTr="00EB5AA1">
        <w:trPr>
          <w:cnfStyle w:val="000000100000" w:firstRow="0" w:lastRow="0" w:firstColumn="0" w:lastColumn="0" w:oddVBand="0" w:evenVBand="0" w:oddHBand="1" w:evenHBand="0" w:firstRowFirstColumn="0" w:firstRowLastColumn="0" w:lastRowFirstColumn="0" w:lastRowLastColumn="0"/>
        </w:trPr>
        <w:tc>
          <w:tcPr>
            <w:tcW w:w="1560"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PCD</w:t>
            </w:r>
          </w:p>
        </w:tc>
        <w:tc>
          <w:tcPr>
            <w:tcW w:w="8655" w:type="dxa"/>
            <w:tcBorders>
              <w:left w:val="none" w:sz="0" w:space="0" w:color="auto"/>
              <w:right w:val="none" w:sz="0" w:space="0" w:color="auto"/>
            </w:tcBorders>
            <w:vAlign w:val="bottom"/>
          </w:tcPr>
          <w:p w:rsidR="00AD76B5" w:rsidRPr="00CC0AE2" w:rsidRDefault="00AD76B5" w:rsidP="00EB5AA1">
            <w:pPr>
              <w:spacing w:line="240" w:lineRule="auto"/>
              <w:jc w:val="both"/>
            </w:pPr>
            <w:r w:rsidRPr="00CC0AE2">
              <w:rPr>
                <w:rFonts w:ascii="Calibri" w:hAnsi="Calibri"/>
                <w:color w:val="000000"/>
                <w:szCs w:val="22"/>
              </w:rPr>
              <w:t xml:space="preserve">Premises Connection Device </w:t>
            </w:r>
          </w:p>
        </w:tc>
      </w:tr>
      <w:tr w:rsidR="00AD76B5" w:rsidTr="00EB5AA1">
        <w:tc>
          <w:tcPr>
            <w:tcW w:w="1560"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PDD</w:t>
            </w:r>
          </w:p>
        </w:tc>
        <w:tc>
          <w:tcPr>
            <w:tcW w:w="8655" w:type="dxa"/>
            <w:vAlign w:val="bottom"/>
          </w:tcPr>
          <w:p w:rsidR="00AD76B5" w:rsidRPr="00CC0AE2" w:rsidRDefault="00AD76B5" w:rsidP="00EB5AA1">
            <w:pPr>
              <w:spacing w:line="240" w:lineRule="auto"/>
              <w:jc w:val="both"/>
              <w:rPr>
                <w:rFonts w:ascii="Calibri" w:hAnsi="Calibri"/>
                <w:color w:val="000000"/>
                <w:szCs w:val="22"/>
              </w:rPr>
            </w:pPr>
            <w:r w:rsidRPr="00CC0AE2">
              <w:rPr>
                <w:rFonts w:ascii="Calibri" w:hAnsi="Calibri"/>
                <w:color w:val="000000"/>
                <w:szCs w:val="22"/>
              </w:rPr>
              <w:t xml:space="preserve">Planning Detailed Design </w:t>
            </w:r>
          </w:p>
        </w:tc>
      </w:tr>
    </w:tbl>
    <w:p w:rsidR="00F67634" w:rsidRDefault="00F67634" w:rsidP="00627CAF"/>
    <w:p w:rsidR="00627CAF" w:rsidRPr="0004565C" w:rsidRDefault="00627CAF" w:rsidP="00627CAF">
      <w:pPr>
        <w:pStyle w:val="Heading2NoNum"/>
        <w:keepNext w:val="0"/>
        <w:keepLines w:val="0"/>
        <w:rPr>
          <w:vanish/>
        </w:rPr>
      </w:pPr>
      <w:r w:rsidRPr="0004565C">
        <w:rPr>
          <w:vanish/>
        </w:rPr>
        <w:t>Template Revision History</w:t>
      </w:r>
    </w:p>
    <w:p w:rsidR="00627CAF" w:rsidRPr="00627CAF" w:rsidRDefault="00627CAF" w:rsidP="00627CAF">
      <w:pPr>
        <w:rPr>
          <w:vanish/>
        </w:rPr>
      </w:pPr>
      <w:r w:rsidRPr="00627CAF">
        <w:rPr>
          <w:vanish/>
        </w:rPr>
        <w:t>This template is owned by EDS Construction Standards &amp; Processes and the Process Delivery team.</w:t>
      </w:r>
    </w:p>
    <w:p w:rsidR="00627CAF" w:rsidRPr="00627CAF" w:rsidRDefault="00627CAF" w:rsidP="00627CAF">
      <w:pPr>
        <w:rPr>
          <w:vanish/>
        </w:rPr>
      </w:pPr>
      <w:r w:rsidRPr="00627CAF">
        <w:rPr>
          <w:vanish/>
        </w:rPr>
        <w:t>The table below records template maintenance changes and approved changes from version 1.0 onwards.</w:t>
      </w:r>
    </w:p>
    <w:tbl>
      <w:tblPr>
        <w:tblStyle w:val="nbn2Accent4"/>
        <w:tblW w:w="9639" w:type="dxa"/>
        <w:tblLayout w:type="fixed"/>
        <w:tblLook w:val="0420" w:firstRow="1" w:lastRow="0" w:firstColumn="0" w:lastColumn="0" w:noHBand="0" w:noVBand="1"/>
      </w:tblPr>
      <w:tblGrid>
        <w:gridCol w:w="1418"/>
        <w:gridCol w:w="992"/>
        <w:gridCol w:w="5245"/>
        <w:gridCol w:w="1984"/>
      </w:tblGrid>
      <w:tr w:rsidR="00627CAF" w:rsidRPr="005B7E00" w:rsidTr="00627CAF">
        <w:trPr>
          <w:cnfStyle w:val="100000000000" w:firstRow="1" w:lastRow="0" w:firstColumn="0" w:lastColumn="0" w:oddVBand="0" w:evenVBand="0" w:oddHBand="0" w:evenHBand="0" w:firstRowFirstColumn="0" w:firstRowLastColumn="0" w:lastRowFirstColumn="0" w:lastRowLastColumn="0"/>
          <w:hidden/>
        </w:trPr>
        <w:tc>
          <w:tcPr>
            <w:tcW w:w="1418" w:type="dxa"/>
          </w:tcPr>
          <w:p w:rsidR="00627CAF" w:rsidRPr="005B7E00" w:rsidRDefault="00627CAF" w:rsidP="008C6BA7">
            <w:pPr>
              <w:rPr>
                <w:vanish/>
              </w:rPr>
            </w:pPr>
            <w:r w:rsidRPr="005B7E00">
              <w:rPr>
                <w:vanish/>
              </w:rPr>
              <w:t>Date</w:t>
            </w:r>
          </w:p>
        </w:tc>
        <w:tc>
          <w:tcPr>
            <w:tcW w:w="992" w:type="dxa"/>
          </w:tcPr>
          <w:p w:rsidR="00627CAF" w:rsidRPr="005B7E00" w:rsidRDefault="00627CAF" w:rsidP="008C6BA7">
            <w:pPr>
              <w:rPr>
                <w:vanish/>
              </w:rPr>
            </w:pPr>
            <w:r w:rsidRPr="005B7E00">
              <w:rPr>
                <w:vanish/>
              </w:rPr>
              <w:t>Version</w:t>
            </w:r>
          </w:p>
        </w:tc>
        <w:tc>
          <w:tcPr>
            <w:tcW w:w="5245" w:type="dxa"/>
          </w:tcPr>
          <w:p w:rsidR="00627CAF" w:rsidRPr="005B7E00" w:rsidRDefault="00627CAF" w:rsidP="008C6BA7">
            <w:pPr>
              <w:rPr>
                <w:vanish/>
              </w:rPr>
            </w:pPr>
            <w:r w:rsidRPr="005B7E00">
              <w:rPr>
                <w:vanish/>
              </w:rPr>
              <w:t>Changes</w:t>
            </w:r>
          </w:p>
        </w:tc>
        <w:tc>
          <w:tcPr>
            <w:tcW w:w="1984" w:type="dxa"/>
          </w:tcPr>
          <w:p w:rsidR="00627CAF" w:rsidRPr="005B7E00" w:rsidRDefault="00627CAF" w:rsidP="008C6BA7">
            <w:pPr>
              <w:rPr>
                <w:vanish/>
              </w:rPr>
            </w:pPr>
            <w:r w:rsidRPr="005B7E00">
              <w:rPr>
                <w:vanish/>
              </w:rPr>
              <w:t>Initiated by</w:t>
            </w:r>
          </w:p>
        </w:tc>
      </w:tr>
      <w:tr w:rsidR="00627CAF" w:rsidRPr="005B7E00" w:rsidTr="00627CAF">
        <w:trPr>
          <w:cnfStyle w:val="000000100000" w:firstRow="0" w:lastRow="0" w:firstColumn="0" w:lastColumn="0" w:oddVBand="0" w:evenVBand="0" w:oddHBand="1" w:evenHBand="0" w:firstRowFirstColumn="0" w:firstRowLastColumn="0" w:lastRowFirstColumn="0" w:lastRowLastColumn="0"/>
          <w:hidden/>
        </w:trPr>
        <w:tc>
          <w:tcPr>
            <w:tcW w:w="1418" w:type="dxa"/>
          </w:tcPr>
          <w:p w:rsidR="00627CAF" w:rsidRPr="005B7E00" w:rsidRDefault="00627CAF" w:rsidP="008C6BA7">
            <w:pPr>
              <w:rPr>
                <w:vanish/>
              </w:rPr>
            </w:pPr>
            <w:r>
              <w:rPr>
                <w:vanish/>
              </w:rPr>
              <w:t>DD MMM YY</w:t>
            </w:r>
          </w:p>
        </w:tc>
        <w:tc>
          <w:tcPr>
            <w:tcW w:w="992" w:type="dxa"/>
          </w:tcPr>
          <w:p w:rsidR="00627CAF" w:rsidRPr="005B7E00" w:rsidRDefault="00627CAF" w:rsidP="008C6BA7">
            <w:pPr>
              <w:rPr>
                <w:vanish/>
              </w:rPr>
            </w:pPr>
            <w:r w:rsidRPr="005B7E00">
              <w:rPr>
                <w:vanish/>
              </w:rPr>
              <w:t>1.1</w:t>
            </w:r>
          </w:p>
        </w:tc>
        <w:tc>
          <w:tcPr>
            <w:tcW w:w="5245" w:type="dxa"/>
          </w:tcPr>
          <w:p w:rsidR="00627CAF" w:rsidRPr="005B7E00" w:rsidRDefault="00627CAF" w:rsidP="00627CAF">
            <w:pPr>
              <w:pStyle w:val="ListBullet"/>
              <w:spacing w:before="60" w:after="60"/>
              <w:rPr>
                <w:vanish/>
              </w:rPr>
            </w:pPr>
          </w:p>
        </w:tc>
        <w:tc>
          <w:tcPr>
            <w:tcW w:w="1984" w:type="dxa"/>
          </w:tcPr>
          <w:p w:rsidR="00627CAF" w:rsidRPr="005B7E00" w:rsidRDefault="00627CAF" w:rsidP="008C6BA7">
            <w:pPr>
              <w:rPr>
                <w:vanish/>
              </w:rPr>
            </w:pPr>
          </w:p>
        </w:tc>
      </w:tr>
    </w:tbl>
    <w:p w:rsidR="00627CAF" w:rsidRPr="005B5D0C" w:rsidRDefault="00627CAF" w:rsidP="00627CAF">
      <w:pPr>
        <w:rPr>
          <w:vanish/>
        </w:rPr>
      </w:pPr>
    </w:p>
    <w:sectPr w:rsidR="00627CAF" w:rsidRPr="005B5D0C" w:rsidSect="00C93547">
      <w:pgSz w:w="11909" w:h="16834" w:code="9"/>
      <w:pgMar w:top="851" w:right="851" w:bottom="851" w:left="851" w:header="539"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ED4" w:rsidRDefault="003B3ED4" w:rsidP="00863D2A">
      <w:r>
        <w:separator/>
      </w:r>
    </w:p>
    <w:p w:rsidR="003B3ED4" w:rsidRDefault="003B3ED4"/>
    <w:p w:rsidR="003B3ED4" w:rsidRDefault="003B3ED4"/>
    <w:p w:rsidR="003B3ED4" w:rsidRDefault="003B3ED4"/>
    <w:p w:rsidR="003B3ED4" w:rsidRDefault="003B3ED4"/>
    <w:p w:rsidR="003B3ED4" w:rsidRDefault="003B3ED4"/>
    <w:p w:rsidR="003B3ED4" w:rsidRDefault="003B3ED4"/>
  </w:endnote>
  <w:endnote w:type="continuationSeparator" w:id="0">
    <w:p w:rsidR="003B3ED4" w:rsidRDefault="003B3ED4" w:rsidP="00863D2A">
      <w:r>
        <w:continuationSeparator/>
      </w:r>
    </w:p>
    <w:p w:rsidR="003B3ED4" w:rsidRDefault="003B3ED4"/>
    <w:p w:rsidR="003B3ED4" w:rsidRDefault="003B3ED4"/>
    <w:p w:rsidR="003B3ED4" w:rsidRDefault="003B3ED4"/>
    <w:p w:rsidR="003B3ED4" w:rsidRDefault="003B3ED4"/>
    <w:p w:rsidR="003B3ED4" w:rsidRDefault="003B3ED4"/>
    <w:p w:rsidR="003B3ED4" w:rsidRDefault="003B3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altName w:val="Device Font 10cp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2" w:rsidRPr="00F4106C" w:rsidRDefault="00083EB2" w:rsidP="00914243">
    <w:pPr>
      <w:pStyle w:val="FooterFirstPage"/>
      <w:rPr>
        <w:rStyle w:val="Uppercase"/>
      </w:rPr>
    </w:pPr>
    <w:r w:rsidRPr="00F4106C">
      <w:rPr>
        <w:rStyle w:val="Uppercase"/>
      </w:rPr>
      <w:fldChar w:fldCharType="begin"/>
    </w:r>
    <w:r w:rsidRPr="00F4106C">
      <w:rPr>
        <w:rStyle w:val="Uppercase"/>
      </w:rPr>
      <w:instrText xml:space="preserve"> DOCPROPERTY  "Classification footer"  \* MERGEFORMAT </w:instrText>
    </w:r>
    <w:r w:rsidRPr="00F4106C">
      <w:rPr>
        <w:rStyle w:val="Uppercase"/>
      </w:rPr>
      <w:fldChar w:fldCharType="separate"/>
    </w:r>
    <w:r>
      <w:rPr>
        <w:rStyle w:val="Uppercase"/>
      </w:rPr>
      <w:t xml:space="preserve"> </w:t>
    </w:r>
    <w:r w:rsidRPr="00F4106C">
      <w:rPr>
        <w:rStyle w:val="Uppercas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2" w:rsidRDefault="00083EB2" w:rsidP="000E3262">
    <w:pPr>
      <w:pStyle w:val="Footer"/>
    </w:pPr>
    <w:r w:rsidRPr="00741C2D">
      <w:t xml:space="preserve">© </w:t>
    </w:r>
    <w:r w:rsidR="003B3ED4">
      <w:fldChar w:fldCharType="begin"/>
    </w:r>
    <w:r w:rsidR="003B3ED4">
      <w:instrText xml:space="preserve"> DOCPROPERTY  "Copyright year"  \* MERGEFORMAT </w:instrText>
    </w:r>
    <w:r w:rsidR="003B3ED4">
      <w:fldChar w:fldCharType="separate"/>
    </w:r>
    <w:r>
      <w:t>2016</w:t>
    </w:r>
    <w:r w:rsidR="003B3ED4">
      <w:fldChar w:fldCharType="end"/>
    </w:r>
    <w:r w:rsidRPr="00741C2D">
      <w:t xml:space="preserve"> </w:t>
    </w:r>
    <w:proofErr w:type="spellStart"/>
    <w:r w:rsidRPr="00B755B6">
      <w:t>nbn</w:t>
    </w:r>
    <w:proofErr w:type="spellEnd"/>
    <w:r w:rsidRPr="00741C2D">
      <w:t xml:space="preserve"> co limited</w:t>
    </w:r>
    <w:r>
      <w:t xml:space="preserve"> </w:t>
    </w:r>
    <w:r w:rsidRPr="00741C2D">
      <w:t xml:space="preserve">| </w:t>
    </w:r>
    <w:r>
      <w:t>ABN</w:t>
    </w:r>
    <w:r w:rsidRPr="00741C2D">
      <w:t xml:space="preserve"> 86 136 533 741</w:t>
    </w:r>
    <w:r>
      <w:ptab w:relativeTo="margin" w:alignment="right" w:leader="none"/>
    </w:r>
    <w:r w:rsidRPr="00795BD7">
      <w:t xml:space="preserve">Page </w:t>
    </w:r>
    <w:r>
      <w:fldChar w:fldCharType="begin"/>
    </w:r>
    <w:r>
      <w:instrText xml:space="preserve"> PAGE  \* Arabic  \* MERGEFORMAT </w:instrText>
    </w:r>
    <w:r>
      <w:fldChar w:fldCharType="separate"/>
    </w:r>
    <w:r w:rsidR="000817ED">
      <w:rPr>
        <w:noProof/>
      </w:rPr>
      <w:t>6</w:t>
    </w:r>
    <w:r>
      <w:rPr>
        <w:noProof/>
      </w:rPr>
      <w:fldChar w:fldCharType="end"/>
    </w:r>
    <w:r w:rsidRPr="00795BD7">
      <w:t xml:space="preserve"> of </w:t>
    </w:r>
    <w:r w:rsidR="003B3ED4">
      <w:fldChar w:fldCharType="begin"/>
    </w:r>
    <w:r w:rsidR="003B3ED4">
      <w:instrText xml:space="preserve"> NUMPAGES   \* MERGEFORMAT </w:instrText>
    </w:r>
    <w:r w:rsidR="003B3ED4">
      <w:fldChar w:fldCharType="separate"/>
    </w:r>
    <w:r w:rsidR="000817ED">
      <w:rPr>
        <w:noProof/>
      </w:rPr>
      <w:t>8</w:t>
    </w:r>
    <w:r w:rsidR="003B3ED4">
      <w:rPr>
        <w:noProof/>
      </w:rPr>
      <w:fldChar w:fldCharType="end"/>
    </w:r>
  </w:p>
  <w:p w:rsidR="00083EB2" w:rsidRPr="00106AFA" w:rsidRDefault="00083EB2" w:rsidP="00AD6DBC">
    <w:pPr>
      <w:pStyle w:val="Footer"/>
    </w:pPr>
    <w:r w:rsidRPr="00F1779A">
      <w:rPr>
        <w:rStyle w:val="Uppercase"/>
      </w:rPr>
      <w:fldChar w:fldCharType="begin"/>
    </w:r>
    <w:r w:rsidRPr="00F1779A">
      <w:rPr>
        <w:rStyle w:val="Uppercase"/>
      </w:rPr>
      <w:instrText xml:space="preserve"> DOCPROPERTY  "Classification footer"  \* MERGEFORMAT </w:instrText>
    </w:r>
    <w:r w:rsidRPr="00F1779A">
      <w:rPr>
        <w:rStyle w:val="Uppercase"/>
      </w:rPr>
      <w:fldChar w:fldCharType="separate"/>
    </w:r>
    <w:r>
      <w:rPr>
        <w:rStyle w:val="Uppercase"/>
      </w:rPr>
      <w:t xml:space="preserve"> </w:t>
    </w:r>
    <w:r w:rsidRPr="00F1779A">
      <w:rPr>
        <w:rStyle w:val="Uppercase"/>
      </w:rPr>
      <w:fldChar w:fldCharType="end"/>
    </w:r>
    <w:r>
      <w:ptab w:relativeTo="margin" w:alignment="right" w:leader="none"/>
    </w:r>
    <w:r w:rsidRPr="00795BD7">
      <w:t xml:space="preserve">Uncontrolled when printed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ED4" w:rsidRDefault="003B3ED4">
      <w:r>
        <w:separator/>
      </w:r>
    </w:p>
  </w:footnote>
  <w:footnote w:type="continuationSeparator" w:id="0">
    <w:p w:rsidR="003B3ED4" w:rsidRDefault="003B3ED4">
      <w:r>
        <w:continuationSeparator/>
      </w:r>
    </w:p>
  </w:footnote>
  <w:footnote w:type="continuationNotice" w:id="1">
    <w:p w:rsidR="003B3ED4" w:rsidRDefault="003B3E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2" w:rsidRPr="00E75E41" w:rsidRDefault="00020FEE" w:rsidP="00914243">
    <w:pPr>
      <w:pStyle w:val="HeaderFirstPage"/>
    </w:pPr>
    <w:r>
      <w:fldChar w:fldCharType="begin"/>
    </w:r>
    <w:r>
      <w:instrText xml:space="preserve"> DOCPROPERTY  Classification  \* MERGEFORMAT </w:instrText>
    </w:r>
    <w:r>
      <w:fldChar w:fldCharType="separate"/>
    </w:r>
    <w:proofErr w:type="spellStart"/>
    <w:proofErr w:type="gramStart"/>
    <w:r w:rsidR="00083EB2">
      <w:t>nbn</w:t>
    </w:r>
    <w:proofErr w:type="spellEnd"/>
    <w:r w:rsidR="00083EB2">
      <w:t>-Confidential</w:t>
    </w:r>
    <w:proofErr w:type="gramEnd"/>
    <w:r w:rsidR="00083EB2">
      <w:t>: Commercial</w:t>
    </w:r>
    <w:r>
      <w:fldChar w:fldCharType="end"/>
    </w:r>
    <w:r w:rsidR="00083EB2" w:rsidRPr="00E75E41">
      <w:rPr>
        <w:noProof/>
        <w:lang w:eastAsia="en-AU"/>
      </w:rPr>
      <mc:AlternateContent>
        <mc:Choice Requires="wpg">
          <w:drawing>
            <wp:anchor distT="0" distB="0" distL="114300" distR="114300" simplePos="0" relativeHeight="251659264" behindDoc="1" locked="0" layoutInCell="1" allowOverlap="1" wp14:anchorId="47B48727" wp14:editId="73B1AE78">
              <wp:simplePos x="0" y="0"/>
              <wp:positionH relativeFrom="page">
                <wp:align>left</wp:align>
              </wp:positionH>
              <wp:positionV relativeFrom="margin">
                <wp:align>bottom</wp:align>
              </wp:positionV>
              <wp:extent cx="7239600" cy="3258000"/>
              <wp:effectExtent l="0" t="0" r="0" b="0"/>
              <wp:wrapNone/>
              <wp:docPr id="2" name="Group 2"/>
              <wp:cNvGraphicFramePr/>
              <a:graphic xmlns:a="http://schemas.openxmlformats.org/drawingml/2006/main">
                <a:graphicData uri="http://schemas.microsoft.com/office/word/2010/wordprocessingGroup">
                  <wpg:wgp>
                    <wpg:cNvGrpSpPr/>
                    <wpg:grpSpPr>
                      <a:xfrm>
                        <a:off x="0" y="0"/>
                        <a:ext cx="7239600" cy="3258000"/>
                        <a:chOff x="0" y="0"/>
                        <a:chExt cx="7237927" cy="3258354"/>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5859887" y="1906073"/>
                          <a:ext cx="1378040" cy="1352281"/>
                        </a:xfrm>
                        <a:prstGeom prst="rect">
                          <a:avLst/>
                        </a:prstGeom>
                      </pic:spPr>
                    </pic:pic>
                    <pic:pic xmlns:pic="http://schemas.openxmlformats.org/drawingml/2006/picture">
                      <pic:nvPicPr>
                        <pic:cNvPr id="4" name="Picture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8073" cy="203486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20B189" id="Group 2" o:spid="_x0000_s1026" style="position:absolute;margin-left:0;margin-top:0;width:570.05pt;height:256.55pt;z-index:-251657216;mso-position-horizontal:left;mso-position-horizontal-relative:page;mso-position-vertical:bottom;mso-position-vertical-relative:margin;mso-width-relative:margin;mso-height-relative:margin" coordsize="72379,32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8598;top:19060;width:13781;height:135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1UYvDAAAA2gAAAA8AAABkcnMvZG93bnJldi54bWxEj0FrAjEUhO9C/0N4hd40uxak3RoXtRS8&#10;eFAr2Ntj87rZunlZk6jbf98UBI/DfDPDTMvetuJCPjSOFeSjDARx5XTDtYLP3cfwBUSIyBpbx6Tg&#10;lwKUs4fBFAvtrryhyzbWIpVwKFCBibErpAyVIYth5Dri5H07bzEm6WupPV5TuW3lOMsm0mLDacFg&#10;R0tD1XF7tgr82jSnxL5WX6fFe344LyY/+41ST4/9/A1EpD7e4Vt6pRU8w/+VdAPk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DVRi8MAAADaAAAADwAAAAAAAAAAAAAAAACf&#10;AgAAZHJzL2Rvd25yZXYueG1sUEsFBgAAAAAEAAQA9wAAAI8DAAAAAA==&#10;">
                <v:imagedata r:id="rId3" o:title=""/>
                <v:path arrowok="t"/>
              </v:shape>
              <v:shape id="Picture 4" o:spid="_x0000_s1028" type="#_x0000_t75" style="position:absolute;width:64780;height:20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Bune8AAAA2gAAAA8AAABkcnMvZG93bnJldi54bWxEj8EKwjAQRO+C/xBW8KapWkWqUVQUvGoF&#10;r0uztsVmU5qo9e+NIHgcZuYNs1y3phJPalxpWcFoGIEgzqwuOVdwSQ+DOQjnkTVWlknBmxysV93O&#10;EhNtX3yi59nnIkDYJaig8L5OpHRZQQbd0NbEwbvZxqAPssmlbvAV4KaS4yiaSYMlh4UCa9oVlN3P&#10;D6MgdVPLuPdTjLfXybXenO5V3CrV77WbBQhPrf+Hf+2jVhDD90q4AXL1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qgbp3vAAAANoAAAAPAAAAAAAAAAAAAAAAAJ8CAABkcnMv&#10;ZG93bnJldi54bWxQSwUGAAAAAAQABAD3AAAAiAMAAAAA&#10;">
                <v:imagedata r:id="rId4" o:title=""/>
                <v:path arrowok="t"/>
              </v:shape>
              <w10:wrap anchorx="page"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B2" w:rsidRPr="00F1779A" w:rsidRDefault="00083EB2" w:rsidP="006C4E02">
    <w:pPr>
      <w:pStyle w:val="Header"/>
      <w:rPr>
        <w:rStyle w:val="Uppercase"/>
      </w:rPr>
    </w:pPr>
    <w:r w:rsidRPr="00F1779A">
      <w:rPr>
        <w:rStyle w:val="Uppercase"/>
        <w:noProof/>
        <w:lang w:eastAsia="en-AU"/>
      </w:rPr>
      <w:drawing>
        <wp:anchor distT="0" distB="0" distL="114300" distR="114300" simplePos="0" relativeHeight="251660288" behindDoc="0" locked="0" layoutInCell="1" allowOverlap="1" wp14:anchorId="027F207E" wp14:editId="620E2EA7">
          <wp:simplePos x="0" y="0"/>
          <wp:positionH relativeFrom="margin">
            <wp:align>right</wp:align>
          </wp:positionH>
          <wp:positionV relativeFrom="page">
            <wp:posOffset>342265</wp:posOffset>
          </wp:positionV>
          <wp:extent cx="831048" cy="8244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N_Masterbrand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000" cy="821376"/>
                  </a:xfrm>
                  <a:prstGeom prst="rect">
                    <a:avLst/>
                  </a:prstGeom>
                </pic:spPr>
              </pic:pic>
            </a:graphicData>
          </a:graphic>
          <wp14:sizeRelH relativeFrom="margin">
            <wp14:pctWidth>0</wp14:pctWidth>
          </wp14:sizeRelH>
          <wp14:sizeRelV relativeFrom="margin">
            <wp14:pctHeight>0</wp14:pctHeight>
          </wp14:sizeRelV>
        </wp:anchor>
      </w:drawing>
    </w:r>
    <w:r w:rsidRPr="00F1779A">
      <w:rPr>
        <w:rStyle w:val="Uppercase"/>
      </w:rPr>
      <w:fldChar w:fldCharType="begin"/>
    </w:r>
    <w:r w:rsidRPr="00F1779A">
      <w:rPr>
        <w:rStyle w:val="Uppercase"/>
      </w:rPr>
      <w:instrText xml:space="preserve"> DOCPROPERTY  Classification  \* MERGEFORMAT </w:instrText>
    </w:r>
    <w:r w:rsidRPr="00F1779A">
      <w:rPr>
        <w:rStyle w:val="Uppercase"/>
      </w:rPr>
      <w:fldChar w:fldCharType="separate"/>
    </w:r>
    <w:r>
      <w:rPr>
        <w:rStyle w:val="Uppercase"/>
      </w:rPr>
      <w:t>nbn-Confidential: Commercial</w:t>
    </w:r>
    <w:r w:rsidRPr="00F1779A">
      <w:rPr>
        <w:rStyle w:val="Uppercase"/>
      </w:rPr>
      <w:fldChar w:fldCharType="end"/>
    </w:r>
  </w:p>
  <w:p w:rsidR="00083EB2" w:rsidRPr="00887542" w:rsidRDefault="003B3ED4" w:rsidP="000201BA">
    <w:pPr>
      <w:pStyle w:val="Header"/>
    </w:pPr>
    <w:r>
      <w:fldChar w:fldCharType="begin"/>
    </w:r>
    <w:r>
      <w:instrText xml:space="preserve"> DOCPROPERTY  Title  \* MERGEFORMAT </w:instrText>
    </w:r>
    <w:r>
      <w:fldChar w:fldCharType="separate"/>
    </w:r>
    <w:r w:rsidR="00083EB2">
      <w:t>HFC Detailed Design Document - Multi Premises Site (DDD-M)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0AB52E"/>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7BAC17DC"/>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B9F474D0"/>
    <w:lvl w:ilvl="0">
      <w:start w:val="1"/>
      <w:numFmt w:val="decimal"/>
      <w:lvlText w:val="%1."/>
      <w:lvlJc w:val="left"/>
      <w:pPr>
        <w:tabs>
          <w:tab w:val="num" w:pos="360"/>
        </w:tabs>
        <w:ind w:left="360" w:hanging="360"/>
      </w:pPr>
    </w:lvl>
  </w:abstractNum>
  <w:abstractNum w:abstractNumId="3" w15:restartNumberingAfterBreak="0">
    <w:nsid w:val="02C44290"/>
    <w:multiLevelType w:val="multilevel"/>
    <w:tmpl w:val="9A785B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42820A8"/>
    <w:multiLevelType w:val="multilevel"/>
    <w:tmpl w:val="2CA07694"/>
    <w:styleLink w:val="OutlineListAlphabet"/>
    <w:lvl w:ilvl="0">
      <w:start w:val="1"/>
      <w:numFmt w:val="lowerLetter"/>
      <w:pStyle w:val="ListAlphabet"/>
      <w:lvlText w:val="%1."/>
      <w:lvlJc w:val="left"/>
      <w:pPr>
        <w:ind w:left="360" w:hanging="360"/>
      </w:pPr>
      <w:rPr>
        <w:rFonts w:hint="default"/>
        <w:color w:val="auto"/>
        <w:u w:val="none"/>
      </w:rPr>
    </w:lvl>
    <w:lvl w:ilvl="1">
      <w:start w:val="1"/>
      <w:numFmt w:val="lowerRoman"/>
      <w:pStyle w:val="ListAlphabet2"/>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righ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right"/>
      <w:pPr>
        <w:tabs>
          <w:tab w:val="num" w:pos="3240"/>
        </w:tabs>
        <w:ind w:left="3240" w:hanging="360"/>
      </w:pPr>
      <w:rPr>
        <w:rFonts w:hint="default"/>
      </w:rPr>
    </w:lvl>
  </w:abstractNum>
  <w:abstractNum w:abstractNumId="5" w15:restartNumberingAfterBreak="0">
    <w:nsid w:val="07476886"/>
    <w:multiLevelType w:val="multilevel"/>
    <w:tmpl w:val="B450FA86"/>
    <w:numStyleLink w:val="OutlineTableNumbers"/>
  </w:abstractNum>
  <w:abstractNum w:abstractNumId="6" w15:restartNumberingAfterBreak="0">
    <w:nsid w:val="074924C9"/>
    <w:multiLevelType w:val="multilevel"/>
    <w:tmpl w:val="9A785B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7" w15:restartNumberingAfterBreak="0">
    <w:nsid w:val="0CC63761"/>
    <w:multiLevelType w:val="multilevel"/>
    <w:tmpl w:val="79E23150"/>
    <w:lvl w:ilvl="0">
      <w:start w:val="1"/>
      <w:numFmt w:val="decimal"/>
      <w:pStyle w:val="ListActivity"/>
      <w:lvlText w:val="%1."/>
      <w:lvlJc w:val="left"/>
      <w:pPr>
        <w:ind w:left="357" w:hanging="357"/>
      </w:pPr>
      <w:rPr>
        <w:rFonts w:hint="default"/>
      </w:rPr>
    </w:lvl>
    <w:lvl w:ilvl="1">
      <w:start w:val="1"/>
      <w:numFmt w:val="decimal"/>
      <w:pStyle w:val="ListActivityTask"/>
      <w:lvlText w:val="%1.%2"/>
      <w:lvlJc w:val="left"/>
      <w:pPr>
        <w:ind w:left="454" w:hanging="454"/>
      </w:pPr>
      <w:rPr>
        <w:rFonts w:hint="default"/>
      </w:rPr>
    </w:lvl>
    <w:lvl w:ilvl="2">
      <w:start w:val="1"/>
      <w:numFmt w:val="lowerLetter"/>
      <w:pStyle w:val="ListActivityTask2"/>
      <w:lvlText w:val="%3."/>
      <w:lvlJc w:val="left"/>
      <w:pPr>
        <w:ind w:left="714" w:hanging="260"/>
      </w:pPr>
      <w:rPr>
        <w:rFonts w:hint="default"/>
      </w:rPr>
    </w:lvl>
    <w:lvl w:ilvl="3">
      <w:start w:val="1"/>
      <w:numFmt w:val="none"/>
      <w:lvlText w:val=""/>
      <w:lvlJc w:val="left"/>
      <w:pPr>
        <w:ind w:left="714" w:firstLine="0"/>
      </w:pPr>
      <w:rPr>
        <w:rFonts w:hint="default"/>
      </w:rPr>
    </w:lvl>
    <w:lvl w:ilvl="4">
      <w:start w:val="1"/>
      <w:numFmt w:val="none"/>
      <w:lvlText w:val=""/>
      <w:lvlJc w:val="left"/>
      <w:pPr>
        <w:ind w:left="714" w:firstLine="0"/>
      </w:pPr>
      <w:rPr>
        <w:rFonts w:hint="default"/>
      </w:rPr>
    </w:lvl>
    <w:lvl w:ilvl="5">
      <w:start w:val="1"/>
      <w:numFmt w:val="none"/>
      <w:lvlText w:val=""/>
      <w:lvlJc w:val="left"/>
      <w:pPr>
        <w:ind w:left="714" w:firstLine="0"/>
      </w:pPr>
      <w:rPr>
        <w:rFonts w:hint="default"/>
      </w:rPr>
    </w:lvl>
    <w:lvl w:ilvl="6">
      <w:start w:val="1"/>
      <w:numFmt w:val="none"/>
      <w:lvlText w:val=""/>
      <w:lvlJc w:val="left"/>
      <w:pPr>
        <w:ind w:left="714" w:firstLine="0"/>
      </w:pPr>
      <w:rPr>
        <w:rFonts w:hint="default"/>
      </w:rPr>
    </w:lvl>
    <w:lvl w:ilvl="7">
      <w:start w:val="1"/>
      <w:numFmt w:val="none"/>
      <w:lvlText w:val=""/>
      <w:lvlJc w:val="left"/>
      <w:pPr>
        <w:ind w:left="714" w:firstLine="0"/>
      </w:pPr>
      <w:rPr>
        <w:rFonts w:hint="default"/>
      </w:rPr>
    </w:lvl>
    <w:lvl w:ilvl="8">
      <w:start w:val="1"/>
      <w:numFmt w:val="none"/>
      <w:lvlText w:val=""/>
      <w:lvlJc w:val="left"/>
      <w:pPr>
        <w:ind w:left="714" w:firstLine="0"/>
      </w:pPr>
      <w:rPr>
        <w:rFonts w:hint="default"/>
      </w:rPr>
    </w:lvl>
  </w:abstractNum>
  <w:abstractNum w:abstractNumId="8" w15:restartNumberingAfterBreak="0">
    <w:nsid w:val="17276A58"/>
    <w:multiLevelType w:val="multilevel"/>
    <w:tmpl w:val="8F36B1D0"/>
    <w:numStyleLink w:val="Headings"/>
  </w:abstractNum>
  <w:abstractNum w:abstractNumId="9" w15:restartNumberingAfterBreak="0">
    <w:nsid w:val="1CF75DDA"/>
    <w:multiLevelType w:val="multilevel"/>
    <w:tmpl w:val="32987B3A"/>
    <w:numStyleLink w:val="OutlineTemplateTextNumber"/>
  </w:abstractNum>
  <w:abstractNum w:abstractNumId="10" w15:restartNumberingAfterBreak="0">
    <w:nsid w:val="2285780B"/>
    <w:multiLevelType w:val="multilevel"/>
    <w:tmpl w:val="8F36B1D0"/>
    <w:numStyleLink w:val="Headings"/>
  </w:abstractNum>
  <w:abstractNum w:abstractNumId="11" w15:restartNumberingAfterBreak="0">
    <w:nsid w:val="2BD24BCF"/>
    <w:multiLevelType w:val="multilevel"/>
    <w:tmpl w:val="1890AB14"/>
    <w:styleLink w:val="OutlineNumbers"/>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lowerLetter"/>
      <w:pStyle w:val="ListNumber4"/>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FB26A0E"/>
    <w:multiLevelType w:val="multilevel"/>
    <w:tmpl w:val="8F36B1D0"/>
    <w:numStyleLink w:val="Headings"/>
  </w:abstractNum>
  <w:abstractNum w:abstractNumId="13" w15:restartNumberingAfterBreak="0">
    <w:nsid w:val="31763D3C"/>
    <w:multiLevelType w:val="multilevel"/>
    <w:tmpl w:val="8F36B1D0"/>
    <w:numStyleLink w:val="Headings"/>
  </w:abstractNum>
  <w:abstractNum w:abstractNumId="14" w15:restartNumberingAfterBreak="0">
    <w:nsid w:val="31EC5A28"/>
    <w:multiLevelType w:val="multilevel"/>
    <w:tmpl w:val="B450FA86"/>
    <w:styleLink w:val="OutlineTableNumbers"/>
    <w:lvl w:ilvl="0">
      <w:start w:val="1"/>
      <w:numFmt w:val="decimal"/>
      <w:lvlText w:val="%1."/>
      <w:lvlJc w:val="left"/>
      <w:pPr>
        <w:ind w:left="360" w:hanging="360"/>
      </w:pPr>
      <w:rPr>
        <w:color w:val="auto"/>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righ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right"/>
      <w:pPr>
        <w:tabs>
          <w:tab w:val="num" w:pos="3240"/>
        </w:tabs>
        <w:ind w:left="3240" w:hanging="360"/>
      </w:pPr>
      <w:rPr>
        <w:rFonts w:hint="default"/>
      </w:rPr>
    </w:lvl>
  </w:abstractNum>
  <w:abstractNum w:abstractNumId="15" w15:restartNumberingAfterBreak="0">
    <w:nsid w:val="34A441D9"/>
    <w:multiLevelType w:val="multilevel"/>
    <w:tmpl w:val="59F6AB38"/>
    <w:styleLink w:val="OutlineBullets"/>
    <w:lvl w:ilvl="0">
      <w:start w:val="1"/>
      <w:numFmt w:val="bullet"/>
      <w:pStyle w:val="ListBullet"/>
      <w:lvlText w:val=""/>
      <w:lvlJc w:val="left"/>
      <w:pPr>
        <w:ind w:left="360" w:hanging="360"/>
      </w:pPr>
      <w:rPr>
        <w:rFonts w:ascii="Symbol" w:hAnsi="Symbol" w:hint="default"/>
        <w:color w:val="auto"/>
        <w:sz w:val="20"/>
      </w:rPr>
    </w:lvl>
    <w:lvl w:ilvl="1">
      <w:start w:val="1"/>
      <w:numFmt w:val="bullet"/>
      <w:pStyle w:val="ListBullet2"/>
      <w:lvlText w:val=""/>
      <w:lvlJc w:val="left"/>
      <w:pPr>
        <w:ind w:left="720" w:hanging="360"/>
      </w:pPr>
      <w:rPr>
        <w:rFonts w:ascii="Symbol" w:hAnsi="Symbol" w:hint="default"/>
        <w:color w:val="auto"/>
        <w:sz w:val="20"/>
      </w:rPr>
    </w:lvl>
    <w:lvl w:ilvl="2">
      <w:start w:val="1"/>
      <w:numFmt w:val="bullet"/>
      <w:pStyle w:val="ListBullet3"/>
      <w:lvlText w:val=""/>
      <w:lvlJc w:val="left"/>
      <w:pPr>
        <w:ind w:left="1080" w:hanging="360"/>
      </w:pPr>
      <w:rPr>
        <w:rFonts w:ascii="Symbol" w:hAnsi="Symbol" w:hint="default"/>
        <w:color w:val="auto"/>
        <w:sz w:val="20"/>
      </w:rPr>
    </w:lvl>
    <w:lvl w:ilvl="3">
      <w:start w:val="1"/>
      <w:numFmt w:val="bullet"/>
      <w:pStyle w:val="ListBullet4"/>
      <w:lvlText w:val=""/>
      <w:lvlJc w:val="left"/>
      <w:pPr>
        <w:ind w:left="1440" w:hanging="360"/>
      </w:pPr>
      <w:rPr>
        <w:rFonts w:ascii="Symbol" w:hAnsi="Symbol" w:hint="default"/>
        <w:color w:val="auto"/>
        <w:sz w:val="20"/>
      </w:rPr>
    </w:lvl>
    <w:lvl w:ilvl="4">
      <w:start w:val="1"/>
      <w:numFmt w:val="none"/>
      <w:lvlText w:val=""/>
      <w:lvlJc w:val="left"/>
      <w:pPr>
        <w:ind w:left="1800" w:hanging="360"/>
      </w:pPr>
      <w:rPr>
        <w:rFonts w:hint="default"/>
        <w:color w:val="auto"/>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6" w15:restartNumberingAfterBreak="0">
    <w:nsid w:val="3B056435"/>
    <w:multiLevelType w:val="multilevel"/>
    <w:tmpl w:val="32987B3A"/>
    <w:styleLink w:val="OutlineTemplateTextNumber"/>
    <w:lvl w:ilvl="0">
      <w:start w:val="1"/>
      <w:numFmt w:val="decimal"/>
      <w:pStyle w:val="TemplateTextNumber"/>
      <w:lvlText w:val="%1."/>
      <w:lvlJc w:val="left"/>
      <w:pPr>
        <w:tabs>
          <w:tab w:val="num" w:pos="1701"/>
        </w:tabs>
        <w:ind w:left="357" w:hanging="357"/>
      </w:pPr>
      <w:rPr>
        <w:rFonts w:hint="default"/>
      </w:rPr>
    </w:lvl>
    <w:lvl w:ilvl="1">
      <w:start w:val="1"/>
      <w:numFmt w:val="lowerLetter"/>
      <w:pStyle w:val="TemplateTextNumber2"/>
      <w:lvlText w:val="%2."/>
      <w:lvlJc w:val="left"/>
      <w:pPr>
        <w:ind w:left="714" w:hanging="357"/>
      </w:pPr>
      <w:rPr>
        <w:rFonts w:hint="default"/>
      </w:rPr>
    </w:lvl>
    <w:lvl w:ilvl="2">
      <w:start w:val="1"/>
      <w:numFmt w:val="none"/>
      <w:lvlText w:val="%3"/>
      <w:lvlJc w:val="left"/>
      <w:pPr>
        <w:ind w:left="714" w:firstLine="0"/>
      </w:pPr>
      <w:rPr>
        <w:rFonts w:hint="default"/>
      </w:rPr>
    </w:lvl>
    <w:lvl w:ilvl="3">
      <w:start w:val="1"/>
      <w:numFmt w:val="none"/>
      <w:lvlText w:val=""/>
      <w:lvlJc w:val="left"/>
      <w:pPr>
        <w:ind w:left="714" w:firstLine="0"/>
      </w:pPr>
      <w:rPr>
        <w:rFonts w:hint="default"/>
      </w:rPr>
    </w:lvl>
    <w:lvl w:ilvl="4">
      <w:start w:val="1"/>
      <w:numFmt w:val="none"/>
      <w:lvlText w:val=""/>
      <w:lvlJc w:val="left"/>
      <w:pPr>
        <w:ind w:left="714" w:firstLine="0"/>
      </w:pPr>
      <w:rPr>
        <w:rFonts w:hint="default"/>
      </w:rPr>
    </w:lvl>
    <w:lvl w:ilvl="5">
      <w:start w:val="1"/>
      <w:numFmt w:val="none"/>
      <w:lvlText w:val=""/>
      <w:lvlJc w:val="left"/>
      <w:pPr>
        <w:ind w:left="714" w:firstLine="0"/>
      </w:pPr>
      <w:rPr>
        <w:rFonts w:hint="default"/>
      </w:rPr>
    </w:lvl>
    <w:lvl w:ilvl="6">
      <w:start w:val="1"/>
      <w:numFmt w:val="none"/>
      <w:lvlText w:val=""/>
      <w:lvlJc w:val="left"/>
      <w:pPr>
        <w:ind w:left="714" w:firstLine="0"/>
      </w:pPr>
      <w:rPr>
        <w:rFonts w:hint="default"/>
      </w:rPr>
    </w:lvl>
    <w:lvl w:ilvl="7">
      <w:start w:val="1"/>
      <w:numFmt w:val="none"/>
      <w:lvlText w:val=""/>
      <w:lvlJc w:val="left"/>
      <w:pPr>
        <w:ind w:left="714" w:firstLine="0"/>
      </w:pPr>
      <w:rPr>
        <w:rFonts w:hint="default"/>
      </w:rPr>
    </w:lvl>
    <w:lvl w:ilvl="8">
      <w:start w:val="1"/>
      <w:numFmt w:val="none"/>
      <w:lvlText w:val=""/>
      <w:lvlJc w:val="left"/>
      <w:pPr>
        <w:ind w:left="714" w:firstLine="0"/>
      </w:pPr>
      <w:rPr>
        <w:rFonts w:hint="default"/>
      </w:rPr>
    </w:lvl>
  </w:abstractNum>
  <w:abstractNum w:abstractNumId="17" w15:restartNumberingAfterBreak="0">
    <w:nsid w:val="438C1510"/>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A136DE"/>
    <w:multiLevelType w:val="multilevel"/>
    <w:tmpl w:val="59F6AB38"/>
    <w:numStyleLink w:val="OutlineBullets"/>
  </w:abstractNum>
  <w:abstractNum w:abstractNumId="19" w15:restartNumberingAfterBreak="0">
    <w:nsid w:val="43CF0F15"/>
    <w:multiLevelType w:val="multilevel"/>
    <w:tmpl w:val="2CA07694"/>
    <w:numStyleLink w:val="OutlineListAlphabet"/>
  </w:abstractNum>
  <w:abstractNum w:abstractNumId="20" w15:restartNumberingAfterBreak="0">
    <w:nsid w:val="453B1890"/>
    <w:multiLevelType w:val="multilevel"/>
    <w:tmpl w:val="8F36B1D0"/>
    <w:styleLink w:val="Headings"/>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567"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Heading6"/>
      <w:suff w:val="nothing"/>
      <w:lvlText w:val="Appendix %6  "/>
      <w:lvlJc w:val="left"/>
      <w:pPr>
        <w:ind w:left="4820" w:firstLine="0"/>
      </w:pPr>
      <w:rPr>
        <w:rFonts w:hint="default"/>
      </w:rPr>
    </w:lvl>
    <w:lvl w:ilvl="6">
      <w:start w:val="1"/>
      <w:numFmt w:val="decimal"/>
      <w:pStyle w:val="Heading7"/>
      <w:suff w:val="nothing"/>
      <w:lvlText w:val="%6.%7  "/>
      <w:lvlJc w:val="left"/>
      <w:pPr>
        <w:ind w:left="0" w:firstLine="0"/>
      </w:pPr>
      <w:rPr>
        <w:rFonts w:hint="default"/>
      </w:rPr>
    </w:lvl>
    <w:lvl w:ilvl="7">
      <w:start w:val="1"/>
      <w:numFmt w:val="decimal"/>
      <w:pStyle w:val="Heading8"/>
      <w:suff w:val="nothing"/>
      <w:lvlText w:val="%6.%7.%8  "/>
      <w:lvlJc w:val="left"/>
      <w:pPr>
        <w:ind w:left="0" w:firstLine="0"/>
      </w:pPr>
      <w:rPr>
        <w:rFonts w:hint="default"/>
      </w:rPr>
    </w:lvl>
    <w:lvl w:ilvl="8">
      <w:start w:val="1"/>
      <w:numFmt w:val="decimal"/>
      <w:pStyle w:val="Heading9"/>
      <w:suff w:val="nothing"/>
      <w:lvlText w:val="Task %9  "/>
      <w:lvlJc w:val="left"/>
      <w:pPr>
        <w:ind w:left="0" w:firstLine="0"/>
      </w:pPr>
      <w:rPr>
        <w:rFonts w:hint="default"/>
      </w:rPr>
    </w:lvl>
  </w:abstractNum>
  <w:abstractNum w:abstractNumId="21" w15:restartNumberingAfterBreak="0">
    <w:nsid w:val="46BA11AE"/>
    <w:multiLevelType w:val="multilevel"/>
    <w:tmpl w:val="A688443E"/>
    <w:numStyleLink w:val="OutlineTableBullets"/>
  </w:abstractNum>
  <w:abstractNum w:abstractNumId="22" w15:restartNumberingAfterBreak="0">
    <w:nsid w:val="495A4054"/>
    <w:multiLevelType w:val="hybridMultilevel"/>
    <w:tmpl w:val="6090E7C4"/>
    <w:lvl w:ilvl="0" w:tplc="0854C2F0">
      <w:start w:val="1"/>
      <w:numFmt w:val="decimal"/>
      <w:pStyle w:val="Reference"/>
      <w:lvlText w:val="[%1]"/>
      <w:lvlJc w:val="left"/>
      <w:pPr>
        <w:ind w:left="360" w:hanging="360"/>
      </w:pPr>
      <w:rPr>
        <w:rFonts w:ascii="Arial" w:hAnsi="Arial" w:hint="default"/>
        <w:b w:val="0"/>
        <w:i w:val="0"/>
        <w:color w:val="auto"/>
        <w:sz w:val="20"/>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9B557CF"/>
    <w:multiLevelType w:val="multilevel"/>
    <w:tmpl w:val="2CA07694"/>
    <w:numStyleLink w:val="OutlineListAlphabet"/>
  </w:abstractNum>
  <w:abstractNum w:abstractNumId="24" w15:restartNumberingAfterBreak="0">
    <w:nsid w:val="4E4E4418"/>
    <w:multiLevelType w:val="multilevel"/>
    <w:tmpl w:val="8F36B1D0"/>
    <w:numStyleLink w:val="Headings"/>
  </w:abstractNum>
  <w:abstractNum w:abstractNumId="25" w15:restartNumberingAfterBreak="0">
    <w:nsid w:val="528461D9"/>
    <w:multiLevelType w:val="multilevel"/>
    <w:tmpl w:val="A688443E"/>
    <w:styleLink w:val="OutlineTableBullets"/>
    <w:lvl w:ilvl="0">
      <w:start w:val="1"/>
      <w:numFmt w:val="bullet"/>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Symbol" w:hAnsi="Symbol" w:hint="default"/>
        <w:color w:val="auto"/>
        <w:sz w:val="20"/>
      </w:rPr>
    </w:lvl>
    <w:lvl w:ilvl="2">
      <w:start w:val="1"/>
      <w:numFmt w:val="bullet"/>
      <w:lvlText w:val=""/>
      <w:lvlJc w:val="left"/>
      <w:pPr>
        <w:ind w:left="1080" w:hanging="360"/>
      </w:pPr>
      <w:rPr>
        <w:rFonts w:ascii="Symbol" w:hAnsi="Symbol" w:hint="default"/>
        <w:color w:val="auto"/>
        <w:sz w:val="20"/>
      </w:rPr>
    </w:lvl>
    <w:lvl w:ilvl="3">
      <w:start w:val="1"/>
      <w:numFmt w:val="none"/>
      <w:lvlText w:val=""/>
      <w:lvlJc w:val="left"/>
      <w:pPr>
        <w:tabs>
          <w:tab w:val="num" w:pos="2880"/>
        </w:tabs>
        <w:ind w:left="1440" w:hanging="360"/>
      </w:pPr>
      <w:rPr>
        <w:rFonts w:hint="default"/>
      </w:rPr>
    </w:lvl>
    <w:lvl w:ilvl="4">
      <w:start w:val="1"/>
      <w:numFmt w:val="none"/>
      <w:lvlText w:val=""/>
      <w:lvlJc w:val="left"/>
      <w:pPr>
        <w:tabs>
          <w:tab w:val="num" w:pos="3240"/>
        </w:tabs>
        <w:ind w:left="1800" w:hanging="360"/>
      </w:pPr>
      <w:rPr>
        <w:rFonts w:hint="default"/>
      </w:rPr>
    </w:lvl>
    <w:lvl w:ilvl="5">
      <w:start w:val="1"/>
      <w:numFmt w:val="none"/>
      <w:lvlText w:val=""/>
      <w:lvlJc w:val="left"/>
      <w:pPr>
        <w:tabs>
          <w:tab w:val="num" w:pos="3600"/>
        </w:tabs>
        <w:ind w:left="2160" w:hanging="360"/>
      </w:pPr>
      <w:rPr>
        <w:rFonts w:hint="default"/>
      </w:rPr>
    </w:lvl>
    <w:lvl w:ilvl="6">
      <w:start w:val="1"/>
      <w:numFmt w:val="none"/>
      <w:lvlText w:val=""/>
      <w:lvlJc w:val="left"/>
      <w:pPr>
        <w:tabs>
          <w:tab w:val="num" w:pos="3960"/>
        </w:tabs>
        <w:ind w:left="2520" w:hanging="360"/>
      </w:pPr>
      <w:rPr>
        <w:rFonts w:hint="default"/>
      </w:rPr>
    </w:lvl>
    <w:lvl w:ilvl="7">
      <w:start w:val="1"/>
      <w:numFmt w:val="none"/>
      <w:lvlText w:val=""/>
      <w:lvlJc w:val="left"/>
      <w:pPr>
        <w:tabs>
          <w:tab w:val="num" w:pos="4320"/>
        </w:tabs>
        <w:ind w:left="2880" w:hanging="360"/>
      </w:pPr>
      <w:rPr>
        <w:rFonts w:hint="default"/>
      </w:rPr>
    </w:lvl>
    <w:lvl w:ilvl="8">
      <w:start w:val="1"/>
      <w:numFmt w:val="none"/>
      <w:lvlText w:val=""/>
      <w:lvlJc w:val="left"/>
      <w:pPr>
        <w:tabs>
          <w:tab w:val="num" w:pos="4680"/>
        </w:tabs>
        <w:ind w:left="3240" w:hanging="360"/>
      </w:pPr>
      <w:rPr>
        <w:rFonts w:hint="default"/>
      </w:rPr>
    </w:lvl>
  </w:abstractNum>
  <w:abstractNum w:abstractNumId="26" w15:restartNumberingAfterBreak="0">
    <w:nsid w:val="597114B7"/>
    <w:multiLevelType w:val="multilevel"/>
    <w:tmpl w:val="9A785B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7" w15:restartNumberingAfterBreak="0">
    <w:nsid w:val="6D4419ED"/>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A24D00"/>
    <w:multiLevelType w:val="multilevel"/>
    <w:tmpl w:val="1890AB14"/>
    <w:numStyleLink w:val="OutlineNumbers"/>
  </w:abstractNum>
  <w:abstractNum w:abstractNumId="29" w15:restartNumberingAfterBreak="0">
    <w:nsid w:val="74DC78F7"/>
    <w:multiLevelType w:val="hybridMultilevel"/>
    <w:tmpl w:val="22649724"/>
    <w:lvl w:ilvl="0" w:tplc="E82C8F98">
      <w:start w:val="1"/>
      <w:numFmt w:val="bullet"/>
      <w:pStyle w:val="Templat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3E62A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1"/>
  </w:num>
  <w:num w:numId="3">
    <w:abstractNumId w:val="20"/>
  </w:num>
  <w:num w:numId="4">
    <w:abstractNumId w:val="25"/>
  </w:num>
  <w:num w:numId="5">
    <w:abstractNumId w:val="30"/>
  </w:num>
  <w:num w:numId="6">
    <w:abstractNumId w:val="29"/>
  </w:num>
  <w:num w:numId="7">
    <w:abstractNumId w:val="4"/>
  </w:num>
  <w:num w:numId="8">
    <w:abstractNumId w:val="22"/>
  </w:num>
  <w:num w:numId="9">
    <w:abstractNumId w:val="3"/>
  </w:num>
  <w:num w:numId="10">
    <w:abstractNumId w:val="1"/>
  </w:num>
  <w:num w:numId="11">
    <w:abstractNumId w:val="0"/>
  </w:num>
  <w:num w:numId="12">
    <w:abstractNumId w:val="27"/>
  </w:num>
  <w:num w:numId="13">
    <w:abstractNumId w:val="17"/>
  </w:num>
  <w:num w:numId="14">
    <w:abstractNumId w:val="18"/>
  </w:num>
  <w:num w:numId="15">
    <w:abstractNumId w:val="23"/>
  </w:num>
  <w:num w:numId="16">
    <w:abstractNumId w:val="13"/>
  </w:num>
  <w:num w:numId="17">
    <w:abstractNumId w:val="14"/>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6"/>
  </w:num>
  <w:num w:numId="22">
    <w:abstractNumId w:val="9"/>
  </w:num>
  <w:num w:numId="23">
    <w:abstractNumId w:val="19"/>
  </w:num>
  <w:num w:numId="24">
    <w:abstractNumId w:val="28"/>
  </w:num>
  <w:num w:numId="25">
    <w:abstractNumId w:val="12"/>
  </w:num>
  <w:num w:numId="26">
    <w:abstractNumId w:val="10"/>
  </w:num>
  <w:num w:numId="27">
    <w:abstractNumId w:val="7"/>
  </w:num>
  <w:num w:numId="28">
    <w:abstractNumId w:val="7"/>
  </w:num>
  <w:num w:numId="29">
    <w:abstractNumId w:val="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8"/>
  </w:num>
  <w:num w:numId="33">
    <w:abstractNumId w:val="26"/>
  </w:num>
  <w:num w:numId="34">
    <w:abstractNumId w:val="6"/>
  </w:num>
  <w:num w:numId="35">
    <w:abstractNumId w:val="2"/>
  </w:num>
  <w:num w:numId="36">
    <w:abstractNumId w:val="18"/>
    <w:lvlOverride w:ilvl="0">
      <w:lvl w:ilvl="0">
        <w:start w:val="1"/>
        <w:numFmt w:val="bullet"/>
        <w:pStyle w:val="ListBullet"/>
        <w:lvlText w:val=""/>
        <w:lvlJc w:val="left"/>
        <w:pPr>
          <w:ind w:left="360" w:hanging="360"/>
        </w:pPr>
        <w:rPr>
          <w:rFonts w:ascii="Symbol" w:hAnsi="Symbol" w:hint="default"/>
          <w:color w:val="auto"/>
          <w:sz w:val="20"/>
        </w:rPr>
      </w:lvl>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A1"/>
    <w:rsid w:val="00000719"/>
    <w:rsid w:val="000010B2"/>
    <w:rsid w:val="000027C6"/>
    <w:rsid w:val="0000380E"/>
    <w:rsid w:val="00003A22"/>
    <w:rsid w:val="00003A91"/>
    <w:rsid w:val="000040C5"/>
    <w:rsid w:val="00005201"/>
    <w:rsid w:val="0000622C"/>
    <w:rsid w:val="0000701F"/>
    <w:rsid w:val="00007A15"/>
    <w:rsid w:val="00007B59"/>
    <w:rsid w:val="00010075"/>
    <w:rsid w:val="00010358"/>
    <w:rsid w:val="0001156B"/>
    <w:rsid w:val="0001205D"/>
    <w:rsid w:val="00012FD9"/>
    <w:rsid w:val="000130A0"/>
    <w:rsid w:val="00013A2F"/>
    <w:rsid w:val="000147B0"/>
    <w:rsid w:val="00015040"/>
    <w:rsid w:val="000157AD"/>
    <w:rsid w:val="0001597D"/>
    <w:rsid w:val="00015984"/>
    <w:rsid w:val="00015C2C"/>
    <w:rsid w:val="00015CCD"/>
    <w:rsid w:val="000201BA"/>
    <w:rsid w:val="00020FEE"/>
    <w:rsid w:val="000210B2"/>
    <w:rsid w:val="00021803"/>
    <w:rsid w:val="0002351B"/>
    <w:rsid w:val="0002373F"/>
    <w:rsid w:val="000237AC"/>
    <w:rsid w:val="00023950"/>
    <w:rsid w:val="0002399F"/>
    <w:rsid w:val="0003007B"/>
    <w:rsid w:val="00034399"/>
    <w:rsid w:val="000352ED"/>
    <w:rsid w:val="00035934"/>
    <w:rsid w:val="00035AB6"/>
    <w:rsid w:val="000365E9"/>
    <w:rsid w:val="00037ECB"/>
    <w:rsid w:val="00040E24"/>
    <w:rsid w:val="00041300"/>
    <w:rsid w:val="00041F92"/>
    <w:rsid w:val="0004357D"/>
    <w:rsid w:val="0004382C"/>
    <w:rsid w:val="00043A2F"/>
    <w:rsid w:val="00043ADE"/>
    <w:rsid w:val="00047AC3"/>
    <w:rsid w:val="00050B40"/>
    <w:rsid w:val="00053ECB"/>
    <w:rsid w:val="00054AF0"/>
    <w:rsid w:val="00055026"/>
    <w:rsid w:val="000562DE"/>
    <w:rsid w:val="00056474"/>
    <w:rsid w:val="00057DB3"/>
    <w:rsid w:val="00060036"/>
    <w:rsid w:val="00060A2D"/>
    <w:rsid w:val="00060C45"/>
    <w:rsid w:val="00061D27"/>
    <w:rsid w:val="000622AB"/>
    <w:rsid w:val="00062560"/>
    <w:rsid w:val="0006309E"/>
    <w:rsid w:val="000653FF"/>
    <w:rsid w:val="00065BD2"/>
    <w:rsid w:val="00066A23"/>
    <w:rsid w:val="000677FC"/>
    <w:rsid w:val="00070482"/>
    <w:rsid w:val="000708A5"/>
    <w:rsid w:val="000714A5"/>
    <w:rsid w:val="000723F8"/>
    <w:rsid w:val="000732CD"/>
    <w:rsid w:val="0007515E"/>
    <w:rsid w:val="00075176"/>
    <w:rsid w:val="00075573"/>
    <w:rsid w:val="00075599"/>
    <w:rsid w:val="000759DD"/>
    <w:rsid w:val="00077107"/>
    <w:rsid w:val="00077245"/>
    <w:rsid w:val="0008103B"/>
    <w:rsid w:val="0008103E"/>
    <w:rsid w:val="000817ED"/>
    <w:rsid w:val="0008334A"/>
    <w:rsid w:val="000835E0"/>
    <w:rsid w:val="00083DF1"/>
    <w:rsid w:val="00083E1B"/>
    <w:rsid w:val="00083EB2"/>
    <w:rsid w:val="00086283"/>
    <w:rsid w:val="000875FD"/>
    <w:rsid w:val="00087A71"/>
    <w:rsid w:val="0009187B"/>
    <w:rsid w:val="00091EA0"/>
    <w:rsid w:val="000A0DBB"/>
    <w:rsid w:val="000A139B"/>
    <w:rsid w:val="000A19AA"/>
    <w:rsid w:val="000A1CB8"/>
    <w:rsid w:val="000A5184"/>
    <w:rsid w:val="000A62F7"/>
    <w:rsid w:val="000A6526"/>
    <w:rsid w:val="000B0033"/>
    <w:rsid w:val="000B173E"/>
    <w:rsid w:val="000B19FA"/>
    <w:rsid w:val="000B2571"/>
    <w:rsid w:val="000B2C5D"/>
    <w:rsid w:val="000B39C2"/>
    <w:rsid w:val="000B4275"/>
    <w:rsid w:val="000B4AF5"/>
    <w:rsid w:val="000B5197"/>
    <w:rsid w:val="000B5E6B"/>
    <w:rsid w:val="000B5FD1"/>
    <w:rsid w:val="000B6AA6"/>
    <w:rsid w:val="000C0CD3"/>
    <w:rsid w:val="000C404C"/>
    <w:rsid w:val="000C4E41"/>
    <w:rsid w:val="000C509D"/>
    <w:rsid w:val="000C57A5"/>
    <w:rsid w:val="000C662A"/>
    <w:rsid w:val="000C6DE9"/>
    <w:rsid w:val="000D1857"/>
    <w:rsid w:val="000D23DD"/>
    <w:rsid w:val="000D2904"/>
    <w:rsid w:val="000D4EDE"/>
    <w:rsid w:val="000D5463"/>
    <w:rsid w:val="000D55C4"/>
    <w:rsid w:val="000D72B4"/>
    <w:rsid w:val="000D7CE8"/>
    <w:rsid w:val="000E2B40"/>
    <w:rsid w:val="000E3262"/>
    <w:rsid w:val="000E339B"/>
    <w:rsid w:val="000E437D"/>
    <w:rsid w:val="000E4CC2"/>
    <w:rsid w:val="000E5B34"/>
    <w:rsid w:val="000E5D4B"/>
    <w:rsid w:val="000F096E"/>
    <w:rsid w:val="000F3B46"/>
    <w:rsid w:val="000F7265"/>
    <w:rsid w:val="00101849"/>
    <w:rsid w:val="0010212A"/>
    <w:rsid w:val="00102E37"/>
    <w:rsid w:val="0010367D"/>
    <w:rsid w:val="0010477D"/>
    <w:rsid w:val="001047F6"/>
    <w:rsid w:val="00106AFA"/>
    <w:rsid w:val="00106B8A"/>
    <w:rsid w:val="00106FFB"/>
    <w:rsid w:val="0011208B"/>
    <w:rsid w:val="00112707"/>
    <w:rsid w:val="00112DFE"/>
    <w:rsid w:val="00113DE2"/>
    <w:rsid w:val="001141B8"/>
    <w:rsid w:val="00114512"/>
    <w:rsid w:val="001154D2"/>
    <w:rsid w:val="00117010"/>
    <w:rsid w:val="001179AA"/>
    <w:rsid w:val="0012252C"/>
    <w:rsid w:val="00123364"/>
    <w:rsid w:val="001234A3"/>
    <w:rsid w:val="00123BC1"/>
    <w:rsid w:val="001253D3"/>
    <w:rsid w:val="0012758D"/>
    <w:rsid w:val="00127CF6"/>
    <w:rsid w:val="00131DC6"/>
    <w:rsid w:val="00132C3B"/>
    <w:rsid w:val="001334D2"/>
    <w:rsid w:val="00133DCA"/>
    <w:rsid w:val="00134683"/>
    <w:rsid w:val="00134800"/>
    <w:rsid w:val="001368E7"/>
    <w:rsid w:val="001376B0"/>
    <w:rsid w:val="001408CF"/>
    <w:rsid w:val="0014236B"/>
    <w:rsid w:val="00142C45"/>
    <w:rsid w:val="0014351F"/>
    <w:rsid w:val="0014421B"/>
    <w:rsid w:val="0014748F"/>
    <w:rsid w:val="00150268"/>
    <w:rsid w:val="00151E36"/>
    <w:rsid w:val="00152A59"/>
    <w:rsid w:val="001545BA"/>
    <w:rsid w:val="00154628"/>
    <w:rsid w:val="00155693"/>
    <w:rsid w:val="00157470"/>
    <w:rsid w:val="00160BC9"/>
    <w:rsid w:val="00160F05"/>
    <w:rsid w:val="00161519"/>
    <w:rsid w:val="00161A65"/>
    <w:rsid w:val="00161AAA"/>
    <w:rsid w:val="0016237F"/>
    <w:rsid w:val="00163B88"/>
    <w:rsid w:val="00163BEA"/>
    <w:rsid w:val="001657B7"/>
    <w:rsid w:val="001660AB"/>
    <w:rsid w:val="00167E64"/>
    <w:rsid w:val="001704C8"/>
    <w:rsid w:val="00171460"/>
    <w:rsid w:val="001722D1"/>
    <w:rsid w:val="00172776"/>
    <w:rsid w:val="00172AF6"/>
    <w:rsid w:val="00172D9B"/>
    <w:rsid w:val="00173DE8"/>
    <w:rsid w:val="00175450"/>
    <w:rsid w:val="00175C93"/>
    <w:rsid w:val="0017615E"/>
    <w:rsid w:val="00176C0B"/>
    <w:rsid w:val="00177C42"/>
    <w:rsid w:val="001804A9"/>
    <w:rsid w:val="00180829"/>
    <w:rsid w:val="001808FD"/>
    <w:rsid w:val="00180B08"/>
    <w:rsid w:val="00180F60"/>
    <w:rsid w:val="00182EBA"/>
    <w:rsid w:val="00183CFA"/>
    <w:rsid w:val="0018501C"/>
    <w:rsid w:val="00185DA9"/>
    <w:rsid w:val="00186EA2"/>
    <w:rsid w:val="00187B29"/>
    <w:rsid w:val="0019053B"/>
    <w:rsid w:val="00191A7B"/>
    <w:rsid w:val="00191F63"/>
    <w:rsid w:val="001935B7"/>
    <w:rsid w:val="001941AC"/>
    <w:rsid w:val="0019582A"/>
    <w:rsid w:val="00196D67"/>
    <w:rsid w:val="001A1A1E"/>
    <w:rsid w:val="001A30D0"/>
    <w:rsid w:val="001A4673"/>
    <w:rsid w:val="001A5E54"/>
    <w:rsid w:val="001A606A"/>
    <w:rsid w:val="001A6953"/>
    <w:rsid w:val="001A6F80"/>
    <w:rsid w:val="001A7AA0"/>
    <w:rsid w:val="001B0E34"/>
    <w:rsid w:val="001B1C16"/>
    <w:rsid w:val="001B3693"/>
    <w:rsid w:val="001B36EE"/>
    <w:rsid w:val="001B6601"/>
    <w:rsid w:val="001B7586"/>
    <w:rsid w:val="001C1BA4"/>
    <w:rsid w:val="001C1C7E"/>
    <w:rsid w:val="001C3B35"/>
    <w:rsid w:val="001C417A"/>
    <w:rsid w:val="001C502A"/>
    <w:rsid w:val="001C5D5B"/>
    <w:rsid w:val="001C7410"/>
    <w:rsid w:val="001D0066"/>
    <w:rsid w:val="001D02E3"/>
    <w:rsid w:val="001D42C8"/>
    <w:rsid w:val="001D4701"/>
    <w:rsid w:val="001D4A75"/>
    <w:rsid w:val="001D4F3D"/>
    <w:rsid w:val="001D740C"/>
    <w:rsid w:val="001E06E1"/>
    <w:rsid w:val="001E168D"/>
    <w:rsid w:val="001E1915"/>
    <w:rsid w:val="001E3658"/>
    <w:rsid w:val="001E4454"/>
    <w:rsid w:val="001E48E9"/>
    <w:rsid w:val="001E4B77"/>
    <w:rsid w:val="001E4E0D"/>
    <w:rsid w:val="001E52F3"/>
    <w:rsid w:val="001E5EC9"/>
    <w:rsid w:val="001E7F5A"/>
    <w:rsid w:val="001F0238"/>
    <w:rsid w:val="001F03EA"/>
    <w:rsid w:val="001F04B3"/>
    <w:rsid w:val="001F147B"/>
    <w:rsid w:val="001F26C7"/>
    <w:rsid w:val="001F28B1"/>
    <w:rsid w:val="001F2FA5"/>
    <w:rsid w:val="001F439B"/>
    <w:rsid w:val="001F50C0"/>
    <w:rsid w:val="001F5BFB"/>
    <w:rsid w:val="001F73A6"/>
    <w:rsid w:val="0020174A"/>
    <w:rsid w:val="00203065"/>
    <w:rsid w:val="00203369"/>
    <w:rsid w:val="00203DE3"/>
    <w:rsid w:val="00204E96"/>
    <w:rsid w:val="002062D7"/>
    <w:rsid w:val="00206495"/>
    <w:rsid w:val="00207726"/>
    <w:rsid w:val="002102D1"/>
    <w:rsid w:val="00210973"/>
    <w:rsid w:val="00211D27"/>
    <w:rsid w:val="002120AD"/>
    <w:rsid w:val="00212B57"/>
    <w:rsid w:val="00213993"/>
    <w:rsid w:val="00214BE4"/>
    <w:rsid w:val="0021521D"/>
    <w:rsid w:val="0021524B"/>
    <w:rsid w:val="002158BA"/>
    <w:rsid w:val="00215FCD"/>
    <w:rsid w:val="00216111"/>
    <w:rsid w:val="00217F22"/>
    <w:rsid w:val="00222BF2"/>
    <w:rsid w:val="00225333"/>
    <w:rsid w:val="00225981"/>
    <w:rsid w:val="002266A2"/>
    <w:rsid w:val="0022673F"/>
    <w:rsid w:val="00233D23"/>
    <w:rsid w:val="0023693A"/>
    <w:rsid w:val="0023744A"/>
    <w:rsid w:val="00240574"/>
    <w:rsid w:val="00240782"/>
    <w:rsid w:val="00240926"/>
    <w:rsid w:val="002417AA"/>
    <w:rsid w:val="00241AD0"/>
    <w:rsid w:val="00244E87"/>
    <w:rsid w:val="00245833"/>
    <w:rsid w:val="0024708E"/>
    <w:rsid w:val="002472D4"/>
    <w:rsid w:val="00247450"/>
    <w:rsid w:val="00252033"/>
    <w:rsid w:val="00252368"/>
    <w:rsid w:val="00252D2D"/>
    <w:rsid w:val="00253083"/>
    <w:rsid w:val="00254971"/>
    <w:rsid w:val="00255B71"/>
    <w:rsid w:val="00256C5E"/>
    <w:rsid w:val="00257040"/>
    <w:rsid w:val="00260D27"/>
    <w:rsid w:val="00261AC6"/>
    <w:rsid w:val="002711D4"/>
    <w:rsid w:val="00273FD2"/>
    <w:rsid w:val="00275197"/>
    <w:rsid w:val="0027535D"/>
    <w:rsid w:val="00277039"/>
    <w:rsid w:val="00277932"/>
    <w:rsid w:val="00280A7C"/>
    <w:rsid w:val="0028117D"/>
    <w:rsid w:val="00281EC5"/>
    <w:rsid w:val="00281FF8"/>
    <w:rsid w:val="002820CF"/>
    <w:rsid w:val="002820DD"/>
    <w:rsid w:val="00283FF1"/>
    <w:rsid w:val="00284BB5"/>
    <w:rsid w:val="00286061"/>
    <w:rsid w:val="00287907"/>
    <w:rsid w:val="00290FC5"/>
    <w:rsid w:val="0029136C"/>
    <w:rsid w:val="002922A8"/>
    <w:rsid w:val="00292900"/>
    <w:rsid w:val="002935D5"/>
    <w:rsid w:val="00294245"/>
    <w:rsid w:val="00297884"/>
    <w:rsid w:val="002A33B2"/>
    <w:rsid w:val="002A366F"/>
    <w:rsid w:val="002A45AC"/>
    <w:rsid w:val="002A4E3E"/>
    <w:rsid w:val="002A6951"/>
    <w:rsid w:val="002A6F28"/>
    <w:rsid w:val="002A7770"/>
    <w:rsid w:val="002B0B24"/>
    <w:rsid w:val="002B2AB5"/>
    <w:rsid w:val="002B3B0D"/>
    <w:rsid w:val="002B4B1A"/>
    <w:rsid w:val="002B5801"/>
    <w:rsid w:val="002C0A8E"/>
    <w:rsid w:val="002C12B5"/>
    <w:rsid w:val="002C1E3D"/>
    <w:rsid w:val="002C23D2"/>
    <w:rsid w:val="002C327B"/>
    <w:rsid w:val="002C3F05"/>
    <w:rsid w:val="002C4C65"/>
    <w:rsid w:val="002D0060"/>
    <w:rsid w:val="002D01AB"/>
    <w:rsid w:val="002D2B4F"/>
    <w:rsid w:val="002D5637"/>
    <w:rsid w:val="002D6B48"/>
    <w:rsid w:val="002D72F6"/>
    <w:rsid w:val="002E1135"/>
    <w:rsid w:val="002E334D"/>
    <w:rsid w:val="002E3B57"/>
    <w:rsid w:val="002E3D87"/>
    <w:rsid w:val="002E3DA5"/>
    <w:rsid w:val="002E44B6"/>
    <w:rsid w:val="002E4C1A"/>
    <w:rsid w:val="002E53CA"/>
    <w:rsid w:val="002E5F1F"/>
    <w:rsid w:val="002E794E"/>
    <w:rsid w:val="002F0FA4"/>
    <w:rsid w:val="002F3ABC"/>
    <w:rsid w:val="002F3CDF"/>
    <w:rsid w:val="002F579C"/>
    <w:rsid w:val="002F6021"/>
    <w:rsid w:val="002F7DF3"/>
    <w:rsid w:val="003005DB"/>
    <w:rsid w:val="00301999"/>
    <w:rsid w:val="00303E8C"/>
    <w:rsid w:val="003042C8"/>
    <w:rsid w:val="00304AC6"/>
    <w:rsid w:val="00304C97"/>
    <w:rsid w:val="0030779D"/>
    <w:rsid w:val="00307AA5"/>
    <w:rsid w:val="00311596"/>
    <w:rsid w:val="00312C29"/>
    <w:rsid w:val="00313540"/>
    <w:rsid w:val="003144CA"/>
    <w:rsid w:val="003145DD"/>
    <w:rsid w:val="00314833"/>
    <w:rsid w:val="00316874"/>
    <w:rsid w:val="00317675"/>
    <w:rsid w:val="003206DE"/>
    <w:rsid w:val="00320AED"/>
    <w:rsid w:val="003210C4"/>
    <w:rsid w:val="00321745"/>
    <w:rsid w:val="00321B07"/>
    <w:rsid w:val="00321D9D"/>
    <w:rsid w:val="003224B6"/>
    <w:rsid w:val="00322A14"/>
    <w:rsid w:val="003230A8"/>
    <w:rsid w:val="003234A0"/>
    <w:rsid w:val="003239B0"/>
    <w:rsid w:val="00323E0C"/>
    <w:rsid w:val="00324D30"/>
    <w:rsid w:val="003254B2"/>
    <w:rsid w:val="003269BD"/>
    <w:rsid w:val="0033075D"/>
    <w:rsid w:val="0033137B"/>
    <w:rsid w:val="00333000"/>
    <w:rsid w:val="003337A7"/>
    <w:rsid w:val="00333CBF"/>
    <w:rsid w:val="0033467F"/>
    <w:rsid w:val="00334D11"/>
    <w:rsid w:val="0033661D"/>
    <w:rsid w:val="003368CC"/>
    <w:rsid w:val="00336D20"/>
    <w:rsid w:val="00337F6F"/>
    <w:rsid w:val="003406D3"/>
    <w:rsid w:val="003410DF"/>
    <w:rsid w:val="0034194E"/>
    <w:rsid w:val="00341BAB"/>
    <w:rsid w:val="00344B59"/>
    <w:rsid w:val="00344E81"/>
    <w:rsid w:val="00346DAE"/>
    <w:rsid w:val="00352D3B"/>
    <w:rsid w:val="00352E69"/>
    <w:rsid w:val="0035345D"/>
    <w:rsid w:val="0035373E"/>
    <w:rsid w:val="003561AB"/>
    <w:rsid w:val="0035773D"/>
    <w:rsid w:val="00357C9C"/>
    <w:rsid w:val="00360C2B"/>
    <w:rsid w:val="003615DB"/>
    <w:rsid w:val="003620AE"/>
    <w:rsid w:val="00364D32"/>
    <w:rsid w:val="0036557D"/>
    <w:rsid w:val="0036595A"/>
    <w:rsid w:val="00366B66"/>
    <w:rsid w:val="00367C19"/>
    <w:rsid w:val="00367C50"/>
    <w:rsid w:val="00367EA0"/>
    <w:rsid w:val="00371FB1"/>
    <w:rsid w:val="00375A57"/>
    <w:rsid w:val="00375F22"/>
    <w:rsid w:val="003760E6"/>
    <w:rsid w:val="003766F6"/>
    <w:rsid w:val="00376A6F"/>
    <w:rsid w:val="0038086A"/>
    <w:rsid w:val="003817C9"/>
    <w:rsid w:val="00381FA0"/>
    <w:rsid w:val="003837CF"/>
    <w:rsid w:val="00383DB2"/>
    <w:rsid w:val="00384FD2"/>
    <w:rsid w:val="00386986"/>
    <w:rsid w:val="00392996"/>
    <w:rsid w:val="00392CB6"/>
    <w:rsid w:val="003938A3"/>
    <w:rsid w:val="00394ABB"/>
    <w:rsid w:val="0039549E"/>
    <w:rsid w:val="00395802"/>
    <w:rsid w:val="003A27DA"/>
    <w:rsid w:val="003A3C06"/>
    <w:rsid w:val="003A3C3E"/>
    <w:rsid w:val="003A4E7C"/>
    <w:rsid w:val="003B0644"/>
    <w:rsid w:val="003B0E24"/>
    <w:rsid w:val="003B2095"/>
    <w:rsid w:val="003B3ED4"/>
    <w:rsid w:val="003B4B94"/>
    <w:rsid w:val="003B5E28"/>
    <w:rsid w:val="003B7DEA"/>
    <w:rsid w:val="003B7E0F"/>
    <w:rsid w:val="003C0661"/>
    <w:rsid w:val="003C10A2"/>
    <w:rsid w:val="003C2EAC"/>
    <w:rsid w:val="003C4502"/>
    <w:rsid w:val="003C50EA"/>
    <w:rsid w:val="003C5108"/>
    <w:rsid w:val="003D02B3"/>
    <w:rsid w:val="003D06CC"/>
    <w:rsid w:val="003D0964"/>
    <w:rsid w:val="003D1A8F"/>
    <w:rsid w:val="003D38EC"/>
    <w:rsid w:val="003D39CB"/>
    <w:rsid w:val="003D4E72"/>
    <w:rsid w:val="003D4FF0"/>
    <w:rsid w:val="003D58FF"/>
    <w:rsid w:val="003D599D"/>
    <w:rsid w:val="003D59B8"/>
    <w:rsid w:val="003D6FF5"/>
    <w:rsid w:val="003D7042"/>
    <w:rsid w:val="003D7708"/>
    <w:rsid w:val="003E0913"/>
    <w:rsid w:val="003E2189"/>
    <w:rsid w:val="003E4C50"/>
    <w:rsid w:val="003E6119"/>
    <w:rsid w:val="003E7DC6"/>
    <w:rsid w:val="003F03FB"/>
    <w:rsid w:val="003F0A9D"/>
    <w:rsid w:val="003F0DDC"/>
    <w:rsid w:val="003F1D72"/>
    <w:rsid w:val="003F3EA3"/>
    <w:rsid w:val="003F46F6"/>
    <w:rsid w:val="003F48BF"/>
    <w:rsid w:val="003F5672"/>
    <w:rsid w:val="003F749E"/>
    <w:rsid w:val="00400058"/>
    <w:rsid w:val="00400495"/>
    <w:rsid w:val="00401B72"/>
    <w:rsid w:val="00402939"/>
    <w:rsid w:val="004055FE"/>
    <w:rsid w:val="00406E86"/>
    <w:rsid w:val="004104E4"/>
    <w:rsid w:val="00410B4E"/>
    <w:rsid w:val="00412CA1"/>
    <w:rsid w:val="004138F0"/>
    <w:rsid w:val="00414CB3"/>
    <w:rsid w:val="0041649F"/>
    <w:rsid w:val="004169B4"/>
    <w:rsid w:val="0041702F"/>
    <w:rsid w:val="004211D9"/>
    <w:rsid w:val="004215B1"/>
    <w:rsid w:val="00424338"/>
    <w:rsid w:val="00431D6F"/>
    <w:rsid w:val="004322FB"/>
    <w:rsid w:val="00433222"/>
    <w:rsid w:val="00435DF7"/>
    <w:rsid w:val="0043617B"/>
    <w:rsid w:val="0043739B"/>
    <w:rsid w:val="00437A12"/>
    <w:rsid w:val="004428C4"/>
    <w:rsid w:val="00442C8C"/>
    <w:rsid w:val="00444301"/>
    <w:rsid w:val="00445AA1"/>
    <w:rsid w:val="00446A76"/>
    <w:rsid w:val="0044727B"/>
    <w:rsid w:val="00447CE8"/>
    <w:rsid w:val="00447E83"/>
    <w:rsid w:val="00454A87"/>
    <w:rsid w:val="00454D6F"/>
    <w:rsid w:val="00454FCF"/>
    <w:rsid w:val="004553F0"/>
    <w:rsid w:val="0045675A"/>
    <w:rsid w:val="004607A5"/>
    <w:rsid w:val="0046134B"/>
    <w:rsid w:val="00461C99"/>
    <w:rsid w:val="00464090"/>
    <w:rsid w:val="004643D0"/>
    <w:rsid w:val="00466DE4"/>
    <w:rsid w:val="00470535"/>
    <w:rsid w:val="00470822"/>
    <w:rsid w:val="00477BCC"/>
    <w:rsid w:val="004802E5"/>
    <w:rsid w:val="004802E8"/>
    <w:rsid w:val="00480CAE"/>
    <w:rsid w:val="004826B5"/>
    <w:rsid w:val="00483F8E"/>
    <w:rsid w:val="004843BB"/>
    <w:rsid w:val="004844FF"/>
    <w:rsid w:val="00485BAD"/>
    <w:rsid w:val="004871B4"/>
    <w:rsid w:val="004901BE"/>
    <w:rsid w:val="004935C2"/>
    <w:rsid w:val="004939C6"/>
    <w:rsid w:val="00493FB3"/>
    <w:rsid w:val="004940A0"/>
    <w:rsid w:val="0049491B"/>
    <w:rsid w:val="004951CA"/>
    <w:rsid w:val="00495EE6"/>
    <w:rsid w:val="004A036C"/>
    <w:rsid w:val="004A282C"/>
    <w:rsid w:val="004A4785"/>
    <w:rsid w:val="004A4A43"/>
    <w:rsid w:val="004A5F2D"/>
    <w:rsid w:val="004A67AD"/>
    <w:rsid w:val="004A6E24"/>
    <w:rsid w:val="004B00AF"/>
    <w:rsid w:val="004B02B1"/>
    <w:rsid w:val="004B1328"/>
    <w:rsid w:val="004B1CC9"/>
    <w:rsid w:val="004B292E"/>
    <w:rsid w:val="004B2B9A"/>
    <w:rsid w:val="004B2EE9"/>
    <w:rsid w:val="004B5B9A"/>
    <w:rsid w:val="004B5EB3"/>
    <w:rsid w:val="004B7718"/>
    <w:rsid w:val="004B78F0"/>
    <w:rsid w:val="004C0156"/>
    <w:rsid w:val="004C0441"/>
    <w:rsid w:val="004C1B00"/>
    <w:rsid w:val="004C1EF3"/>
    <w:rsid w:val="004C381E"/>
    <w:rsid w:val="004C3AA3"/>
    <w:rsid w:val="004C43E1"/>
    <w:rsid w:val="004C7E3A"/>
    <w:rsid w:val="004D165F"/>
    <w:rsid w:val="004D29A1"/>
    <w:rsid w:val="004D30B1"/>
    <w:rsid w:val="004D3B91"/>
    <w:rsid w:val="004D4B71"/>
    <w:rsid w:val="004D51D5"/>
    <w:rsid w:val="004D5C7F"/>
    <w:rsid w:val="004D6CD1"/>
    <w:rsid w:val="004D7B04"/>
    <w:rsid w:val="004E051C"/>
    <w:rsid w:val="004E080F"/>
    <w:rsid w:val="004E1B0F"/>
    <w:rsid w:val="004E21BD"/>
    <w:rsid w:val="004E23DA"/>
    <w:rsid w:val="004E2EE3"/>
    <w:rsid w:val="004E39CE"/>
    <w:rsid w:val="004E40A9"/>
    <w:rsid w:val="004E47CB"/>
    <w:rsid w:val="004E49FA"/>
    <w:rsid w:val="004E787F"/>
    <w:rsid w:val="004F2F36"/>
    <w:rsid w:val="004F355C"/>
    <w:rsid w:val="004F520E"/>
    <w:rsid w:val="004F56BC"/>
    <w:rsid w:val="004F598F"/>
    <w:rsid w:val="004F5E2D"/>
    <w:rsid w:val="004F619D"/>
    <w:rsid w:val="004F67A9"/>
    <w:rsid w:val="004F69CF"/>
    <w:rsid w:val="004F6A30"/>
    <w:rsid w:val="0050240E"/>
    <w:rsid w:val="00502675"/>
    <w:rsid w:val="00505B49"/>
    <w:rsid w:val="00506499"/>
    <w:rsid w:val="00506A91"/>
    <w:rsid w:val="00506C18"/>
    <w:rsid w:val="005077F8"/>
    <w:rsid w:val="0051004B"/>
    <w:rsid w:val="00510389"/>
    <w:rsid w:val="005108B9"/>
    <w:rsid w:val="00510A52"/>
    <w:rsid w:val="00510C6E"/>
    <w:rsid w:val="00511C6C"/>
    <w:rsid w:val="00512438"/>
    <w:rsid w:val="00513344"/>
    <w:rsid w:val="00514A88"/>
    <w:rsid w:val="00516C62"/>
    <w:rsid w:val="00517418"/>
    <w:rsid w:val="0052097A"/>
    <w:rsid w:val="00520C45"/>
    <w:rsid w:val="005229A5"/>
    <w:rsid w:val="005234EE"/>
    <w:rsid w:val="005236EC"/>
    <w:rsid w:val="005240DA"/>
    <w:rsid w:val="005259A1"/>
    <w:rsid w:val="00525BC4"/>
    <w:rsid w:val="00525D65"/>
    <w:rsid w:val="0052675A"/>
    <w:rsid w:val="005267BE"/>
    <w:rsid w:val="00530821"/>
    <w:rsid w:val="00532341"/>
    <w:rsid w:val="00532C9B"/>
    <w:rsid w:val="005339BE"/>
    <w:rsid w:val="0053742D"/>
    <w:rsid w:val="00541AF9"/>
    <w:rsid w:val="00542D57"/>
    <w:rsid w:val="00544306"/>
    <w:rsid w:val="00544F6F"/>
    <w:rsid w:val="00547620"/>
    <w:rsid w:val="00552E47"/>
    <w:rsid w:val="005559E6"/>
    <w:rsid w:val="00562F73"/>
    <w:rsid w:val="005643A5"/>
    <w:rsid w:val="00564D31"/>
    <w:rsid w:val="00564FD5"/>
    <w:rsid w:val="005658CC"/>
    <w:rsid w:val="00565DBB"/>
    <w:rsid w:val="00566A59"/>
    <w:rsid w:val="00566A64"/>
    <w:rsid w:val="0057037F"/>
    <w:rsid w:val="005722FA"/>
    <w:rsid w:val="005754CE"/>
    <w:rsid w:val="005760E9"/>
    <w:rsid w:val="00577B6B"/>
    <w:rsid w:val="00577C7E"/>
    <w:rsid w:val="00577D4A"/>
    <w:rsid w:val="00581245"/>
    <w:rsid w:val="005814DE"/>
    <w:rsid w:val="0058176C"/>
    <w:rsid w:val="0058180E"/>
    <w:rsid w:val="0058215B"/>
    <w:rsid w:val="00582D71"/>
    <w:rsid w:val="00583056"/>
    <w:rsid w:val="00583441"/>
    <w:rsid w:val="005849C8"/>
    <w:rsid w:val="005853EB"/>
    <w:rsid w:val="00585E95"/>
    <w:rsid w:val="00585EB9"/>
    <w:rsid w:val="00586738"/>
    <w:rsid w:val="005867A4"/>
    <w:rsid w:val="00587208"/>
    <w:rsid w:val="0059009A"/>
    <w:rsid w:val="005902BE"/>
    <w:rsid w:val="00590337"/>
    <w:rsid w:val="005907EB"/>
    <w:rsid w:val="0059098E"/>
    <w:rsid w:val="0059099D"/>
    <w:rsid w:val="0059110B"/>
    <w:rsid w:val="0059149B"/>
    <w:rsid w:val="005922FC"/>
    <w:rsid w:val="0059245F"/>
    <w:rsid w:val="00593B4F"/>
    <w:rsid w:val="00593F03"/>
    <w:rsid w:val="005945AF"/>
    <w:rsid w:val="00595BE4"/>
    <w:rsid w:val="005961FB"/>
    <w:rsid w:val="00597E8F"/>
    <w:rsid w:val="005A0049"/>
    <w:rsid w:val="005A0FE8"/>
    <w:rsid w:val="005A2797"/>
    <w:rsid w:val="005A3723"/>
    <w:rsid w:val="005A3B3A"/>
    <w:rsid w:val="005A4BCD"/>
    <w:rsid w:val="005A4E5C"/>
    <w:rsid w:val="005A57C9"/>
    <w:rsid w:val="005A585A"/>
    <w:rsid w:val="005B1863"/>
    <w:rsid w:val="005B4555"/>
    <w:rsid w:val="005B48E3"/>
    <w:rsid w:val="005B49CA"/>
    <w:rsid w:val="005B4C11"/>
    <w:rsid w:val="005B5616"/>
    <w:rsid w:val="005B59BF"/>
    <w:rsid w:val="005B5D0C"/>
    <w:rsid w:val="005B6104"/>
    <w:rsid w:val="005B61DD"/>
    <w:rsid w:val="005B6850"/>
    <w:rsid w:val="005B6BCF"/>
    <w:rsid w:val="005B717A"/>
    <w:rsid w:val="005C0BFA"/>
    <w:rsid w:val="005C2032"/>
    <w:rsid w:val="005C2B02"/>
    <w:rsid w:val="005C38D1"/>
    <w:rsid w:val="005C508C"/>
    <w:rsid w:val="005C630D"/>
    <w:rsid w:val="005D0245"/>
    <w:rsid w:val="005D1355"/>
    <w:rsid w:val="005D152E"/>
    <w:rsid w:val="005D1EEE"/>
    <w:rsid w:val="005D225F"/>
    <w:rsid w:val="005D2300"/>
    <w:rsid w:val="005D2BC2"/>
    <w:rsid w:val="005D4996"/>
    <w:rsid w:val="005D4E80"/>
    <w:rsid w:val="005D51EA"/>
    <w:rsid w:val="005E01A9"/>
    <w:rsid w:val="005E11E5"/>
    <w:rsid w:val="005E2047"/>
    <w:rsid w:val="005E2DEF"/>
    <w:rsid w:val="005E2FCC"/>
    <w:rsid w:val="005E3954"/>
    <w:rsid w:val="005E4C3F"/>
    <w:rsid w:val="005E5081"/>
    <w:rsid w:val="005E7FF1"/>
    <w:rsid w:val="005F383D"/>
    <w:rsid w:val="005F3D85"/>
    <w:rsid w:val="005F4E96"/>
    <w:rsid w:val="005F5752"/>
    <w:rsid w:val="005F5905"/>
    <w:rsid w:val="005F66FE"/>
    <w:rsid w:val="005F7745"/>
    <w:rsid w:val="006006C6"/>
    <w:rsid w:val="00601572"/>
    <w:rsid w:val="006019F0"/>
    <w:rsid w:val="0060391F"/>
    <w:rsid w:val="00603DB9"/>
    <w:rsid w:val="0060415D"/>
    <w:rsid w:val="0060649D"/>
    <w:rsid w:val="00606A4D"/>
    <w:rsid w:val="00606B89"/>
    <w:rsid w:val="006109BA"/>
    <w:rsid w:val="00610B80"/>
    <w:rsid w:val="006112AF"/>
    <w:rsid w:val="0061172F"/>
    <w:rsid w:val="00614C3B"/>
    <w:rsid w:val="00614E9B"/>
    <w:rsid w:val="00615868"/>
    <w:rsid w:val="00615E50"/>
    <w:rsid w:val="006217EB"/>
    <w:rsid w:val="00621912"/>
    <w:rsid w:val="006224D7"/>
    <w:rsid w:val="00622F22"/>
    <w:rsid w:val="00623061"/>
    <w:rsid w:val="006236E3"/>
    <w:rsid w:val="006245A6"/>
    <w:rsid w:val="00624676"/>
    <w:rsid w:val="006256B1"/>
    <w:rsid w:val="0062604C"/>
    <w:rsid w:val="00626450"/>
    <w:rsid w:val="006268CA"/>
    <w:rsid w:val="0062780E"/>
    <w:rsid w:val="00627CAF"/>
    <w:rsid w:val="00633367"/>
    <w:rsid w:val="00633495"/>
    <w:rsid w:val="00634F86"/>
    <w:rsid w:val="0063761E"/>
    <w:rsid w:val="006408A7"/>
    <w:rsid w:val="0064160B"/>
    <w:rsid w:val="00641C68"/>
    <w:rsid w:val="006421E9"/>
    <w:rsid w:val="006435A3"/>
    <w:rsid w:val="0064400D"/>
    <w:rsid w:val="006458F6"/>
    <w:rsid w:val="00645911"/>
    <w:rsid w:val="00645EDF"/>
    <w:rsid w:val="00646F27"/>
    <w:rsid w:val="00650469"/>
    <w:rsid w:val="00650846"/>
    <w:rsid w:val="00650941"/>
    <w:rsid w:val="00650DD8"/>
    <w:rsid w:val="006522F0"/>
    <w:rsid w:val="0065288F"/>
    <w:rsid w:val="00652A3C"/>
    <w:rsid w:val="006547D3"/>
    <w:rsid w:val="006549D2"/>
    <w:rsid w:val="00654CA4"/>
    <w:rsid w:val="006557C2"/>
    <w:rsid w:val="00655F6B"/>
    <w:rsid w:val="00656698"/>
    <w:rsid w:val="006576FF"/>
    <w:rsid w:val="00661385"/>
    <w:rsid w:val="00670050"/>
    <w:rsid w:val="00670AC8"/>
    <w:rsid w:val="006722A8"/>
    <w:rsid w:val="006727B0"/>
    <w:rsid w:val="006728FB"/>
    <w:rsid w:val="00672F0F"/>
    <w:rsid w:val="00673EAE"/>
    <w:rsid w:val="00674186"/>
    <w:rsid w:val="006745C7"/>
    <w:rsid w:val="00674C6E"/>
    <w:rsid w:val="00674CD3"/>
    <w:rsid w:val="00675086"/>
    <w:rsid w:val="00675969"/>
    <w:rsid w:val="006766AD"/>
    <w:rsid w:val="006800CB"/>
    <w:rsid w:val="006821E7"/>
    <w:rsid w:val="00682B11"/>
    <w:rsid w:val="00682BC9"/>
    <w:rsid w:val="00683D61"/>
    <w:rsid w:val="006841AE"/>
    <w:rsid w:val="00684C5A"/>
    <w:rsid w:val="0068629A"/>
    <w:rsid w:val="00687136"/>
    <w:rsid w:val="00687D36"/>
    <w:rsid w:val="00690D3F"/>
    <w:rsid w:val="00691065"/>
    <w:rsid w:val="00691098"/>
    <w:rsid w:val="0069177A"/>
    <w:rsid w:val="00692579"/>
    <w:rsid w:val="006933EF"/>
    <w:rsid w:val="006965CF"/>
    <w:rsid w:val="006965F6"/>
    <w:rsid w:val="00696807"/>
    <w:rsid w:val="006A06F1"/>
    <w:rsid w:val="006A08F9"/>
    <w:rsid w:val="006A2C2C"/>
    <w:rsid w:val="006A36C7"/>
    <w:rsid w:val="006A486E"/>
    <w:rsid w:val="006A4EFC"/>
    <w:rsid w:val="006A5A6E"/>
    <w:rsid w:val="006B0DD2"/>
    <w:rsid w:val="006B1D6D"/>
    <w:rsid w:val="006B1FAD"/>
    <w:rsid w:val="006B20D2"/>
    <w:rsid w:val="006B30B4"/>
    <w:rsid w:val="006B3573"/>
    <w:rsid w:val="006B7B67"/>
    <w:rsid w:val="006C01B5"/>
    <w:rsid w:val="006C096D"/>
    <w:rsid w:val="006C0CB1"/>
    <w:rsid w:val="006C136A"/>
    <w:rsid w:val="006C2296"/>
    <w:rsid w:val="006C2AB3"/>
    <w:rsid w:val="006C31CA"/>
    <w:rsid w:val="006C31D5"/>
    <w:rsid w:val="006C40F8"/>
    <w:rsid w:val="006C4E02"/>
    <w:rsid w:val="006C6227"/>
    <w:rsid w:val="006C63D5"/>
    <w:rsid w:val="006C6B20"/>
    <w:rsid w:val="006C6CC8"/>
    <w:rsid w:val="006C7D7A"/>
    <w:rsid w:val="006D073B"/>
    <w:rsid w:val="006D0A54"/>
    <w:rsid w:val="006D18F5"/>
    <w:rsid w:val="006D349A"/>
    <w:rsid w:val="006D3DBC"/>
    <w:rsid w:val="006D5400"/>
    <w:rsid w:val="006D5609"/>
    <w:rsid w:val="006D571B"/>
    <w:rsid w:val="006D614B"/>
    <w:rsid w:val="006D7FF8"/>
    <w:rsid w:val="006E0713"/>
    <w:rsid w:val="006E07BC"/>
    <w:rsid w:val="006E260B"/>
    <w:rsid w:val="006E2942"/>
    <w:rsid w:val="006E507B"/>
    <w:rsid w:val="006E5568"/>
    <w:rsid w:val="006E570B"/>
    <w:rsid w:val="006E61B2"/>
    <w:rsid w:val="006E63EF"/>
    <w:rsid w:val="006E650F"/>
    <w:rsid w:val="006E6519"/>
    <w:rsid w:val="006F0747"/>
    <w:rsid w:val="006F0985"/>
    <w:rsid w:val="006F17EA"/>
    <w:rsid w:val="006F25F5"/>
    <w:rsid w:val="006F2DCC"/>
    <w:rsid w:val="006F337D"/>
    <w:rsid w:val="006F3AB6"/>
    <w:rsid w:val="006F3FA1"/>
    <w:rsid w:val="006F7A06"/>
    <w:rsid w:val="00700BF2"/>
    <w:rsid w:val="007018DA"/>
    <w:rsid w:val="007025D7"/>
    <w:rsid w:val="00702E0E"/>
    <w:rsid w:val="00703083"/>
    <w:rsid w:val="00703BF5"/>
    <w:rsid w:val="0070426D"/>
    <w:rsid w:val="007065DE"/>
    <w:rsid w:val="00706DB4"/>
    <w:rsid w:val="00710ABA"/>
    <w:rsid w:val="00713E25"/>
    <w:rsid w:val="00713EE5"/>
    <w:rsid w:val="00715102"/>
    <w:rsid w:val="0071531D"/>
    <w:rsid w:val="007174EF"/>
    <w:rsid w:val="00717B46"/>
    <w:rsid w:val="00717DF2"/>
    <w:rsid w:val="007201CD"/>
    <w:rsid w:val="00720340"/>
    <w:rsid w:val="007211B4"/>
    <w:rsid w:val="007211BB"/>
    <w:rsid w:val="00721BD8"/>
    <w:rsid w:val="00722AA6"/>
    <w:rsid w:val="00725001"/>
    <w:rsid w:val="00725DE9"/>
    <w:rsid w:val="00727623"/>
    <w:rsid w:val="00727BAB"/>
    <w:rsid w:val="0073054E"/>
    <w:rsid w:val="00732F82"/>
    <w:rsid w:val="00734741"/>
    <w:rsid w:val="00735C9E"/>
    <w:rsid w:val="00736D27"/>
    <w:rsid w:val="0073775C"/>
    <w:rsid w:val="00740026"/>
    <w:rsid w:val="00740569"/>
    <w:rsid w:val="00741601"/>
    <w:rsid w:val="00742FCB"/>
    <w:rsid w:val="00743B9C"/>
    <w:rsid w:val="00744186"/>
    <w:rsid w:val="0074543D"/>
    <w:rsid w:val="00752BC9"/>
    <w:rsid w:val="00753A58"/>
    <w:rsid w:val="007542F9"/>
    <w:rsid w:val="007564D8"/>
    <w:rsid w:val="00756AAD"/>
    <w:rsid w:val="00757146"/>
    <w:rsid w:val="00757B00"/>
    <w:rsid w:val="007602B6"/>
    <w:rsid w:val="00760375"/>
    <w:rsid w:val="007614BC"/>
    <w:rsid w:val="00761650"/>
    <w:rsid w:val="00762805"/>
    <w:rsid w:val="00762885"/>
    <w:rsid w:val="0076309D"/>
    <w:rsid w:val="00765AFC"/>
    <w:rsid w:val="0076690B"/>
    <w:rsid w:val="00766AC6"/>
    <w:rsid w:val="00767EA6"/>
    <w:rsid w:val="00770350"/>
    <w:rsid w:val="00770EC8"/>
    <w:rsid w:val="00772545"/>
    <w:rsid w:val="00772825"/>
    <w:rsid w:val="0077341D"/>
    <w:rsid w:val="00773A55"/>
    <w:rsid w:val="00773E24"/>
    <w:rsid w:val="007751C6"/>
    <w:rsid w:val="00775F2F"/>
    <w:rsid w:val="00777779"/>
    <w:rsid w:val="00777CC7"/>
    <w:rsid w:val="00780794"/>
    <w:rsid w:val="007836BC"/>
    <w:rsid w:val="00783935"/>
    <w:rsid w:val="0078452C"/>
    <w:rsid w:val="00786152"/>
    <w:rsid w:val="0078621E"/>
    <w:rsid w:val="0078755F"/>
    <w:rsid w:val="00787951"/>
    <w:rsid w:val="00790858"/>
    <w:rsid w:val="00790DAA"/>
    <w:rsid w:val="0079218F"/>
    <w:rsid w:val="0079277D"/>
    <w:rsid w:val="00793811"/>
    <w:rsid w:val="00794807"/>
    <w:rsid w:val="00795075"/>
    <w:rsid w:val="00795BD7"/>
    <w:rsid w:val="0079616B"/>
    <w:rsid w:val="007A1D2F"/>
    <w:rsid w:val="007A20C3"/>
    <w:rsid w:val="007A22D0"/>
    <w:rsid w:val="007A27F3"/>
    <w:rsid w:val="007A32F5"/>
    <w:rsid w:val="007A6D6F"/>
    <w:rsid w:val="007A7265"/>
    <w:rsid w:val="007A7328"/>
    <w:rsid w:val="007A7963"/>
    <w:rsid w:val="007B02CB"/>
    <w:rsid w:val="007B1685"/>
    <w:rsid w:val="007B2A06"/>
    <w:rsid w:val="007B2C45"/>
    <w:rsid w:val="007B321B"/>
    <w:rsid w:val="007B3552"/>
    <w:rsid w:val="007B46A2"/>
    <w:rsid w:val="007B5B6C"/>
    <w:rsid w:val="007B6D18"/>
    <w:rsid w:val="007C0099"/>
    <w:rsid w:val="007C01D0"/>
    <w:rsid w:val="007C0FD0"/>
    <w:rsid w:val="007C4936"/>
    <w:rsid w:val="007C5EF5"/>
    <w:rsid w:val="007C6784"/>
    <w:rsid w:val="007D10DF"/>
    <w:rsid w:val="007D232B"/>
    <w:rsid w:val="007D4A2B"/>
    <w:rsid w:val="007D50ED"/>
    <w:rsid w:val="007D64D3"/>
    <w:rsid w:val="007D66FA"/>
    <w:rsid w:val="007D72CB"/>
    <w:rsid w:val="007E0BAE"/>
    <w:rsid w:val="007E0C73"/>
    <w:rsid w:val="007E118C"/>
    <w:rsid w:val="007E1C96"/>
    <w:rsid w:val="007E35F6"/>
    <w:rsid w:val="007E3706"/>
    <w:rsid w:val="007E3AD2"/>
    <w:rsid w:val="007E3C88"/>
    <w:rsid w:val="007E3CEE"/>
    <w:rsid w:val="007E512D"/>
    <w:rsid w:val="007E5506"/>
    <w:rsid w:val="007E5F7A"/>
    <w:rsid w:val="007E6AD2"/>
    <w:rsid w:val="007E772D"/>
    <w:rsid w:val="007F0EB9"/>
    <w:rsid w:val="007F11E6"/>
    <w:rsid w:val="007F1C5A"/>
    <w:rsid w:val="007F23A1"/>
    <w:rsid w:val="007F2704"/>
    <w:rsid w:val="007F2F4D"/>
    <w:rsid w:val="007F3A7E"/>
    <w:rsid w:val="007F3DFA"/>
    <w:rsid w:val="007F4546"/>
    <w:rsid w:val="007F5383"/>
    <w:rsid w:val="007F551C"/>
    <w:rsid w:val="007F5792"/>
    <w:rsid w:val="007F57C9"/>
    <w:rsid w:val="007F5D8A"/>
    <w:rsid w:val="007F6971"/>
    <w:rsid w:val="0080094B"/>
    <w:rsid w:val="00800EE9"/>
    <w:rsid w:val="008012E6"/>
    <w:rsid w:val="008016BA"/>
    <w:rsid w:val="00801E2F"/>
    <w:rsid w:val="00802032"/>
    <w:rsid w:val="008036C8"/>
    <w:rsid w:val="008044EC"/>
    <w:rsid w:val="0080491E"/>
    <w:rsid w:val="008063F9"/>
    <w:rsid w:val="00807FA9"/>
    <w:rsid w:val="00811083"/>
    <w:rsid w:val="0081211C"/>
    <w:rsid w:val="00812AB5"/>
    <w:rsid w:val="008131E6"/>
    <w:rsid w:val="00815FF3"/>
    <w:rsid w:val="0081672E"/>
    <w:rsid w:val="008176E6"/>
    <w:rsid w:val="0082076A"/>
    <w:rsid w:val="008220BB"/>
    <w:rsid w:val="00822FF4"/>
    <w:rsid w:val="00823146"/>
    <w:rsid w:val="00823583"/>
    <w:rsid w:val="00823963"/>
    <w:rsid w:val="00824A62"/>
    <w:rsid w:val="008261AE"/>
    <w:rsid w:val="008267A9"/>
    <w:rsid w:val="0083009B"/>
    <w:rsid w:val="008310C9"/>
    <w:rsid w:val="0083191F"/>
    <w:rsid w:val="00832491"/>
    <w:rsid w:val="008327A4"/>
    <w:rsid w:val="00833091"/>
    <w:rsid w:val="008343A4"/>
    <w:rsid w:val="00835438"/>
    <w:rsid w:val="00836B2B"/>
    <w:rsid w:val="00837C91"/>
    <w:rsid w:val="008407E1"/>
    <w:rsid w:val="008417AC"/>
    <w:rsid w:val="0084209B"/>
    <w:rsid w:val="00843494"/>
    <w:rsid w:val="00845D0D"/>
    <w:rsid w:val="00845E4E"/>
    <w:rsid w:val="008462AC"/>
    <w:rsid w:val="008469C3"/>
    <w:rsid w:val="008508FA"/>
    <w:rsid w:val="00852C2C"/>
    <w:rsid w:val="00854778"/>
    <w:rsid w:val="008549BF"/>
    <w:rsid w:val="00854AAF"/>
    <w:rsid w:val="008550A3"/>
    <w:rsid w:val="00856573"/>
    <w:rsid w:val="00860017"/>
    <w:rsid w:val="00860180"/>
    <w:rsid w:val="008608B8"/>
    <w:rsid w:val="00860CE8"/>
    <w:rsid w:val="00860E93"/>
    <w:rsid w:val="00860ED2"/>
    <w:rsid w:val="00862D22"/>
    <w:rsid w:val="00863106"/>
    <w:rsid w:val="00863B30"/>
    <w:rsid w:val="00863D2A"/>
    <w:rsid w:val="008645E1"/>
    <w:rsid w:val="00865042"/>
    <w:rsid w:val="00866162"/>
    <w:rsid w:val="00867CF9"/>
    <w:rsid w:val="008718F9"/>
    <w:rsid w:val="008744F7"/>
    <w:rsid w:val="00874E48"/>
    <w:rsid w:val="00875020"/>
    <w:rsid w:val="00875056"/>
    <w:rsid w:val="00876375"/>
    <w:rsid w:val="00877266"/>
    <w:rsid w:val="00880CF2"/>
    <w:rsid w:val="00880DF7"/>
    <w:rsid w:val="00881AC8"/>
    <w:rsid w:val="008836F4"/>
    <w:rsid w:val="00883D1D"/>
    <w:rsid w:val="008867A3"/>
    <w:rsid w:val="00887542"/>
    <w:rsid w:val="00890234"/>
    <w:rsid w:val="00890851"/>
    <w:rsid w:val="00891390"/>
    <w:rsid w:val="0089156F"/>
    <w:rsid w:val="0089205F"/>
    <w:rsid w:val="00892CE0"/>
    <w:rsid w:val="00894446"/>
    <w:rsid w:val="008945ED"/>
    <w:rsid w:val="008A0B6A"/>
    <w:rsid w:val="008A0FCF"/>
    <w:rsid w:val="008A1D0D"/>
    <w:rsid w:val="008A3E85"/>
    <w:rsid w:val="008A3F4F"/>
    <w:rsid w:val="008B2B35"/>
    <w:rsid w:val="008B2D21"/>
    <w:rsid w:val="008B3433"/>
    <w:rsid w:val="008B44A9"/>
    <w:rsid w:val="008B4C29"/>
    <w:rsid w:val="008C495D"/>
    <w:rsid w:val="008C4F3C"/>
    <w:rsid w:val="008C6806"/>
    <w:rsid w:val="008C6BA7"/>
    <w:rsid w:val="008C7F66"/>
    <w:rsid w:val="008D0B87"/>
    <w:rsid w:val="008D1756"/>
    <w:rsid w:val="008D1EA4"/>
    <w:rsid w:val="008D26E1"/>
    <w:rsid w:val="008D3407"/>
    <w:rsid w:val="008D35E1"/>
    <w:rsid w:val="008D3FF9"/>
    <w:rsid w:val="008D4860"/>
    <w:rsid w:val="008D6DD3"/>
    <w:rsid w:val="008D7822"/>
    <w:rsid w:val="008E02CB"/>
    <w:rsid w:val="008E1580"/>
    <w:rsid w:val="008E3150"/>
    <w:rsid w:val="008E49E3"/>
    <w:rsid w:val="008E4B94"/>
    <w:rsid w:val="008E5B37"/>
    <w:rsid w:val="008E6F29"/>
    <w:rsid w:val="008F088F"/>
    <w:rsid w:val="008F150A"/>
    <w:rsid w:val="008F1FC9"/>
    <w:rsid w:val="008F21BA"/>
    <w:rsid w:val="008F2F7C"/>
    <w:rsid w:val="008F6CA5"/>
    <w:rsid w:val="008F70FC"/>
    <w:rsid w:val="00901325"/>
    <w:rsid w:val="0090398C"/>
    <w:rsid w:val="00905237"/>
    <w:rsid w:val="009069FB"/>
    <w:rsid w:val="0091034B"/>
    <w:rsid w:val="0091059B"/>
    <w:rsid w:val="00910AE6"/>
    <w:rsid w:val="00910B50"/>
    <w:rsid w:val="009111C8"/>
    <w:rsid w:val="0091340E"/>
    <w:rsid w:val="00914243"/>
    <w:rsid w:val="0091504A"/>
    <w:rsid w:val="009150BD"/>
    <w:rsid w:val="00915B9F"/>
    <w:rsid w:val="00915DA5"/>
    <w:rsid w:val="00915E63"/>
    <w:rsid w:val="00921586"/>
    <w:rsid w:val="00921C97"/>
    <w:rsid w:val="009228EE"/>
    <w:rsid w:val="009238D7"/>
    <w:rsid w:val="009242C5"/>
    <w:rsid w:val="009259CE"/>
    <w:rsid w:val="009260A1"/>
    <w:rsid w:val="00926A61"/>
    <w:rsid w:val="009305AE"/>
    <w:rsid w:val="009313CF"/>
    <w:rsid w:val="00932DBE"/>
    <w:rsid w:val="00934972"/>
    <w:rsid w:val="009354EB"/>
    <w:rsid w:val="0093663C"/>
    <w:rsid w:val="0093673E"/>
    <w:rsid w:val="00940EFF"/>
    <w:rsid w:val="00942211"/>
    <w:rsid w:val="00942FB0"/>
    <w:rsid w:val="0094464C"/>
    <w:rsid w:val="00946772"/>
    <w:rsid w:val="009469CA"/>
    <w:rsid w:val="00946DBF"/>
    <w:rsid w:val="009523FA"/>
    <w:rsid w:val="009536DD"/>
    <w:rsid w:val="0095432B"/>
    <w:rsid w:val="009548C1"/>
    <w:rsid w:val="00955BDF"/>
    <w:rsid w:val="00955C89"/>
    <w:rsid w:val="00957A16"/>
    <w:rsid w:val="00957BC0"/>
    <w:rsid w:val="009607B1"/>
    <w:rsid w:val="00960F2F"/>
    <w:rsid w:val="00961141"/>
    <w:rsid w:val="00962C6F"/>
    <w:rsid w:val="0096337E"/>
    <w:rsid w:val="009650C8"/>
    <w:rsid w:val="0096524C"/>
    <w:rsid w:val="009655EF"/>
    <w:rsid w:val="009659E0"/>
    <w:rsid w:val="00967FD0"/>
    <w:rsid w:val="00970EAD"/>
    <w:rsid w:val="00971C45"/>
    <w:rsid w:val="00971D96"/>
    <w:rsid w:val="00972B4C"/>
    <w:rsid w:val="00972CAC"/>
    <w:rsid w:val="00975ED3"/>
    <w:rsid w:val="00975F60"/>
    <w:rsid w:val="00977A04"/>
    <w:rsid w:val="00977F4F"/>
    <w:rsid w:val="00980C6B"/>
    <w:rsid w:val="00982AD8"/>
    <w:rsid w:val="00982D60"/>
    <w:rsid w:val="00984907"/>
    <w:rsid w:val="0098578C"/>
    <w:rsid w:val="009873E9"/>
    <w:rsid w:val="00990D0F"/>
    <w:rsid w:val="00993DCD"/>
    <w:rsid w:val="00994766"/>
    <w:rsid w:val="00994D31"/>
    <w:rsid w:val="00995A19"/>
    <w:rsid w:val="00996BAA"/>
    <w:rsid w:val="00997B41"/>
    <w:rsid w:val="009A03E3"/>
    <w:rsid w:val="009A054C"/>
    <w:rsid w:val="009A144C"/>
    <w:rsid w:val="009A2A79"/>
    <w:rsid w:val="009A311B"/>
    <w:rsid w:val="009A414D"/>
    <w:rsid w:val="009B1C2C"/>
    <w:rsid w:val="009B2620"/>
    <w:rsid w:val="009B305F"/>
    <w:rsid w:val="009B320D"/>
    <w:rsid w:val="009B3C5F"/>
    <w:rsid w:val="009B491E"/>
    <w:rsid w:val="009B51DE"/>
    <w:rsid w:val="009B5281"/>
    <w:rsid w:val="009B55E5"/>
    <w:rsid w:val="009B61A5"/>
    <w:rsid w:val="009B6513"/>
    <w:rsid w:val="009B6CD3"/>
    <w:rsid w:val="009B750C"/>
    <w:rsid w:val="009C025D"/>
    <w:rsid w:val="009C05D2"/>
    <w:rsid w:val="009C0780"/>
    <w:rsid w:val="009C12B1"/>
    <w:rsid w:val="009C1E4F"/>
    <w:rsid w:val="009C487E"/>
    <w:rsid w:val="009C66AF"/>
    <w:rsid w:val="009D08AE"/>
    <w:rsid w:val="009D2BB9"/>
    <w:rsid w:val="009D2EAE"/>
    <w:rsid w:val="009D30F4"/>
    <w:rsid w:val="009D33A6"/>
    <w:rsid w:val="009D5614"/>
    <w:rsid w:val="009D59ED"/>
    <w:rsid w:val="009D72A0"/>
    <w:rsid w:val="009D7366"/>
    <w:rsid w:val="009D7B91"/>
    <w:rsid w:val="009E0BBA"/>
    <w:rsid w:val="009E2198"/>
    <w:rsid w:val="009E3399"/>
    <w:rsid w:val="009E3F41"/>
    <w:rsid w:val="009E4D01"/>
    <w:rsid w:val="009E51EF"/>
    <w:rsid w:val="009E6CBA"/>
    <w:rsid w:val="009F45EB"/>
    <w:rsid w:val="009F4A6B"/>
    <w:rsid w:val="009F4BD7"/>
    <w:rsid w:val="009F4E92"/>
    <w:rsid w:val="009F612A"/>
    <w:rsid w:val="009F65E1"/>
    <w:rsid w:val="009F7942"/>
    <w:rsid w:val="00A0001F"/>
    <w:rsid w:val="00A00835"/>
    <w:rsid w:val="00A02CF8"/>
    <w:rsid w:val="00A02D47"/>
    <w:rsid w:val="00A03179"/>
    <w:rsid w:val="00A040E3"/>
    <w:rsid w:val="00A05C43"/>
    <w:rsid w:val="00A063BC"/>
    <w:rsid w:val="00A07567"/>
    <w:rsid w:val="00A11AB6"/>
    <w:rsid w:val="00A11AD8"/>
    <w:rsid w:val="00A12D7D"/>
    <w:rsid w:val="00A13777"/>
    <w:rsid w:val="00A1428A"/>
    <w:rsid w:val="00A1493A"/>
    <w:rsid w:val="00A149E4"/>
    <w:rsid w:val="00A15029"/>
    <w:rsid w:val="00A16CEC"/>
    <w:rsid w:val="00A2058B"/>
    <w:rsid w:val="00A21675"/>
    <w:rsid w:val="00A21E2A"/>
    <w:rsid w:val="00A21E7B"/>
    <w:rsid w:val="00A22D7D"/>
    <w:rsid w:val="00A231BF"/>
    <w:rsid w:val="00A2361C"/>
    <w:rsid w:val="00A23F07"/>
    <w:rsid w:val="00A30AB7"/>
    <w:rsid w:val="00A31A8F"/>
    <w:rsid w:val="00A323C0"/>
    <w:rsid w:val="00A33F03"/>
    <w:rsid w:val="00A34311"/>
    <w:rsid w:val="00A344F4"/>
    <w:rsid w:val="00A35057"/>
    <w:rsid w:val="00A3601A"/>
    <w:rsid w:val="00A36F32"/>
    <w:rsid w:val="00A418CB"/>
    <w:rsid w:val="00A42850"/>
    <w:rsid w:val="00A42A90"/>
    <w:rsid w:val="00A42B50"/>
    <w:rsid w:val="00A43534"/>
    <w:rsid w:val="00A43EF3"/>
    <w:rsid w:val="00A4464B"/>
    <w:rsid w:val="00A44850"/>
    <w:rsid w:val="00A45406"/>
    <w:rsid w:val="00A4631A"/>
    <w:rsid w:val="00A46664"/>
    <w:rsid w:val="00A50213"/>
    <w:rsid w:val="00A51C0B"/>
    <w:rsid w:val="00A53C8C"/>
    <w:rsid w:val="00A53FCB"/>
    <w:rsid w:val="00A5428C"/>
    <w:rsid w:val="00A5707C"/>
    <w:rsid w:val="00A572C8"/>
    <w:rsid w:val="00A57509"/>
    <w:rsid w:val="00A6026E"/>
    <w:rsid w:val="00A6278E"/>
    <w:rsid w:val="00A63105"/>
    <w:rsid w:val="00A6339F"/>
    <w:rsid w:val="00A65051"/>
    <w:rsid w:val="00A650E2"/>
    <w:rsid w:val="00A661A6"/>
    <w:rsid w:val="00A67EFE"/>
    <w:rsid w:val="00A70497"/>
    <w:rsid w:val="00A707CB"/>
    <w:rsid w:val="00A71811"/>
    <w:rsid w:val="00A72D65"/>
    <w:rsid w:val="00A740A0"/>
    <w:rsid w:val="00A77632"/>
    <w:rsid w:val="00A83E5F"/>
    <w:rsid w:val="00A845A8"/>
    <w:rsid w:val="00A84F61"/>
    <w:rsid w:val="00A86141"/>
    <w:rsid w:val="00A86D2E"/>
    <w:rsid w:val="00A86EF9"/>
    <w:rsid w:val="00A8703A"/>
    <w:rsid w:val="00A915D8"/>
    <w:rsid w:val="00A919FC"/>
    <w:rsid w:val="00A91BB9"/>
    <w:rsid w:val="00A9313C"/>
    <w:rsid w:val="00A93C8F"/>
    <w:rsid w:val="00A93D76"/>
    <w:rsid w:val="00A9424E"/>
    <w:rsid w:val="00A952FB"/>
    <w:rsid w:val="00A95CE7"/>
    <w:rsid w:val="00A965C3"/>
    <w:rsid w:val="00AA00C7"/>
    <w:rsid w:val="00AA0A5E"/>
    <w:rsid w:val="00AA4EF2"/>
    <w:rsid w:val="00AA5586"/>
    <w:rsid w:val="00AA6BAD"/>
    <w:rsid w:val="00AA6E15"/>
    <w:rsid w:val="00AA7EC8"/>
    <w:rsid w:val="00AB01A2"/>
    <w:rsid w:val="00AB1EAA"/>
    <w:rsid w:val="00AB2513"/>
    <w:rsid w:val="00AB47DF"/>
    <w:rsid w:val="00AB66A3"/>
    <w:rsid w:val="00AB6973"/>
    <w:rsid w:val="00AB7461"/>
    <w:rsid w:val="00AB7C80"/>
    <w:rsid w:val="00AC0F41"/>
    <w:rsid w:val="00AC1E31"/>
    <w:rsid w:val="00AC1FFC"/>
    <w:rsid w:val="00AC22C8"/>
    <w:rsid w:val="00AC3879"/>
    <w:rsid w:val="00AC38B1"/>
    <w:rsid w:val="00AC4C0C"/>
    <w:rsid w:val="00AC5C08"/>
    <w:rsid w:val="00AC65D2"/>
    <w:rsid w:val="00AC6AA9"/>
    <w:rsid w:val="00AC7F7C"/>
    <w:rsid w:val="00AD071D"/>
    <w:rsid w:val="00AD0B9E"/>
    <w:rsid w:val="00AD12A6"/>
    <w:rsid w:val="00AD228E"/>
    <w:rsid w:val="00AD32A6"/>
    <w:rsid w:val="00AD5BCA"/>
    <w:rsid w:val="00AD6DBC"/>
    <w:rsid w:val="00AD76B5"/>
    <w:rsid w:val="00AD78A2"/>
    <w:rsid w:val="00AD7E9E"/>
    <w:rsid w:val="00AE09BC"/>
    <w:rsid w:val="00AE1878"/>
    <w:rsid w:val="00AE345E"/>
    <w:rsid w:val="00AE3D08"/>
    <w:rsid w:val="00AE5158"/>
    <w:rsid w:val="00AE5581"/>
    <w:rsid w:val="00AE58F0"/>
    <w:rsid w:val="00AE59E6"/>
    <w:rsid w:val="00AE5A54"/>
    <w:rsid w:val="00AE69D3"/>
    <w:rsid w:val="00AF28FA"/>
    <w:rsid w:val="00AF396D"/>
    <w:rsid w:val="00AF3D3F"/>
    <w:rsid w:val="00AF4D73"/>
    <w:rsid w:val="00AF56F4"/>
    <w:rsid w:val="00B017AA"/>
    <w:rsid w:val="00B01886"/>
    <w:rsid w:val="00B03254"/>
    <w:rsid w:val="00B043C7"/>
    <w:rsid w:val="00B04BC0"/>
    <w:rsid w:val="00B04E25"/>
    <w:rsid w:val="00B04E9B"/>
    <w:rsid w:val="00B0579F"/>
    <w:rsid w:val="00B06186"/>
    <w:rsid w:val="00B06719"/>
    <w:rsid w:val="00B10095"/>
    <w:rsid w:val="00B11E95"/>
    <w:rsid w:val="00B13EFE"/>
    <w:rsid w:val="00B13FD3"/>
    <w:rsid w:val="00B142D5"/>
    <w:rsid w:val="00B1451C"/>
    <w:rsid w:val="00B148FB"/>
    <w:rsid w:val="00B17C92"/>
    <w:rsid w:val="00B21FF8"/>
    <w:rsid w:val="00B23B14"/>
    <w:rsid w:val="00B24601"/>
    <w:rsid w:val="00B24876"/>
    <w:rsid w:val="00B24983"/>
    <w:rsid w:val="00B24D2D"/>
    <w:rsid w:val="00B24EE5"/>
    <w:rsid w:val="00B25A00"/>
    <w:rsid w:val="00B25D29"/>
    <w:rsid w:val="00B25F95"/>
    <w:rsid w:val="00B267AC"/>
    <w:rsid w:val="00B27278"/>
    <w:rsid w:val="00B27CD9"/>
    <w:rsid w:val="00B30CBB"/>
    <w:rsid w:val="00B32AF8"/>
    <w:rsid w:val="00B32EFD"/>
    <w:rsid w:val="00B337BC"/>
    <w:rsid w:val="00B338D4"/>
    <w:rsid w:val="00B33E6C"/>
    <w:rsid w:val="00B35988"/>
    <w:rsid w:val="00B35AF8"/>
    <w:rsid w:val="00B36EEE"/>
    <w:rsid w:val="00B37395"/>
    <w:rsid w:val="00B373C5"/>
    <w:rsid w:val="00B41137"/>
    <w:rsid w:val="00B41810"/>
    <w:rsid w:val="00B42B8B"/>
    <w:rsid w:val="00B435C6"/>
    <w:rsid w:val="00B43620"/>
    <w:rsid w:val="00B4486A"/>
    <w:rsid w:val="00B4590A"/>
    <w:rsid w:val="00B45D32"/>
    <w:rsid w:val="00B46096"/>
    <w:rsid w:val="00B46CFF"/>
    <w:rsid w:val="00B50189"/>
    <w:rsid w:val="00B50BF2"/>
    <w:rsid w:val="00B50F92"/>
    <w:rsid w:val="00B5209C"/>
    <w:rsid w:val="00B55C56"/>
    <w:rsid w:val="00B56723"/>
    <w:rsid w:val="00B60701"/>
    <w:rsid w:val="00B61752"/>
    <w:rsid w:val="00B63124"/>
    <w:rsid w:val="00B63367"/>
    <w:rsid w:val="00B63502"/>
    <w:rsid w:val="00B6366F"/>
    <w:rsid w:val="00B63F94"/>
    <w:rsid w:val="00B66442"/>
    <w:rsid w:val="00B66486"/>
    <w:rsid w:val="00B66581"/>
    <w:rsid w:val="00B67A79"/>
    <w:rsid w:val="00B70202"/>
    <w:rsid w:val="00B70F24"/>
    <w:rsid w:val="00B72173"/>
    <w:rsid w:val="00B72590"/>
    <w:rsid w:val="00B72BD4"/>
    <w:rsid w:val="00B736E9"/>
    <w:rsid w:val="00B73878"/>
    <w:rsid w:val="00B73A86"/>
    <w:rsid w:val="00B73B8B"/>
    <w:rsid w:val="00B743B3"/>
    <w:rsid w:val="00B75709"/>
    <w:rsid w:val="00B75C56"/>
    <w:rsid w:val="00B75D0D"/>
    <w:rsid w:val="00B76666"/>
    <w:rsid w:val="00B8248D"/>
    <w:rsid w:val="00B83491"/>
    <w:rsid w:val="00B846BA"/>
    <w:rsid w:val="00B86507"/>
    <w:rsid w:val="00B86A1A"/>
    <w:rsid w:val="00B9299C"/>
    <w:rsid w:val="00B92FCF"/>
    <w:rsid w:val="00B935D1"/>
    <w:rsid w:val="00B94E0D"/>
    <w:rsid w:val="00B95F0D"/>
    <w:rsid w:val="00B96354"/>
    <w:rsid w:val="00B96ED1"/>
    <w:rsid w:val="00BA00B1"/>
    <w:rsid w:val="00BA0426"/>
    <w:rsid w:val="00BA13C3"/>
    <w:rsid w:val="00BA2C8A"/>
    <w:rsid w:val="00BA3804"/>
    <w:rsid w:val="00BA3EE1"/>
    <w:rsid w:val="00BA4060"/>
    <w:rsid w:val="00BA4BB1"/>
    <w:rsid w:val="00BA5DA2"/>
    <w:rsid w:val="00BA6757"/>
    <w:rsid w:val="00BA712B"/>
    <w:rsid w:val="00BB0329"/>
    <w:rsid w:val="00BB070C"/>
    <w:rsid w:val="00BB292E"/>
    <w:rsid w:val="00BB4E73"/>
    <w:rsid w:val="00BB6231"/>
    <w:rsid w:val="00BB792D"/>
    <w:rsid w:val="00BB7B1E"/>
    <w:rsid w:val="00BB7B5D"/>
    <w:rsid w:val="00BC0722"/>
    <w:rsid w:val="00BC2ED3"/>
    <w:rsid w:val="00BC2F20"/>
    <w:rsid w:val="00BC5241"/>
    <w:rsid w:val="00BC6804"/>
    <w:rsid w:val="00BC6CD9"/>
    <w:rsid w:val="00BC729D"/>
    <w:rsid w:val="00BC7C8E"/>
    <w:rsid w:val="00BC7EE4"/>
    <w:rsid w:val="00BD0BC6"/>
    <w:rsid w:val="00BD2474"/>
    <w:rsid w:val="00BD6204"/>
    <w:rsid w:val="00BD688A"/>
    <w:rsid w:val="00BD7184"/>
    <w:rsid w:val="00BE001F"/>
    <w:rsid w:val="00BE03C1"/>
    <w:rsid w:val="00BE0D6C"/>
    <w:rsid w:val="00BE1445"/>
    <w:rsid w:val="00BE3B85"/>
    <w:rsid w:val="00BE52F1"/>
    <w:rsid w:val="00BE6F70"/>
    <w:rsid w:val="00BE7D44"/>
    <w:rsid w:val="00BF0536"/>
    <w:rsid w:val="00BF0D16"/>
    <w:rsid w:val="00BF0E7C"/>
    <w:rsid w:val="00BF165B"/>
    <w:rsid w:val="00BF3322"/>
    <w:rsid w:val="00BF4BC9"/>
    <w:rsid w:val="00C002DA"/>
    <w:rsid w:val="00C00E6B"/>
    <w:rsid w:val="00C023E2"/>
    <w:rsid w:val="00C0285C"/>
    <w:rsid w:val="00C03F2F"/>
    <w:rsid w:val="00C05F0B"/>
    <w:rsid w:val="00C06367"/>
    <w:rsid w:val="00C0671C"/>
    <w:rsid w:val="00C072FE"/>
    <w:rsid w:val="00C12176"/>
    <w:rsid w:val="00C126F4"/>
    <w:rsid w:val="00C12E6D"/>
    <w:rsid w:val="00C141DD"/>
    <w:rsid w:val="00C14D02"/>
    <w:rsid w:val="00C16033"/>
    <w:rsid w:val="00C16E41"/>
    <w:rsid w:val="00C20BF0"/>
    <w:rsid w:val="00C215F8"/>
    <w:rsid w:val="00C22A73"/>
    <w:rsid w:val="00C24394"/>
    <w:rsid w:val="00C25EFA"/>
    <w:rsid w:val="00C26785"/>
    <w:rsid w:val="00C272EE"/>
    <w:rsid w:val="00C27527"/>
    <w:rsid w:val="00C318C0"/>
    <w:rsid w:val="00C31DB9"/>
    <w:rsid w:val="00C335C8"/>
    <w:rsid w:val="00C33959"/>
    <w:rsid w:val="00C35806"/>
    <w:rsid w:val="00C35978"/>
    <w:rsid w:val="00C360EF"/>
    <w:rsid w:val="00C36807"/>
    <w:rsid w:val="00C36A21"/>
    <w:rsid w:val="00C370CC"/>
    <w:rsid w:val="00C4013C"/>
    <w:rsid w:val="00C43719"/>
    <w:rsid w:val="00C43C82"/>
    <w:rsid w:val="00C448C8"/>
    <w:rsid w:val="00C466E4"/>
    <w:rsid w:val="00C47402"/>
    <w:rsid w:val="00C50434"/>
    <w:rsid w:val="00C50CC8"/>
    <w:rsid w:val="00C55052"/>
    <w:rsid w:val="00C55FB1"/>
    <w:rsid w:val="00C56905"/>
    <w:rsid w:val="00C56E5C"/>
    <w:rsid w:val="00C5716A"/>
    <w:rsid w:val="00C604C8"/>
    <w:rsid w:val="00C607EE"/>
    <w:rsid w:val="00C60DBA"/>
    <w:rsid w:val="00C616A8"/>
    <w:rsid w:val="00C65ABD"/>
    <w:rsid w:val="00C670D8"/>
    <w:rsid w:val="00C671FD"/>
    <w:rsid w:val="00C716E4"/>
    <w:rsid w:val="00C71B3E"/>
    <w:rsid w:val="00C722B5"/>
    <w:rsid w:val="00C722BB"/>
    <w:rsid w:val="00C73724"/>
    <w:rsid w:val="00C74C6D"/>
    <w:rsid w:val="00C76583"/>
    <w:rsid w:val="00C76898"/>
    <w:rsid w:val="00C76F35"/>
    <w:rsid w:val="00C77A1A"/>
    <w:rsid w:val="00C80F3E"/>
    <w:rsid w:val="00C810E1"/>
    <w:rsid w:val="00C829BA"/>
    <w:rsid w:val="00C82A5A"/>
    <w:rsid w:val="00C84C3A"/>
    <w:rsid w:val="00C902A4"/>
    <w:rsid w:val="00C904BD"/>
    <w:rsid w:val="00C905AF"/>
    <w:rsid w:val="00C91098"/>
    <w:rsid w:val="00C92459"/>
    <w:rsid w:val="00C92607"/>
    <w:rsid w:val="00C92805"/>
    <w:rsid w:val="00C92C1F"/>
    <w:rsid w:val="00C93547"/>
    <w:rsid w:val="00C93963"/>
    <w:rsid w:val="00C93F5E"/>
    <w:rsid w:val="00C93FD3"/>
    <w:rsid w:val="00C94DE0"/>
    <w:rsid w:val="00C965CA"/>
    <w:rsid w:val="00C97016"/>
    <w:rsid w:val="00C97360"/>
    <w:rsid w:val="00C97CB2"/>
    <w:rsid w:val="00CA0611"/>
    <w:rsid w:val="00CA101A"/>
    <w:rsid w:val="00CA12FB"/>
    <w:rsid w:val="00CA3728"/>
    <w:rsid w:val="00CA406C"/>
    <w:rsid w:val="00CA5261"/>
    <w:rsid w:val="00CA696D"/>
    <w:rsid w:val="00CB127E"/>
    <w:rsid w:val="00CB1396"/>
    <w:rsid w:val="00CB2085"/>
    <w:rsid w:val="00CB225D"/>
    <w:rsid w:val="00CB25D9"/>
    <w:rsid w:val="00CB2697"/>
    <w:rsid w:val="00CB2928"/>
    <w:rsid w:val="00CB31AE"/>
    <w:rsid w:val="00CB3C68"/>
    <w:rsid w:val="00CB3EF1"/>
    <w:rsid w:val="00CB3FE8"/>
    <w:rsid w:val="00CB625E"/>
    <w:rsid w:val="00CB7593"/>
    <w:rsid w:val="00CB788A"/>
    <w:rsid w:val="00CB7AB1"/>
    <w:rsid w:val="00CC0FA0"/>
    <w:rsid w:val="00CC1258"/>
    <w:rsid w:val="00CC23BD"/>
    <w:rsid w:val="00CC43F5"/>
    <w:rsid w:val="00CC4914"/>
    <w:rsid w:val="00CC4977"/>
    <w:rsid w:val="00CC4D66"/>
    <w:rsid w:val="00CC6F75"/>
    <w:rsid w:val="00CC73EA"/>
    <w:rsid w:val="00CD1470"/>
    <w:rsid w:val="00CD3518"/>
    <w:rsid w:val="00CD457D"/>
    <w:rsid w:val="00CD5756"/>
    <w:rsid w:val="00CD5C27"/>
    <w:rsid w:val="00CD6565"/>
    <w:rsid w:val="00CD7A8E"/>
    <w:rsid w:val="00CD7E26"/>
    <w:rsid w:val="00CE0A4B"/>
    <w:rsid w:val="00CE0B26"/>
    <w:rsid w:val="00CE0C3C"/>
    <w:rsid w:val="00CE1DF5"/>
    <w:rsid w:val="00CE1FAC"/>
    <w:rsid w:val="00CE2EFC"/>
    <w:rsid w:val="00CE3448"/>
    <w:rsid w:val="00CE493D"/>
    <w:rsid w:val="00CE5D95"/>
    <w:rsid w:val="00CE71D3"/>
    <w:rsid w:val="00CF16E2"/>
    <w:rsid w:val="00CF1B18"/>
    <w:rsid w:val="00CF36DE"/>
    <w:rsid w:val="00CF3B43"/>
    <w:rsid w:val="00CF44A1"/>
    <w:rsid w:val="00CF4564"/>
    <w:rsid w:val="00CF4DA1"/>
    <w:rsid w:val="00CF5F6C"/>
    <w:rsid w:val="00CF6E04"/>
    <w:rsid w:val="00D0027D"/>
    <w:rsid w:val="00D0190F"/>
    <w:rsid w:val="00D02499"/>
    <w:rsid w:val="00D0546B"/>
    <w:rsid w:val="00D05FD1"/>
    <w:rsid w:val="00D06037"/>
    <w:rsid w:val="00D125EC"/>
    <w:rsid w:val="00D12957"/>
    <w:rsid w:val="00D13A9B"/>
    <w:rsid w:val="00D13AB3"/>
    <w:rsid w:val="00D141DC"/>
    <w:rsid w:val="00D20D26"/>
    <w:rsid w:val="00D22DFC"/>
    <w:rsid w:val="00D22E49"/>
    <w:rsid w:val="00D235B3"/>
    <w:rsid w:val="00D240F1"/>
    <w:rsid w:val="00D2602B"/>
    <w:rsid w:val="00D263C2"/>
    <w:rsid w:val="00D2679D"/>
    <w:rsid w:val="00D27065"/>
    <w:rsid w:val="00D27166"/>
    <w:rsid w:val="00D300E8"/>
    <w:rsid w:val="00D3265E"/>
    <w:rsid w:val="00D348EE"/>
    <w:rsid w:val="00D34A69"/>
    <w:rsid w:val="00D364D5"/>
    <w:rsid w:val="00D40014"/>
    <w:rsid w:val="00D40894"/>
    <w:rsid w:val="00D41AE8"/>
    <w:rsid w:val="00D41D33"/>
    <w:rsid w:val="00D427F3"/>
    <w:rsid w:val="00D429C4"/>
    <w:rsid w:val="00D438EE"/>
    <w:rsid w:val="00D4505F"/>
    <w:rsid w:val="00D50513"/>
    <w:rsid w:val="00D507E9"/>
    <w:rsid w:val="00D512B5"/>
    <w:rsid w:val="00D5162A"/>
    <w:rsid w:val="00D525A4"/>
    <w:rsid w:val="00D5263B"/>
    <w:rsid w:val="00D527BD"/>
    <w:rsid w:val="00D54678"/>
    <w:rsid w:val="00D5614D"/>
    <w:rsid w:val="00D56C5A"/>
    <w:rsid w:val="00D601C8"/>
    <w:rsid w:val="00D61A18"/>
    <w:rsid w:val="00D61D47"/>
    <w:rsid w:val="00D6300A"/>
    <w:rsid w:val="00D63A8B"/>
    <w:rsid w:val="00D6498E"/>
    <w:rsid w:val="00D656E7"/>
    <w:rsid w:val="00D6645B"/>
    <w:rsid w:val="00D669BA"/>
    <w:rsid w:val="00D66E2C"/>
    <w:rsid w:val="00D70168"/>
    <w:rsid w:val="00D70302"/>
    <w:rsid w:val="00D70D0C"/>
    <w:rsid w:val="00D723BA"/>
    <w:rsid w:val="00D72500"/>
    <w:rsid w:val="00D73F29"/>
    <w:rsid w:val="00D74028"/>
    <w:rsid w:val="00D74A95"/>
    <w:rsid w:val="00D82120"/>
    <w:rsid w:val="00D821F9"/>
    <w:rsid w:val="00D83002"/>
    <w:rsid w:val="00D83A13"/>
    <w:rsid w:val="00D844EF"/>
    <w:rsid w:val="00D846BB"/>
    <w:rsid w:val="00D85B03"/>
    <w:rsid w:val="00D85F54"/>
    <w:rsid w:val="00D86664"/>
    <w:rsid w:val="00D86E36"/>
    <w:rsid w:val="00D8793C"/>
    <w:rsid w:val="00D90547"/>
    <w:rsid w:val="00D906D8"/>
    <w:rsid w:val="00D90B45"/>
    <w:rsid w:val="00D92811"/>
    <w:rsid w:val="00D94662"/>
    <w:rsid w:val="00D9535E"/>
    <w:rsid w:val="00D96075"/>
    <w:rsid w:val="00D963E8"/>
    <w:rsid w:val="00D96660"/>
    <w:rsid w:val="00D977A0"/>
    <w:rsid w:val="00DA0BF2"/>
    <w:rsid w:val="00DA1A6B"/>
    <w:rsid w:val="00DA719D"/>
    <w:rsid w:val="00DB0D1D"/>
    <w:rsid w:val="00DB2035"/>
    <w:rsid w:val="00DB21DE"/>
    <w:rsid w:val="00DB266C"/>
    <w:rsid w:val="00DB6435"/>
    <w:rsid w:val="00DC49CA"/>
    <w:rsid w:val="00DC4CFD"/>
    <w:rsid w:val="00DC5000"/>
    <w:rsid w:val="00DC5201"/>
    <w:rsid w:val="00DC5F8A"/>
    <w:rsid w:val="00DD0996"/>
    <w:rsid w:val="00DD0C0A"/>
    <w:rsid w:val="00DD1EB6"/>
    <w:rsid w:val="00DD2A0D"/>
    <w:rsid w:val="00DD3994"/>
    <w:rsid w:val="00DD3B22"/>
    <w:rsid w:val="00DD5F01"/>
    <w:rsid w:val="00DD6A91"/>
    <w:rsid w:val="00DD6AB4"/>
    <w:rsid w:val="00DD7559"/>
    <w:rsid w:val="00DE1BF9"/>
    <w:rsid w:val="00DE21C0"/>
    <w:rsid w:val="00DE2E63"/>
    <w:rsid w:val="00DE32CF"/>
    <w:rsid w:val="00DE3927"/>
    <w:rsid w:val="00DE45CD"/>
    <w:rsid w:val="00DE4631"/>
    <w:rsid w:val="00DE4A61"/>
    <w:rsid w:val="00DE4B66"/>
    <w:rsid w:val="00DE4CD1"/>
    <w:rsid w:val="00DE4E89"/>
    <w:rsid w:val="00DE6D6F"/>
    <w:rsid w:val="00DE6ECB"/>
    <w:rsid w:val="00DF1584"/>
    <w:rsid w:val="00DF2774"/>
    <w:rsid w:val="00DF2F12"/>
    <w:rsid w:val="00DF4BC4"/>
    <w:rsid w:val="00DF4CA3"/>
    <w:rsid w:val="00DF4D7D"/>
    <w:rsid w:val="00DF5FDD"/>
    <w:rsid w:val="00DF6B37"/>
    <w:rsid w:val="00DF7104"/>
    <w:rsid w:val="00DF7176"/>
    <w:rsid w:val="00E00B0E"/>
    <w:rsid w:val="00E0108D"/>
    <w:rsid w:val="00E031AE"/>
    <w:rsid w:val="00E04F57"/>
    <w:rsid w:val="00E050F7"/>
    <w:rsid w:val="00E05E02"/>
    <w:rsid w:val="00E069C1"/>
    <w:rsid w:val="00E1022D"/>
    <w:rsid w:val="00E1175A"/>
    <w:rsid w:val="00E11907"/>
    <w:rsid w:val="00E12516"/>
    <w:rsid w:val="00E127AD"/>
    <w:rsid w:val="00E154AF"/>
    <w:rsid w:val="00E158FC"/>
    <w:rsid w:val="00E20420"/>
    <w:rsid w:val="00E2092D"/>
    <w:rsid w:val="00E20E89"/>
    <w:rsid w:val="00E220E1"/>
    <w:rsid w:val="00E229CE"/>
    <w:rsid w:val="00E23B68"/>
    <w:rsid w:val="00E2596C"/>
    <w:rsid w:val="00E25D25"/>
    <w:rsid w:val="00E26DA5"/>
    <w:rsid w:val="00E27DB2"/>
    <w:rsid w:val="00E316D6"/>
    <w:rsid w:val="00E31B3B"/>
    <w:rsid w:val="00E31CAA"/>
    <w:rsid w:val="00E322B1"/>
    <w:rsid w:val="00E332BD"/>
    <w:rsid w:val="00E3388A"/>
    <w:rsid w:val="00E340E3"/>
    <w:rsid w:val="00E3465E"/>
    <w:rsid w:val="00E34D40"/>
    <w:rsid w:val="00E35E0E"/>
    <w:rsid w:val="00E37A4C"/>
    <w:rsid w:val="00E406BA"/>
    <w:rsid w:val="00E4086C"/>
    <w:rsid w:val="00E40CD4"/>
    <w:rsid w:val="00E41705"/>
    <w:rsid w:val="00E42A28"/>
    <w:rsid w:val="00E44D93"/>
    <w:rsid w:val="00E45835"/>
    <w:rsid w:val="00E461DF"/>
    <w:rsid w:val="00E50587"/>
    <w:rsid w:val="00E508F1"/>
    <w:rsid w:val="00E50DC7"/>
    <w:rsid w:val="00E5327B"/>
    <w:rsid w:val="00E53853"/>
    <w:rsid w:val="00E5518A"/>
    <w:rsid w:val="00E554F6"/>
    <w:rsid w:val="00E56842"/>
    <w:rsid w:val="00E569E2"/>
    <w:rsid w:val="00E57580"/>
    <w:rsid w:val="00E60899"/>
    <w:rsid w:val="00E608FC"/>
    <w:rsid w:val="00E6198F"/>
    <w:rsid w:val="00E62663"/>
    <w:rsid w:val="00E6346E"/>
    <w:rsid w:val="00E63625"/>
    <w:rsid w:val="00E64086"/>
    <w:rsid w:val="00E6419B"/>
    <w:rsid w:val="00E65E47"/>
    <w:rsid w:val="00E664C8"/>
    <w:rsid w:val="00E669F2"/>
    <w:rsid w:val="00E7138F"/>
    <w:rsid w:val="00E7230D"/>
    <w:rsid w:val="00E72744"/>
    <w:rsid w:val="00E7289F"/>
    <w:rsid w:val="00E73570"/>
    <w:rsid w:val="00E747B0"/>
    <w:rsid w:val="00E75E41"/>
    <w:rsid w:val="00E76442"/>
    <w:rsid w:val="00E77D59"/>
    <w:rsid w:val="00E80C27"/>
    <w:rsid w:val="00E80F3E"/>
    <w:rsid w:val="00E81312"/>
    <w:rsid w:val="00E81A74"/>
    <w:rsid w:val="00E8344C"/>
    <w:rsid w:val="00E8476D"/>
    <w:rsid w:val="00E84827"/>
    <w:rsid w:val="00E87C7B"/>
    <w:rsid w:val="00E9053A"/>
    <w:rsid w:val="00E90AE2"/>
    <w:rsid w:val="00E91589"/>
    <w:rsid w:val="00E922D1"/>
    <w:rsid w:val="00E93BC4"/>
    <w:rsid w:val="00E94998"/>
    <w:rsid w:val="00E949D0"/>
    <w:rsid w:val="00E94AFF"/>
    <w:rsid w:val="00E95210"/>
    <w:rsid w:val="00E96521"/>
    <w:rsid w:val="00EA0037"/>
    <w:rsid w:val="00EA0C64"/>
    <w:rsid w:val="00EA3D30"/>
    <w:rsid w:val="00EA4894"/>
    <w:rsid w:val="00EA5233"/>
    <w:rsid w:val="00EA5322"/>
    <w:rsid w:val="00EA5CBE"/>
    <w:rsid w:val="00EA6B25"/>
    <w:rsid w:val="00EA6CF2"/>
    <w:rsid w:val="00EB0775"/>
    <w:rsid w:val="00EB111B"/>
    <w:rsid w:val="00EB1530"/>
    <w:rsid w:val="00EB1AD5"/>
    <w:rsid w:val="00EB251C"/>
    <w:rsid w:val="00EB2E8E"/>
    <w:rsid w:val="00EB2FA0"/>
    <w:rsid w:val="00EB51F4"/>
    <w:rsid w:val="00EB5543"/>
    <w:rsid w:val="00EB5AA1"/>
    <w:rsid w:val="00EB5B77"/>
    <w:rsid w:val="00EB5FE1"/>
    <w:rsid w:val="00EB637F"/>
    <w:rsid w:val="00EB68C3"/>
    <w:rsid w:val="00EB6A8C"/>
    <w:rsid w:val="00EB7539"/>
    <w:rsid w:val="00EB78B7"/>
    <w:rsid w:val="00EB78EE"/>
    <w:rsid w:val="00EB7FB5"/>
    <w:rsid w:val="00EC05E4"/>
    <w:rsid w:val="00EC11D1"/>
    <w:rsid w:val="00EC18F2"/>
    <w:rsid w:val="00EC48E6"/>
    <w:rsid w:val="00EC680F"/>
    <w:rsid w:val="00ED0637"/>
    <w:rsid w:val="00ED10A5"/>
    <w:rsid w:val="00ED1273"/>
    <w:rsid w:val="00ED1D76"/>
    <w:rsid w:val="00ED1E83"/>
    <w:rsid w:val="00ED60CE"/>
    <w:rsid w:val="00ED7935"/>
    <w:rsid w:val="00ED7B53"/>
    <w:rsid w:val="00EE0496"/>
    <w:rsid w:val="00EE098C"/>
    <w:rsid w:val="00EE1417"/>
    <w:rsid w:val="00EE42A0"/>
    <w:rsid w:val="00EE5697"/>
    <w:rsid w:val="00EE6A63"/>
    <w:rsid w:val="00EE6EA3"/>
    <w:rsid w:val="00EF0633"/>
    <w:rsid w:val="00EF0A53"/>
    <w:rsid w:val="00EF1540"/>
    <w:rsid w:val="00EF2C73"/>
    <w:rsid w:val="00EF520B"/>
    <w:rsid w:val="00EF57F8"/>
    <w:rsid w:val="00EF670A"/>
    <w:rsid w:val="00F00849"/>
    <w:rsid w:val="00F0088A"/>
    <w:rsid w:val="00F00AF2"/>
    <w:rsid w:val="00F018E5"/>
    <w:rsid w:val="00F02BF7"/>
    <w:rsid w:val="00F03995"/>
    <w:rsid w:val="00F068C0"/>
    <w:rsid w:val="00F07C72"/>
    <w:rsid w:val="00F10811"/>
    <w:rsid w:val="00F108C2"/>
    <w:rsid w:val="00F10D42"/>
    <w:rsid w:val="00F1114A"/>
    <w:rsid w:val="00F12F02"/>
    <w:rsid w:val="00F130AA"/>
    <w:rsid w:val="00F136FE"/>
    <w:rsid w:val="00F13F4B"/>
    <w:rsid w:val="00F14B99"/>
    <w:rsid w:val="00F15953"/>
    <w:rsid w:val="00F160D8"/>
    <w:rsid w:val="00F16ED9"/>
    <w:rsid w:val="00F1779A"/>
    <w:rsid w:val="00F20646"/>
    <w:rsid w:val="00F2099F"/>
    <w:rsid w:val="00F2176C"/>
    <w:rsid w:val="00F22AD2"/>
    <w:rsid w:val="00F25579"/>
    <w:rsid w:val="00F25BB5"/>
    <w:rsid w:val="00F30176"/>
    <w:rsid w:val="00F301DD"/>
    <w:rsid w:val="00F31439"/>
    <w:rsid w:val="00F335AB"/>
    <w:rsid w:val="00F345C1"/>
    <w:rsid w:val="00F345EE"/>
    <w:rsid w:val="00F37DEA"/>
    <w:rsid w:val="00F40AC6"/>
    <w:rsid w:val="00F4106C"/>
    <w:rsid w:val="00F42CC2"/>
    <w:rsid w:val="00F4340C"/>
    <w:rsid w:val="00F43931"/>
    <w:rsid w:val="00F44597"/>
    <w:rsid w:val="00F447B3"/>
    <w:rsid w:val="00F44D60"/>
    <w:rsid w:val="00F45A2A"/>
    <w:rsid w:val="00F45D8B"/>
    <w:rsid w:val="00F46AF5"/>
    <w:rsid w:val="00F478F8"/>
    <w:rsid w:val="00F52365"/>
    <w:rsid w:val="00F52B57"/>
    <w:rsid w:val="00F54887"/>
    <w:rsid w:val="00F54C6A"/>
    <w:rsid w:val="00F55A02"/>
    <w:rsid w:val="00F55F6B"/>
    <w:rsid w:val="00F56B1F"/>
    <w:rsid w:val="00F57FAF"/>
    <w:rsid w:val="00F6263D"/>
    <w:rsid w:val="00F62D18"/>
    <w:rsid w:val="00F632FE"/>
    <w:rsid w:val="00F66116"/>
    <w:rsid w:val="00F66669"/>
    <w:rsid w:val="00F66D66"/>
    <w:rsid w:val="00F67634"/>
    <w:rsid w:val="00F67E85"/>
    <w:rsid w:val="00F70CBE"/>
    <w:rsid w:val="00F71755"/>
    <w:rsid w:val="00F7201A"/>
    <w:rsid w:val="00F731F2"/>
    <w:rsid w:val="00F75595"/>
    <w:rsid w:val="00F76078"/>
    <w:rsid w:val="00F80CFD"/>
    <w:rsid w:val="00F80D57"/>
    <w:rsid w:val="00F8253C"/>
    <w:rsid w:val="00F82D9B"/>
    <w:rsid w:val="00F83EF7"/>
    <w:rsid w:val="00F8753B"/>
    <w:rsid w:val="00F879F8"/>
    <w:rsid w:val="00F87A78"/>
    <w:rsid w:val="00F87BBE"/>
    <w:rsid w:val="00F906DC"/>
    <w:rsid w:val="00F907E1"/>
    <w:rsid w:val="00F90E7D"/>
    <w:rsid w:val="00F91229"/>
    <w:rsid w:val="00F921B4"/>
    <w:rsid w:val="00F941F0"/>
    <w:rsid w:val="00F94317"/>
    <w:rsid w:val="00F94A61"/>
    <w:rsid w:val="00F94CAA"/>
    <w:rsid w:val="00F95117"/>
    <w:rsid w:val="00F9568C"/>
    <w:rsid w:val="00F9583C"/>
    <w:rsid w:val="00F9653D"/>
    <w:rsid w:val="00FA4DD0"/>
    <w:rsid w:val="00FA52DA"/>
    <w:rsid w:val="00FA5B1A"/>
    <w:rsid w:val="00FA72E4"/>
    <w:rsid w:val="00FA768F"/>
    <w:rsid w:val="00FA76D8"/>
    <w:rsid w:val="00FB00AD"/>
    <w:rsid w:val="00FB01DD"/>
    <w:rsid w:val="00FB16F2"/>
    <w:rsid w:val="00FB1742"/>
    <w:rsid w:val="00FB177F"/>
    <w:rsid w:val="00FB3004"/>
    <w:rsid w:val="00FB3C8F"/>
    <w:rsid w:val="00FB4CFF"/>
    <w:rsid w:val="00FB5437"/>
    <w:rsid w:val="00FB71B5"/>
    <w:rsid w:val="00FC073F"/>
    <w:rsid w:val="00FC0FD3"/>
    <w:rsid w:val="00FC3423"/>
    <w:rsid w:val="00FC40D7"/>
    <w:rsid w:val="00FC4CA8"/>
    <w:rsid w:val="00FC5521"/>
    <w:rsid w:val="00FC5558"/>
    <w:rsid w:val="00FC586B"/>
    <w:rsid w:val="00FC617D"/>
    <w:rsid w:val="00FC661F"/>
    <w:rsid w:val="00FD38A1"/>
    <w:rsid w:val="00FD4F97"/>
    <w:rsid w:val="00FD6061"/>
    <w:rsid w:val="00FD62CB"/>
    <w:rsid w:val="00FD64FB"/>
    <w:rsid w:val="00FD6E37"/>
    <w:rsid w:val="00FD71A3"/>
    <w:rsid w:val="00FD72CD"/>
    <w:rsid w:val="00FE01F7"/>
    <w:rsid w:val="00FE1594"/>
    <w:rsid w:val="00FE1C83"/>
    <w:rsid w:val="00FE2588"/>
    <w:rsid w:val="00FE2C84"/>
    <w:rsid w:val="00FE3589"/>
    <w:rsid w:val="00FE377D"/>
    <w:rsid w:val="00FE3C0C"/>
    <w:rsid w:val="00FE4816"/>
    <w:rsid w:val="00FE49A0"/>
    <w:rsid w:val="00FE5384"/>
    <w:rsid w:val="00FE5A07"/>
    <w:rsid w:val="00FE5F32"/>
    <w:rsid w:val="00FE6058"/>
    <w:rsid w:val="00FF0F6F"/>
    <w:rsid w:val="00FF2426"/>
    <w:rsid w:val="00FF469A"/>
    <w:rsid w:val="00FF50C4"/>
    <w:rsid w:val="00FF5178"/>
    <w:rsid w:val="00FF537A"/>
    <w:rsid w:val="00FF55BE"/>
    <w:rsid w:val="00FF6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922F7B4F-3C10-4F80-A431-6F5120B9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1" w:unhideWhenUsed="1" w:qFormat="1"/>
    <w:lsdException w:name="List Number" w:semiHidden="1" w:uiPriority="0" w:unhideWhenUsed="1" w:qFormat="1"/>
    <w:lsdException w:name="List 2" w:semiHidden="1"/>
    <w:lsdException w:name="List 3" w:semiHidden="1"/>
    <w:lsdException w:name="List 4" w:semiHidden="1"/>
    <w:lsdException w:name="List 5" w:semiHidden="1"/>
    <w:lsdException w:name="List Bullet 2" w:semiHidden="1" w:uiPriority="1" w:unhideWhenUsed="1"/>
    <w:lsdException w:name="List Bullet 3" w:semiHidden="1" w:uiPriority="1" w:unhideWhenUsed="1"/>
    <w:lsdException w:name="List Bullet 4" w:semiHidden="1" w:uiPriority="1"/>
    <w:lsdException w:name="List Bullet 5" w:semiHidden="1" w:qFormat="1"/>
    <w:lsdException w:name="List Number 2" w:semiHidden="1" w:uiPriority="0" w:unhideWhenUsed="1"/>
    <w:lsdException w:name="List Number 3" w:semiHidden="1" w:uiPriority="0" w:unhideWhenUsed="1"/>
    <w:lsdException w:name="List Number 4" w:uiPriority="1"/>
    <w:lsdException w:name="List Number 5" w:semiHidden="1" w:uiPriority="0"/>
    <w:lsdException w:name="Title" w:uiPriority="10"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uiPriority="0"/>
    <w:lsdException w:name="List Continue 5" w:semiHidden="1"/>
    <w:lsdException w:name="Message Header" w:semiHidden="1" w:unhideWhenUsed="1"/>
    <w:lsdException w:name="Subtitle" w:uiPriority="1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lsdException w:name="Hyperlink" w:semiHidden="1" w:unhideWhenUsed="1"/>
    <w:lsdException w:name="FollowedHyperlink" w:semiHidden="1" w:uiPriority="0" w:unhideWhenUsed="1"/>
    <w:lsdException w:name="Strong" w:uiPriority="22"/>
    <w:lsdException w:name="Emphasis"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2F"/>
  </w:style>
  <w:style w:type="paragraph" w:styleId="Heading1">
    <w:name w:val="heading 1"/>
    <w:next w:val="Normal"/>
    <w:link w:val="Heading1Char"/>
    <w:uiPriority w:val="2"/>
    <w:qFormat/>
    <w:rsid w:val="00901325"/>
    <w:pPr>
      <w:keepNext/>
      <w:keepLines/>
      <w:pageBreakBefore/>
      <w:numPr>
        <w:numId w:val="32"/>
      </w:numPr>
      <w:spacing w:before="0"/>
      <w:outlineLvl w:val="0"/>
    </w:pPr>
    <w:rPr>
      <w:rFonts w:asciiTheme="majorHAnsi" w:eastAsiaTheme="majorEastAsia" w:hAnsiTheme="majorHAnsi" w:cstheme="majorBidi"/>
      <w:bCs/>
      <w:color w:val="009FE3" w:themeColor="text2"/>
      <w:sz w:val="44"/>
      <w:szCs w:val="28"/>
    </w:rPr>
  </w:style>
  <w:style w:type="paragraph" w:styleId="Heading2">
    <w:name w:val="heading 2"/>
    <w:basedOn w:val="Heading1"/>
    <w:next w:val="Normal"/>
    <w:link w:val="Heading2Char"/>
    <w:uiPriority w:val="2"/>
    <w:qFormat/>
    <w:rsid w:val="00290FC5"/>
    <w:pPr>
      <w:pageBreakBefore w:val="0"/>
      <w:numPr>
        <w:ilvl w:val="1"/>
      </w:numPr>
      <w:spacing w:before="240"/>
      <w:ind w:left="0"/>
      <w:outlineLvl w:val="1"/>
    </w:pPr>
    <w:rPr>
      <w:bCs w:val="0"/>
      <w:sz w:val="36"/>
      <w:szCs w:val="26"/>
    </w:rPr>
  </w:style>
  <w:style w:type="paragraph" w:styleId="Heading3">
    <w:name w:val="heading 3"/>
    <w:basedOn w:val="Heading2"/>
    <w:next w:val="Normal"/>
    <w:link w:val="Heading3Char"/>
    <w:uiPriority w:val="2"/>
    <w:qFormat/>
    <w:rsid w:val="00290FC5"/>
    <w:pPr>
      <w:numPr>
        <w:ilvl w:val="2"/>
      </w:numPr>
      <w:outlineLvl w:val="2"/>
    </w:pPr>
    <w:rPr>
      <w:bCs/>
      <w:sz w:val="28"/>
    </w:rPr>
  </w:style>
  <w:style w:type="paragraph" w:styleId="Heading4">
    <w:name w:val="heading 4"/>
    <w:basedOn w:val="Heading3"/>
    <w:next w:val="Normal"/>
    <w:link w:val="Heading4Char"/>
    <w:uiPriority w:val="2"/>
    <w:qFormat/>
    <w:rsid w:val="00290FC5"/>
    <w:pPr>
      <w:numPr>
        <w:ilvl w:val="3"/>
      </w:numPr>
      <w:outlineLvl w:val="3"/>
    </w:pPr>
    <w:rPr>
      <w:bCs w:val="0"/>
      <w:iCs/>
      <w:sz w:val="22"/>
    </w:rPr>
  </w:style>
  <w:style w:type="paragraph" w:styleId="Heading5">
    <w:name w:val="heading 5"/>
    <w:next w:val="Normal"/>
    <w:link w:val="Heading5Char"/>
    <w:uiPriority w:val="2"/>
    <w:qFormat/>
    <w:rsid w:val="00862D22"/>
    <w:pPr>
      <w:keepNext/>
      <w:keepLines/>
      <w:numPr>
        <w:ilvl w:val="4"/>
      </w:numPr>
      <w:spacing w:before="240"/>
      <w:outlineLvl w:val="4"/>
    </w:pPr>
    <w:rPr>
      <w:rFonts w:asciiTheme="majorHAnsi" w:eastAsiaTheme="majorEastAsia" w:hAnsiTheme="majorHAnsi" w:cstheme="majorBidi"/>
      <w:iCs/>
      <w:szCs w:val="26"/>
    </w:rPr>
  </w:style>
  <w:style w:type="paragraph" w:styleId="Heading6">
    <w:name w:val="heading 6"/>
    <w:aliases w:val="Appendix A"/>
    <w:next w:val="Normal"/>
    <w:link w:val="Heading6Char"/>
    <w:uiPriority w:val="5"/>
    <w:qFormat/>
    <w:rsid w:val="00901325"/>
    <w:pPr>
      <w:keepNext/>
      <w:keepLines/>
      <w:pageBreakBefore/>
      <w:numPr>
        <w:ilvl w:val="5"/>
        <w:numId w:val="32"/>
      </w:numPr>
      <w:spacing w:before="0"/>
      <w:outlineLvl w:val="5"/>
    </w:pPr>
    <w:rPr>
      <w:rFonts w:asciiTheme="majorHAnsi" w:eastAsiaTheme="majorEastAsia" w:hAnsiTheme="majorHAnsi" w:cstheme="majorBidi"/>
      <w:color w:val="009FE3" w:themeColor="text2"/>
      <w:sz w:val="44"/>
      <w:szCs w:val="26"/>
    </w:rPr>
  </w:style>
  <w:style w:type="paragraph" w:styleId="Heading7">
    <w:name w:val="heading 7"/>
    <w:aliases w:val="Appendix A.1"/>
    <w:basedOn w:val="Heading6"/>
    <w:next w:val="Normal"/>
    <w:link w:val="Heading7Char"/>
    <w:uiPriority w:val="5"/>
    <w:qFormat/>
    <w:rsid w:val="00D72500"/>
    <w:pPr>
      <w:pageBreakBefore w:val="0"/>
      <w:numPr>
        <w:ilvl w:val="6"/>
      </w:numPr>
      <w:spacing w:before="240"/>
      <w:outlineLvl w:val="6"/>
    </w:pPr>
    <w:rPr>
      <w:iCs/>
      <w:sz w:val="36"/>
    </w:rPr>
  </w:style>
  <w:style w:type="paragraph" w:styleId="Heading8">
    <w:name w:val="heading 8"/>
    <w:aliases w:val="Appendix A.1.1"/>
    <w:basedOn w:val="Heading7"/>
    <w:next w:val="Normal"/>
    <w:link w:val="Heading8Char"/>
    <w:uiPriority w:val="5"/>
    <w:qFormat/>
    <w:rsid w:val="00D72500"/>
    <w:pPr>
      <w:numPr>
        <w:ilvl w:val="7"/>
      </w:numPr>
      <w:outlineLvl w:val="7"/>
    </w:pPr>
    <w:rPr>
      <w:sz w:val="28"/>
      <w:szCs w:val="20"/>
    </w:rPr>
  </w:style>
  <w:style w:type="paragraph" w:styleId="Heading9">
    <w:name w:val="heading 9"/>
    <w:aliases w:val="Task"/>
    <w:next w:val="Normal"/>
    <w:link w:val="Heading9Char"/>
    <w:uiPriority w:val="5"/>
    <w:rsid w:val="00901325"/>
    <w:pPr>
      <w:keepNext/>
      <w:numPr>
        <w:ilvl w:val="8"/>
        <w:numId w:val="32"/>
      </w:numPr>
      <w:spacing w:before="240"/>
      <w:outlineLvl w:val="8"/>
    </w:pPr>
    <w:rPr>
      <w:rFonts w:asciiTheme="majorHAnsi" w:eastAsiaTheme="majorEastAsia" w:hAnsiTheme="majorHAnsi" w:cstheme="majorBidi"/>
      <w:iCs/>
      <w:color w:val="009FE3" w:themeColor="tex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Bullets">
    <w:name w:val="Outline Bullets"/>
    <w:uiPriority w:val="99"/>
    <w:rsid w:val="00BE03C1"/>
    <w:pPr>
      <w:numPr>
        <w:numId w:val="1"/>
      </w:numPr>
    </w:pPr>
  </w:style>
  <w:style w:type="character" w:customStyle="1" w:styleId="Heading1Char">
    <w:name w:val="Heading 1 Char"/>
    <w:basedOn w:val="DefaultParagraphFont"/>
    <w:link w:val="Heading1"/>
    <w:uiPriority w:val="2"/>
    <w:rsid w:val="00901325"/>
    <w:rPr>
      <w:rFonts w:asciiTheme="majorHAnsi" w:eastAsiaTheme="majorEastAsia" w:hAnsiTheme="majorHAnsi" w:cstheme="majorBidi"/>
      <w:bCs/>
      <w:color w:val="009FE3" w:themeColor="text2"/>
      <w:sz w:val="44"/>
      <w:szCs w:val="28"/>
    </w:rPr>
  </w:style>
  <w:style w:type="paragraph" w:styleId="ListBullet">
    <w:name w:val="List Bullet"/>
    <w:basedOn w:val="Normal"/>
    <w:uiPriority w:val="1"/>
    <w:qFormat/>
    <w:rsid w:val="00C27527"/>
    <w:pPr>
      <w:keepLines/>
      <w:numPr>
        <w:numId w:val="14"/>
      </w:numPr>
      <w:ind w:left="357" w:hanging="357"/>
    </w:pPr>
  </w:style>
  <w:style w:type="paragraph" w:styleId="ListBullet2">
    <w:name w:val="List Bullet 2"/>
    <w:basedOn w:val="ListBullet"/>
    <w:uiPriority w:val="1"/>
    <w:rsid w:val="0093673E"/>
    <w:pPr>
      <w:numPr>
        <w:ilvl w:val="1"/>
      </w:numPr>
    </w:pPr>
  </w:style>
  <w:style w:type="paragraph" w:styleId="ListBullet3">
    <w:name w:val="List Bullet 3"/>
    <w:basedOn w:val="ListBullet2"/>
    <w:uiPriority w:val="1"/>
    <w:rsid w:val="0093673E"/>
    <w:pPr>
      <w:numPr>
        <w:ilvl w:val="2"/>
      </w:numPr>
    </w:pPr>
  </w:style>
  <w:style w:type="numbering" w:customStyle="1" w:styleId="OutlineNumbers">
    <w:name w:val="Outline Numbers"/>
    <w:uiPriority w:val="99"/>
    <w:rsid w:val="007D72CB"/>
    <w:pPr>
      <w:numPr>
        <w:numId w:val="2"/>
      </w:numPr>
    </w:pPr>
  </w:style>
  <w:style w:type="paragraph" w:styleId="ListNumber">
    <w:name w:val="List Number"/>
    <w:basedOn w:val="Normal"/>
    <w:qFormat/>
    <w:rsid w:val="007D72CB"/>
    <w:pPr>
      <w:numPr>
        <w:numId w:val="24"/>
      </w:numPr>
    </w:pPr>
  </w:style>
  <w:style w:type="paragraph" w:styleId="ListNumber2">
    <w:name w:val="List Number 2"/>
    <w:basedOn w:val="ListNumber"/>
    <w:rsid w:val="002E794E"/>
    <w:pPr>
      <w:keepLines/>
      <w:numPr>
        <w:ilvl w:val="1"/>
      </w:numPr>
    </w:pPr>
  </w:style>
  <w:style w:type="paragraph" w:styleId="ListNumber3">
    <w:name w:val="List Number 3"/>
    <w:basedOn w:val="ListNumber2"/>
    <w:rsid w:val="0007515E"/>
    <w:pPr>
      <w:numPr>
        <w:ilvl w:val="2"/>
      </w:numPr>
    </w:pPr>
  </w:style>
  <w:style w:type="character" w:styleId="Strong">
    <w:name w:val="Strong"/>
    <w:basedOn w:val="DefaultParagraphFont"/>
    <w:uiPriority w:val="9"/>
    <w:semiHidden/>
    <w:rsid w:val="00D669BA"/>
    <w:rPr>
      <w:b/>
      <w:bCs/>
    </w:rPr>
  </w:style>
  <w:style w:type="character" w:customStyle="1" w:styleId="Heading2Char">
    <w:name w:val="Heading 2 Char"/>
    <w:basedOn w:val="DefaultParagraphFont"/>
    <w:link w:val="Heading2"/>
    <w:uiPriority w:val="2"/>
    <w:rsid w:val="00290FC5"/>
    <w:rPr>
      <w:rFonts w:asciiTheme="majorHAnsi" w:eastAsiaTheme="majorEastAsia" w:hAnsiTheme="majorHAnsi" w:cstheme="majorBidi"/>
      <w:color w:val="009FE3" w:themeColor="text2"/>
      <w:sz w:val="36"/>
      <w:szCs w:val="26"/>
    </w:rPr>
  </w:style>
  <w:style w:type="paragraph" w:styleId="BodyText">
    <w:name w:val="Body Text"/>
    <w:link w:val="BodyTextChar"/>
    <w:uiPriority w:val="99"/>
    <w:semiHidden/>
    <w:rsid w:val="009D33A6"/>
    <w:pPr>
      <w:keepLines/>
    </w:pPr>
    <w:rPr>
      <w:rFonts w:ascii="Arial" w:hAnsi="Arial"/>
    </w:rPr>
  </w:style>
  <w:style w:type="character" w:customStyle="1" w:styleId="BodyTextChar">
    <w:name w:val="Body Text Char"/>
    <w:basedOn w:val="DefaultParagraphFont"/>
    <w:link w:val="BodyText"/>
    <w:uiPriority w:val="99"/>
    <w:rsid w:val="00254971"/>
    <w:rPr>
      <w:rFonts w:ascii="Arial" w:hAnsi="Arial"/>
    </w:rPr>
  </w:style>
  <w:style w:type="character" w:customStyle="1" w:styleId="Heading3Char">
    <w:name w:val="Heading 3 Char"/>
    <w:basedOn w:val="DefaultParagraphFont"/>
    <w:link w:val="Heading3"/>
    <w:uiPriority w:val="2"/>
    <w:rsid w:val="00290FC5"/>
    <w:rPr>
      <w:rFonts w:asciiTheme="majorHAnsi" w:eastAsiaTheme="majorEastAsia" w:hAnsiTheme="majorHAnsi" w:cstheme="majorBidi"/>
      <w:bCs/>
      <w:color w:val="009FE3" w:themeColor="text2"/>
      <w:sz w:val="28"/>
      <w:szCs w:val="26"/>
    </w:rPr>
  </w:style>
  <w:style w:type="character" w:customStyle="1" w:styleId="Heading4Char">
    <w:name w:val="Heading 4 Char"/>
    <w:basedOn w:val="DefaultParagraphFont"/>
    <w:link w:val="Heading4"/>
    <w:uiPriority w:val="2"/>
    <w:rsid w:val="00290FC5"/>
    <w:rPr>
      <w:rFonts w:asciiTheme="majorHAnsi" w:eastAsiaTheme="majorEastAsia" w:hAnsiTheme="majorHAnsi" w:cstheme="majorBidi"/>
      <w:iCs/>
      <w:color w:val="009FE3" w:themeColor="text2"/>
      <w:szCs w:val="26"/>
    </w:rPr>
  </w:style>
  <w:style w:type="character" w:customStyle="1" w:styleId="Heading5Char">
    <w:name w:val="Heading 5 Char"/>
    <w:basedOn w:val="DefaultParagraphFont"/>
    <w:link w:val="Heading5"/>
    <w:uiPriority w:val="2"/>
    <w:rsid w:val="00862D22"/>
    <w:rPr>
      <w:rFonts w:asciiTheme="majorHAnsi" w:eastAsiaTheme="majorEastAsia" w:hAnsiTheme="majorHAnsi" w:cstheme="majorBidi"/>
      <w:iCs/>
      <w:szCs w:val="26"/>
    </w:rPr>
  </w:style>
  <w:style w:type="character" w:customStyle="1" w:styleId="Heading6Char">
    <w:name w:val="Heading 6 Char"/>
    <w:aliases w:val="Appendix A Char"/>
    <w:basedOn w:val="DefaultParagraphFont"/>
    <w:link w:val="Heading6"/>
    <w:uiPriority w:val="5"/>
    <w:rsid w:val="00901325"/>
    <w:rPr>
      <w:rFonts w:asciiTheme="majorHAnsi" w:eastAsiaTheme="majorEastAsia" w:hAnsiTheme="majorHAnsi" w:cstheme="majorBidi"/>
      <w:color w:val="009FE3" w:themeColor="text2"/>
      <w:sz w:val="44"/>
      <w:szCs w:val="26"/>
    </w:rPr>
  </w:style>
  <w:style w:type="character" w:customStyle="1" w:styleId="Heading7Char">
    <w:name w:val="Heading 7 Char"/>
    <w:aliases w:val="Appendix A.1 Char"/>
    <w:basedOn w:val="DefaultParagraphFont"/>
    <w:link w:val="Heading7"/>
    <w:uiPriority w:val="5"/>
    <w:rsid w:val="00D72500"/>
    <w:rPr>
      <w:rFonts w:asciiTheme="majorHAnsi" w:eastAsiaTheme="majorEastAsia" w:hAnsiTheme="majorHAnsi" w:cstheme="majorBidi"/>
      <w:iCs/>
      <w:color w:val="009FE3" w:themeColor="text2"/>
      <w:sz w:val="36"/>
      <w:szCs w:val="26"/>
    </w:rPr>
  </w:style>
  <w:style w:type="character" w:customStyle="1" w:styleId="Heading8Char">
    <w:name w:val="Heading 8 Char"/>
    <w:aliases w:val="Appendix A.1.1 Char"/>
    <w:basedOn w:val="DefaultParagraphFont"/>
    <w:link w:val="Heading8"/>
    <w:uiPriority w:val="5"/>
    <w:rsid w:val="00D72500"/>
    <w:rPr>
      <w:rFonts w:asciiTheme="majorHAnsi" w:eastAsiaTheme="majorEastAsia" w:hAnsiTheme="majorHAnsi" w:cstheme="majorBidi"/>
      <w:iCs/>
      <w:color w:val="009FE3" w:themeColor="text2"/>
      <w:sz w:val="28"/>
      <w:szCs w:val="20"/>
    </w:rPr>
  </w:style>
  <w:style w:type="character" w:customStyle="1" w:styleId="Heading9Char">
    <w:name w:val="Heading 9 Char"/>
    <w:aliases w:val="Task Char"/>
    <w:basedOn w:val="DefaultParagraphFont"/>
    <w:link w:val="Heading9"/>
    <w:uiPriority w:val="5"/>
    <w:rsid w:val="00901325"/>
    <w:rPr>
      <w:rFonts w:asciiTheme="majorHAnsi" w:eastAsiaTheme="majorEastAsia" w:hAnsiTheme="majorHAnsi" w:cstheme="majorBidi"/>
      <w:iCs/>
      <w:color w:val="009FE3" w:themeColor="text2"/>
      <w:sz w:val="36"/>
      <w:szCs w:val="26"/>
    </w:rPr>
  </w:style>
  <w:style w:type="paragraph" w:customStyle="1" w:styleId="Heading1NoNum">
    <w:name w:val="Heading 1 NoNum"/>
    <w:next w:val="Normal"/>
    <w:link w:val="Heading1NoNumChar"/>
    <w:uiPriority w:val="4"/>
    <w:qFormat/>
    <w:rsid w:val="00D70D0C"/>
    <w:pPr>
      <w:keepNext/>
      <w:keepLines/>
      <w:spacing w:before="360"/>
    </w:pPr>
    <w:rPr>
      <w:rFonts w:asciiTheme="majorHAnsi" w:hAnsiTheme="majorHAnsi"/>
      <w:color w:val="009FE3" w:themeColor="text2"/>
      <w:sz w:val="44"/>
    </w:rPr>
  </w:style>
  <w:style w:type="paragraph" w:customStyle="1" w:styleId="Heading2NoNum">
    <w:name w:val="Heading 2 NoNum"/>
    <w:basedOn w:val="Heading1NoNum"/>
    <w:next w:val="Normal"/>
    <w:link w:val="Heading2NoNumChar"/>
    <w:uiPriority w:val="4"/>
    <w:qFormat/>
    <w:rsid w:val="00EB7FB5"/>
    <w:pPr>
      <w:spacing w:before="240"/>
    </w:pPr>
    <w:rPr>
      <w:sz w:val="36"/>
    </w:rPr>
  </w:style>
  <w:style w:type="paragraph" w:customStyle="1" w:styleId="Heading3NoNum">
    <w:name w:val="Heading 3 NoNum"/>
    <w:basedOn w:val="Heading2NoNum"/>
    <w:next w:val="Normal"/>
    <w:link w:val="Heading3NoNumChar"/>
    <w:uiPriority w:val="4"/>
    <w:qFormat/>
    <w:rsid w:val="00D72500"/>
    <w:rPr>
      <w:sz w:val="28"/>
    </w:rPr>
  </w:style>
  <w:style w:type="paragraph" w:styleId="ListContinue">
    <w:name w:val="List Continue"/>
    <w:basedOn w:val="Normal"/>
    <w:uiPriority w:val="10"/>
    <w:rsid w:val="00940EFF"/>
    <w:pPr>
      <w:ind w:left="360"/>
    </w:pPr>
  </w:style>
  <w:style w:type="paragraph" w:styleId="ListContinue2">
    <w:name w:val="List Continue 2"/>
    <w:basedOn w:val="ListContinue"/>
    <w:uiPriority w:val="10"/>
    <w:rsid w:val="00940EFF"/>
    <w:pPr>
      <w:ind w:left="720"/>
    </w:pPr>
  </w:style>
  <w:style w:type="numbering" w:customStyle="1" w:styleId="Headings">
    <w:name w:val="Headings"/>
    <w:uiPriority w:val="99"/>
    <w:rsid w:val="00901325"/>
    <w:pPr>
      <w:numPr>
        <w:numId w:val="3"/>
      </w:numPr>
    </w:pPr>
  </w:style>
  <w:style w:type="paragraph" w:styleId="ListContinue3">
    <w:name w:val="List Continue 3"/>
    <w:basedOn w:val="ListContinue2"/>
    <w:uiPriority w:val="10"/>
    <w:rsid w:val="00940EFF"/>
    <w:pPr>
      <w:ind w:left="1080"/>
    </w:pPr>
  </w:style>
  <w:style w:type="paragraph" w:styleId="BodyText2">
    <w:name w:val="Body Text 2"/>
    <w:basedOn w:val="BodyText"/>
    <w:link w:val="BodyText2Char"/>
    <w:uiPriority w:val="99"/>
    <w:semiHidden/>
    <w:rsid w:val="0060391F"/>
    <w:pPr>
      <w:ind w:left="357"/>
    </w:pPr>
  </w:style>
  <w:style w:type="character" w:customStyle="1" w:styleId="BodyText2Char">
    <w:name w:val="Body Text 2 Char"/>
    <w:basedOn w:val="DefaultParagraphFont"/>
    <w:link w:val="BodyText2"/>
    <w:uiPriority w:val="99"/>
    <w:semiHidden/>
    <w:rsid w:val="00254971"/>
    <w:rPr>
      <w:rFonts w:ascii="Arial" w:hAnsi="Arial"/>
    </w:rPr>
  </w:style>
  <w:style w:type="paragraph" w:styleId="BodyText3">
    <w:name w:val="Body Text 3"/>
    <w:basedOn w:val="BodyText2"/>
    <w:link w:val="BodyText3Char"/>
    <w:uiPriority w:val="99"/>
    <w:semiHidden/>
    <w:rsid w:val="00940EFF"/>
    <w:pPr>
      <w:ind w:left="720"/>
    </w:pPr>
    <w:rPr>
      <w:szCs w:val="16"/>
    </w:rPr>
  </w:style>
  <w:style w:type="character" w:customStyle="1" w:styleId="BodyText3Char">
    <w:name w:val="Body Text 3 Char"/>
    <w:basedOn w:val="DefaultParagraphFont"/>
    <w:link w:val="BodyText3"/>
    <w:uiPriority w:val="99"/>
    <w:semiHidden/>
    <w:rsid w:val="00254971"/>
    <w:rPr>
      <w:rFonts w:ascii="Arial" w:hAnsi="Arial"/>
      <w:szCs w:val="16"/>
    </w:rPr>
  </w:style>
  <w:style w:type="character" w:styleId="Emphasis">
    <w:name w:val="Emphasis"/>
    <w:basedOn w:val="DefaultParagraphFont"/>
    <w:uiPriority w:val="10"/>
    <w:semiHidden/>
    <w:unhideWhenUsed/>
    <w:rsid w:val="00E12516"/>
    <w:rPr>
      <w:i/>
      <w:iCs/>
    </w:rPr>
  </w:style>
  <w:style w:type="paragraph" w:styleId="Title">
    <w:name w:val="Title"/>
    <w:next w:val="Normal"/>
    <w:link w:val="TitleChar"/>
    <w:uiPriority w:val="10"/>
    <w:unhideWhenUsed/>
    <w:qFormat/>
    <w:rsid w:val="006C4E02"/>
    <w:pPr>
      <w:spacing w:before="0" w:line="240" w:lineRule="auto"/>
    </w:pPr>
    <w:rPr>
      <w:rFonts w:asciiTheme="majorHAnsi" w:eastAsiaTheme="majorEastAsia" w:hAnsiTheme="majorHAnsi" w:cstheme="majorBidi"/>
      <w:color w:val="192268" w:themeColor="background2"/>
      <w:sz w:val="60"/>
      <w:szCs w:val="72"/>
    </w:rPr>
  </w:style>
  <w:style w:type="character" w:customStyle="1" w:styleId="TitleChar">
    <w:name w:val="Title Char"/>
    <w:basedOn w:val="DefaultParagraphFont"/>
    <w:link w:val="Title"/>
    <w:uiPriority w:val="10"/>
    <w:rsid w:val="0008103E"/>
    <w:rPr>
      <w:rFonts w:asciiTheme="majorHAnsi" w:eastAsiaTheme="majorEastAsia" w:hAnsiTheme="majorHAnsi" w:cstheme="majorBidi"/>
      <w:color w:val="192268" w:themeColor="background2"/>
      <w:sz w:val="60"/>
      <w:szCs w:val="72"/>
    </w:rPr>
  </w:style>
  <w:style w:type="paragraph" w:styleId="Subtitle">
    <w:name w:val="Subtitle"/>
    <w:basedOn w:val="Normal"/>
    <w:next w:val="Normal"/>
    <w:link w:val="SubtitleChar"/>
    <w:uiPriority w:val="11"/>
    <w:semiHidden/>
    <w:unhideWhenUsed/>
    <w:rsid w:val="00395802"/>
    <w:pPr>
      <w:numPr>
        <w:ilvl w:val="1"/>
      </w:numPr>
      <w:ind w:left="720"/>
    </w:pPr>
    <w:rPr>
      <w:rFonts w:asciiTheme="majorHAnsi" w:eastAsiaTheme="majorEastAsia" w:hAnsiTheme="majorHAnsi" w:cstheme="majorBidi"/>
      <w:i/>
      <w:iCs/>
      <w:color w:val="A2C617" w:themeColor="accent2"/>
      <w:spacing w:val="15"/>
      <w:sz w:val="24"/>
      <w:szCs w:val="24"/>
    </w:rPr>
  </w:style>
  <w:style w:type="character" w:customStyle="1" w:styleId="SubtitleChar">
    <w:name w:val="Subtitle Char"/>
    <w:basedOn w:val="DefaultParagraphFont"/>
    <w:link w:val="Subtitle"/>
    <w:uiPriority w:val="11"/>
    <w:semiHidden/>
    <w:rsid w:val="00395802"/>
    <w:rPr>
      <w:rFonts w:asciiTheme="majorHAnsi" w:eastAsiaTheme="majorEastAsia" w:hAnsiTheme="majorHAnsi" w:cstheme="majorBidi"/>
      <w:i/>
      <w:iCs/>
      <w:color w:val="A2C617" w:themeColor="accent2"/>
      <w:spacing w:val="15"/>
      <w:sz w:val="24"/>
      <w:szCs w:val="24"/>
    </w:rPr>
  </w:style>
  <w:style w:type="table" w:styleId="TableGrid">
    <w:name w:val="Table Grid"/>
    <w:basedOn w:val="TableNormal"/>
    <w:uiPriority w:val="59"/>
    <w:rsid w:val="00FC55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DF5FDD"/>
    <w:rPr>
      <w:rFonts w:ascii="Tahoma" w:hAnsi="Tahoma" w:cs="Tahoma"/>
      <w:sz w:val="16"/>
      <w:szCs w:val="16"/>
    </w:rPr>
  </w:style>
  <w:style w:type="character" w:customStyle="1" w:styleId="BalloonTextChar">
    <w:name w:val="Balloon Text Char"/>
    <w:basedOn w:val="DefaultParagraphFont"/>
    <w:link w:val="BalloonText"/>
    <w:uiPriority w:val="99"/>
    <w:semiHidden/>
    <w:rsid w:val="00B11E95"/>
    <w:rPr>
      <w:rFonts w:ascii="Tahoma" w:hAnsi="Tahoma" w:cs="Tahoma"/>
      <w:sz w:val="16"/>
      <w:szCs w:val="16"/>
    </w:rPr>
  </w:style>
  <w:style w:type="paragraph" w:customStyle="1" w:styleId="ContentsHeading">
    <w:name w:val="Contents Heading"/>
    <w:basedOn w:val="Normal"/>
    <w:next w:val="Normal"/>
    <w:uiPriority w:val="9"/>
    <w:rsid w:val="007C6784"/>
    <w:pPr>
      <w:keepNext/>
      <w:spacing w:before="0"/>
    </w:pPr>
    <w:rPr>
      <w:rFonts w:asciiTheme="majorHAnsi" w:hAnsiTheme="majorHAnsi"/>
      <w:color w:val="009FE3" w:themeColor="text2"/>
      <w:sz w:val="44"/>
    </w:rPr>
  </w:style>
  <w:style w:type="paragraph" w:styleId="TOCHeading">
    <w:name w:val="TOC Heading"/>
    <w:basedOn w:val="Heading1"/>
    <w:next w:val="Normal"/>
    <w:uiPriority w:val="39"/>
    <w:semiHidden/>
    <w:qFormat/>
    <w:rsid w:val="002D0060"/>
    <w:pPr>
      <w:pageBreakBefore w:val="0"/>
      <w:numPr>
        <w:numId w:val="0"/>
      </w:numPr>
      <w:spacing w:before="480" w:after="0"/>
      <w:outlineLvl w:val="9"/>
    </w:pPr>
    <w:rPr>
      <w:sz w:val="28"/>
    </w:rPr>
  </w:style>
  <w:style w:type="paragraph" w:styleId="TOC1">
    <w:name w:val="toc 1"/>
    <w:basedOn w:val="TOCBase"/>
    <w:uiPriority w:val="39"/>
    <w:unhideWhenUsed/>
    <w:rsid w:val="00FD71A3"/>
    <w:pPr>
      <w:keepNext/>
      <w:keepLines/>
      <w:tabs>
        <w:tab w:val="clear" w:pos="9639"/>
        <w:tab w:val="right" w:leader="dot" w:pos="10206"/>
      </w:tabs>
      <w:spacing w:before="120"/>
    </w:pPr>
    <w:rPr>
      <w:rFonts w:asciiTheme="minorHAnsi" w:hAnsiTheme="minorHAnsi"/>
      <w:b/>
      <w:u w:color="192268" w:themeColor="background2"/>
    </w:rPr>
  </w:style>
  <w:style w:type="paragraph" w:styleId="TOC2">
    <w:name w:val="toc 2"/>
    <w:basedOn w:val="TOCBase"/>
    <w:uiPriority w:val="39"/>
    <w:unhideWhenUsed/>
    <w:rsid w:val="00FD71A3"/>
    <w:pPr>
      <w:keepLines/>
      <w:tabs>
        <w:tab w:val="clear" w:pos="9639"/>
        <w:tab w:val="right" w:leader="dot" w:pos="10206"/>
      </w:tabs>
      <w:spacing w:before="120"/>
      <w:ind w:left="357"/>
    </w:pPr>
    <w:rPr>
      <w:rFonts w:asciiTheme="minorHAnsi" w:hAnsiTheme="minorHAnsi"/>
    </w:rPr>
  </w:style>
  <w:style w:type="paragraph" w:styleId="TOC3">
    <w:name w:val="toc 3"/>
    <w:basedOn w:val="TOCBase"/>
    <w:uiPriority w:val="39"/>
    <w:unhideWhenUsed/>
    <w:rsid w:val="00FD71A3"/>
    <w:pPr>
      <w:tabs>
        <w:tab w:val="clear" w:pos="9639"/>
        <w:tab w:val="right" w:leader="dot" w:pos="10206"/>
      </w:tabs>
      <w:spacing w:before="120"/>
      <w:ind w:left="720"/>
    </w:pPr>
    <w:rPr>
      <w:rFonts w:asciiTheme="minorHAnsi" w:hAnsiTheme="minorHAnsi"/>
    </w:rPr>
  </w:style>
  <w:style w:type="character" w:styleId="Hyperlink">
    <w:name w:val="Hyperlink"/>
    <w:basedOn w:val="DefaultParagraphFont"/>
    <w:uiPriority w:val="99"/>
    <w:rsid w:val="00614E9B"/>
    <w:rPr>
      <w:color w:val="009FE3" w:themeColor="hyperlink"/>
      <w:u w:val="single"/>
    </w:rPr>
  </w:style>
  <w:style w:type="paragraph" w:customStyle="1" w:styleId="Quotation">
    <w:name w:val="Quotation"/>
    <w:basedOn w:val="Normal"/>
    <w:next w:val="Normal"/>
    <w:uiPriority w:val="10"/>
    <w:qFormat/>
    <w:rsid w:val="002D5637"/>
    <w:pPr>
      <w:ind w:left="720"/>
    </w:pPr>
    <w:rPr>
      <w:rFonts w:eastAsia="Times New Roman" w:cs="Times New Roman"/>
      <w:sz w:val="20"/>
    </w:rPr>
  </w:style>
  <w:style w:type="paragraph" w:customStyle="1" w:styleId="TOCBase">
    <w:name w:val="TOC Base"/>
    <w:next w:val="BodyText"/>
    <w:uiPriority w:val="9"/>
    <w:semiHidden/>
    <w:rsid w:val="009F4A6B"/>
    <w:pPr>
      <w:tabs>
        <w:tab w:val="right" w:leader="dot" w:pos="9639"/>
      </w:tabs>
      <w:spacing w:before="60" w:after="0"/>
    </w:pPr>
    <w:rPr>
      <w:rFonts w:ascii="Arial" w:eastAsia="Times New Roman" w:hAnsi="Arial" w:cs="Times New Roman"/>
      <w:noProof/>
    </w:rPr>
  </w:style>
  <w:style w:type="paragraph" w:styleId="TOC4">
    <w:name w:val="toc 4"/>
    <w:basedOn w:val="TOCBase"/>
    <w:uiPriority w:val="39"/>
    <w:unhideWhenUsed/>
    <w:rsid w:val="00E34D40"/>
    <w:pPr>
      <w:tabs>
        <w:tab w:val="clear" w:pos="9639"/>
        <w:tab w:val="right" w:leader="dot" w:pos="10206"/>
      </w:tabs>
      <w:spacing w:before="120"/>
      <w:ind w:left="1077"/>
    </w:pPr>
    <w:rPr>
      <w:rFonts w:asciiTheme="minorHAnsi" w:hAnsiTheme="minorHAnsi"/>
    </w:rPr>
  </w:style>
  <w:style w:type="paragraph" w:styleId="TOC5">
    <w:name w:val="toc 5"/>
    <w:basedOn w:val="Normal"/>
    <w:next w:val="Normal"/>
    <w:uiPriority w:val="39"/>
    <w:semiHidden/>
    <w:rsid w:val="00A53C8C"/>
    <w:pPr>
      <w:spacing w:after="100"/>
      <w:ind w:left="880"/>
    </w:pPr>
  </w:style>
  <w:style w:type="paragraph" w:styleId="TOC6">
    <w:name w:val="toc 6"/>
    <w:basedOn w:val="Normal"/>
    <w:next w:val="Normal"/>
    <w:uiPriority w:val="39"/>
    <w:semiHidden/>
    <w:rsid w:val="00A53C8C"/>
    <w:pPr>
      <w:spacing w:after="100"/>
      <w:ind w:left="1100"/>
    </w:pPr>
  </w:style>
  <w:style w:type="paragraph" w:styleId="TOC7">
    <w:name w:val="toc 7"/>
    <w:basedOn w:val="Normal"/>
    <w:next w:val="Normal"/>
    <w:uiPriority w:val="39"/>
    <w:semiHidden/>
    <w:rsid w:val="00A53C8C"/>
    <w:pPr>
      <w:spacing w:after="100"/>
      <w:ind w:left="1320"/>
    </w:pPr>
  </w:style>
  <w:style w:type="paragraph" w:styleId="TOC8">
    <w:name w:val="toc 8"/>
    <w:basedOn w:val="Normal"/>
    <w:next w:val="Normal"/>
    <w:uiPriority w:val="39"/>
    <w:semiHidden/>
    <w:rsid w:val="00A53C8C"/>
    <w:pPr>
      <w:spacing w:after="100"/>
      <w:ind w:left="1540"/>
    </w:pPr>
  </w:style>
  <w:style w:type="paragraph" w:styleId="TOC9">
    <w:name w:val="toc 9"/>
    <w:basedOn w:val="Normal"/>
    <w:next w:val="Normal"/>
    <w:uiPriority w:val="39"/>
    <w:semiHidden/>
    <w:rsid w:val="00A53C8C"/>
    <w:pPr>
      <w:spacing w:after="100"/>
      <w:ind w:left="1760"/>
    </w:pPr>
  </w:style>
  <w:style w:type="table" w:styleId="MediumShading1-Accent6">
    <w:name w:val="Medium Shading 1 Accent 6"/>
    <w:basedOn w:val="TableNormal"/>
    <w:uiPriority w:val="63"/>
    <w:rsid w:val="00F16ED9"/>
    <w:pPr>
      <w:spacing w:after="0"/>
    </w:pPr>
    <w:tblPr>
      <w:tblStyleRowBandSize w:val="1"/>
      <w:tblStyleColBandSize w:val="1"/>
      <w:tblBorders>
        <w:top w:val="single" w:sz="8" w:space="0" w:color="2B3BB4" w:themeColor="accent6" w:themeTint="BF"/>
        <w:left w:val="single" w:sz="8" w:space="0" w:color="2B3BB4" w:themeColor="accent6" w:themeTint="BF"/>
        <w:bottom w:val="single" w:sz="8" w:space="0" w:color="2B3BB4" w:themeColor="accent6" w:themeTint="BF"/>
        <w:right w:val="single" w:sz="8" w:space="0" w:color="2B3BB4" w:themeColor="accent6" w:themeTint="BF"/>
        <w:insideH w:val="single" w:sz="8" w:space="0" w:color="2B3BB4" w:themeColor="accent6" w:themeTint="BF"/>
      </w:tblBorders>
    </w:tblPr>
    <w:tblStylePr w:type="firstRow">
      <w:pPr>
        <w:spacing w:before="0" w:after="0" w:line="240" w:lineRule="auto"/>
      </w:pPr>
      <w:rPr>
        <w:b/>
        <w:bCs/>
        <w:color w:val="FFFFFF" w:themeColor="background1"/>
      </w:rPr>
      <w:tblPr/>
      <w:tcPr>
        <w:tcBorders>
          <w:top w:val="single" w:sz="8" w:space="0" w:color="2B3BB4" w:themeColor="accent6" w:themeTint="BF"/>
          <w:left w:val="single" w:sz="8" w:space="0" w:color="2B3BB4" w:themeColor="accent6" w:themeTint="BF"/>
          <w:bottom w:val="single" w:sz="8" w:space="0" w:color="2B3BB4" w:themeColor="accent6" w:themeTint="BF"/>
          <w:right w:val="single" w:sz="8" w:space="0" w:color="2B3BB4" w:themeColor="accent6" w:themeTint="BF"/>
          <w:insideH w:val="nil"/>
          <w:insideV w:val="nil"/>
        </w:tcBorders>
        <w:shd w:val="clear" w:color="auto" w:fill="192268" w:themeFill="accent6"/>
      </w:tcPr>
    </w:tblStylePr>
    <w:tblStylePr w:type="lastRow">
      <w:pPr>
        <w:spacing w:before="0" w:after="0" w:line="240" w:lineRule="auto"/>
      </w:pPr>
      <w:rPr>
        <w:b/>
        <w:bCs/>
      </w:rPr>
      <w:tblPr/>
      <w:tcPr>
        <w:tcBorders>
          <w:top w:val="double" w:sz="6" w:space="0" w:color="2B3BB4" w:themeColor="accent6" w:themeTint="BF"/>
          <w:left w:val="single" w:sz="8" w:space="0" w:color="2B3BB4" w:themeColor="accent6" w:themeTint="BF"/>
          <w:bottom w:val="single" w:sz="8" w:space="0" w:color="2B3BB4" w:themeColor="accent6" w:themeTint="BF"/>
          <w:right w:val="single" w:sz="8" w:space="0" w:color="2B3B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B9EC" w:themeFill="accent6" w:themeFillTint="3F"/>
      </w:tcPr>
    </w:tblStylePr>
    <w:tblStylePr w:type="band1Horz">
      <w:tblPr/>
      <w:tcPr>
        <w:tcBorders>
          <w:insideH w:val="nil"/>
          <w:insideV w:val="nil"/>
        </w:tcBorders>
        <w:shd w:val="clear" w:color="auto" w:fill="B2B9EC" w:themeFill="accent6" w:themeFillTint="3F"/>
      </w:tcPr>
    </w:tblStylePr>
    <w:tblStylePr w:type="band2Horz">
      <w:tblPr/>
      <w:tcPr>
        <w:tcBorders>
          <w:insideH w:val="nil"/>
          <w:insideV w:val="nil"/>
        </w:tcBorders>
      </w:tcPr>
    </w:tblStylePr>
  </w:style>
  <w:style w:type="table" w:customStyle="1" w:styleId="nbn3Borders">
    <w:name w:val="nbn 3 Borders"/>
    <w:basedOn w:val="TableNormal"/>
    <w:uiPriority w:val="99"/>
    <w:qFormat/>
    <w:rsid w:val="006D571B"/>
    <w:pPr>
      <w:spacing w:before="60" w:after="60"/>
    </w:pPr>
    <w:tblPr>
      <w:tblInd w:w="108" w:type="dxa"/>
      <w:tblBorders>
        <w:top w:val="single" w:sz="8" w:space="0" w:color="777877" w:themeColor="accent4"/>
        <w:left w:val="single" w:sz="8" w:space="0" w:color="777877" w:themeColor="accent4"/>
        <w:bottom w:val="single" w:sz="8" w:space="0" w:color="777877" w:themeColor="accent4"/>
        <w:right w:val="single" w:sz="8" w:space="0" w:color="777877" w:themeColor="accent4"/>
        <w:insideH w:val="single" w:sz="8" w:space="0" w:color="777877" w:themeColor="accent4"/>
        <w:insideV w:val="single" w:sz="8" w:space="0" w:color="777877" w:themeColor="accent4"/>
      </w:tblBorders>
      <w:tblCellMar>
        <w:top w:w="29" w:type="dxa"/>
        <w:left w:w="115" w:type="dxa"/>
        <w:bottom w:w="29" w:type="dxa"/>
        <w:right w:w="115" w:type="dxa"/>
      </w:tblCellMar>
    </w:tblPr>
    <w:trPr>
      <w:cantSplit/>
    </w:trPr>
    <w:tblStylePr w:type="firstRow">
      <w:pPr>
        <w:keepNext/>
        <w:wordWrap/>
      </w:pPr>
      <w:rPr>
        <w:b/>
      </w:rPr>
      <w:tblPr/>
      <w:trPr>
        <w:tblHeader/>
      </w:trPr>
      <w:tcPr>
        <w:vAlign w:val="center"/>
      </w:tcPr>
    </w:tblStylePr>
    <w:tblStylePr w:type="firstCol">
      <w:rPr>
        <w:b/>
      </w:rPr>
    </w:tblStylePr>
  </w:style>
  <w:style w:type="table" w:customStyle="1" w:styleId="nbn2Accent1">
    <w:name w:val="nbn 2 Accent 1"/>
    <w:basedOn w:val="TableNormal"/>
    <w:uiPriority w:val="99"/>
    <w:rsid w:val="0062780E"/>
    <w:pPr>
      <w:spacing w:before="80" w:after="80"/>
    </w:pPr>
    <w:tblPr>
      <w:tblStyleRowBandSize w:val="1"/>
      <w:tblInd w:w="108" w:type="dxa"/>
      <w:tblBorders>
        <w:top w:val="single" w:sz="8" w:space="0" w:color="009FE3" w:themeColor="accent1"/>
        <w:bottom w:val="single" w:sz="8" w:space="0" w:color="009FE3" w:themeColor="accent1"/>
        <w:insideH w:val="single" w:sz="8" w:space="0" w:color="FFFFFF" w:themeColor="background1"/>
      </w:tblBorders>
    </w:tblPr>
    <w:tblStylePr w:type="firstRow">
      <w:pPr>
        <w:keepNext/>
        <w:wordWrap/>
      </w:pPr>
      <w:rPr>
        <w:b/>
        <w:i w:val="0"/>
        <w:color w:val="FFFFFF" w:themeColor="background1"/>
      </w:rPr>
      <w:tblPr/>
      <w:trPr>
        <w:cantSplit/>
        <w:tblHeader/>
      </w:trPr>
      <w:tcPr>
        <w:tcBorders>
          <w:top w:val="single" w:sz="8" w:space="0" w:color="009FE3" w:themeColor="accent1"/>
          <w:left w:val="nil"/>
          <w:bottom w:val="single" w:sz="8" w:space="0" w:color="FFFFFF" w:themeColor="background1"/>
          <w:right w:val="nil"/>
          <w:insideH w:val="nil"/>
          <w:insideV w:val="nil"/>
          <w:tl2br w:val="nil"/>
          <w:tr2bl w:val="nil"/>
        </w:tcBorders>
        <w:shd w:val="clear" w:color="auto" w:fill="009FE3" w:themeFill="accent1"/>
        <w:vAlign w:val="center"/>
      </w:tcPr>
    </w:tblStylePr>
    <w:tblStylePr w:type="firstCol">
      <w:rPr>
        <w:b/>
        <w:i w:val="0"/>
        <w:color w:val="FFFFFF" w:themeColor="background1"/>
      </w:rPr>
      <w:tblPr/>
      <w:tcPr>
        <w:tcBorders>
          <w:top w:val="single" w:sz="8" w:space="0" w:color="009FE3" w:themeColor="accent1"/>
          <w:left w:val="nil"/>
          <w:bottom w:val="single" w:sz="8" w:space="0" w:color="009FE3" w:themeColor="accent1"/>
          <w:right w:val="nil"/>
          <w:insideH w:val="nil"/>
          <w:insideV w:val="nil"/>
          <w:tl2br w:val="nil"/>
          <w:tr2bl w:val="nil"/>
        </w:tcBorders>
        <w:shd w:val="clear" w:color="auto" w:fill="009FE3" w:themeFill="accent1"/>
      </w:tcPr>
    </w:tblStylePr>
    <w:tblStylePr w:type="band1Horz">
      <w:tblPr/>
      <w:tcPr>
        <w:tcBorders>
          <w:top w:val="single" w:sz="8" w:space="0" w:color="FFFFFF" w:themeColor="background1"/>
          <w:left w:val="nil"/>
          <w:bottom w:val="single" w:sz="8" w:space="0" w:color="009FE3" w:themeColor="accent1"/>
          <w:right w:val="nil"/>
          <w:insideH w:val="nil"/>
          <w:insideV w:val="nil"/>
          <w:tl2br w:val="nil"/>
          <w:tr2bl w:val="nil"/>
        </w:tcBorders>
      </w:tcPr>
    </w:tblStylePr>
    <w:tblStylePr w:type="band2Horz">
      <w:tblPr/>
      <w:tcPr>
        <w:tcBorders>
          <w:top w:val="single" w:sz="8" w:space="0" w:color="FFFFFF" w:themeColor="background1"/>
          <w:left w:val="nil"/>
          <w:bottom w:val="single" w:sz="8" w:space="0" w:color="009FE3" w:themeColor="accent1"/>
          <w:right w:val="nil"/>
          <w:insideH w:val="nil"/>
          <w:insideV w:val="nil"/>
          <w:tl2br w:val="nil"/>
          <w:tr2bl w:val="nil"/>
        </w:tcBorders>
      </w:tcPr>
    </w:tblStylePr>
  </w:style>
  <w:style w:type="numbering" w:customStyle="1" w:styleId="OutlineTableBullets">
    <w:name w:val="Outline Table Bullets"/>
    <w:uiPriority w:val="99"/>
    <w:rsid w:val="00D429C4"/>
    <w:pPr>
      <w:numPr>
        <w:numId w:val="4"/>
      </w:numPr>
    </w:pPr>
  </w:style>
  <w:style w:type="table" w:styleId="LightShading-Accent4">
    <w:name w:val="Light Shading Accent 4"/>
    <w:basedOn w:val="TableNormal"/>
    <w:uiPriority w:val="60"/>
    <w:rsid w:val="00A46664"/>
    <w:pPr>
      <w:spacing w:after="0"/>
    </w:pPr>
    <w:rPr>
      <w:color w:val="595959" w:themeColor="accent4" w:themeShade="BF"/>
    </w:rPr>
    <w:tblPr>
      <w:tblStyleRowBandSize w:val="1"/>
      <w:tblStyleColBandSize w:val="1"/>
      <w:tblBorders>
        <w:top w:val="single" w:sz="8" w:space="0" w:color="777877" w:themeColor="accent4"/>
        <w:bottom w:val="single" w:sz="8" w:space="0" w:color="777877" w:themeColor="accent4"/>
      </w:tblBorders>
    </w:tblPr>
    <w:tblStylePr w:type="firstRow">
      <w:pPr>
        <w:spacing w:before="0" w:after="0" w:line="240" w:lineRule="auto"/>
      </w:pPr>
      <w:rPr>
        <w:b/>
        <w:bCs/>
      </w:rPr>
      <w:tblPr/>
      <w:tcPr>
        <w:tcBorders>
          <w:top w:val="single" w:sz="8" w:space="0" w:color="777877" w:themeColor="accent4"/>
          <w:left w:val="nil"/>
          <w:bottom w:val="single" w:sz="8" w:space="0" w:color="777877" w:themeColor="accent4"/>
          <w:right w:val="nil"/>
          <w:insideH w:val="nil"/>
          <w:insideV w:val="nil"/>
        </w:tcBorders>
      </w:tcPr>
    </w:tblStylePr>
    <w:tblStylePr w:type="lastRow">
      <w:pPr>
        <w:spacing w:before="0" w:after="0" w:line="240" w:lineRule="auto"/>
      </w:pPr>
      <w:rPr>
        <w:b/>
        <w:bCs/>
      </w:rPr>
      <w:tblPr/>
      <w:tcPr>
        <w:tcBorders>
          <w:top w:val="single" w:sz="8" w:space="0" w:color="777877" w:themeColor="accent4"/>
          <w:left w:val="nil"/>
          <w:bottom w:val="single" w:sz="8" w:space="0" w:color="7778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4" w:themeFillTint="3F"/>
      </w:tcPr>
    </w:tblStylePr>
    <w:tblStylePr w:type="band1Horz">
      <w:tblPr/>
      <w:tcPr>
        <w:tcBorders>
          <w:left w:val="nil"/>
          <w:right w:val="nil"/>
          <w:insideH w:val="nil"/>
          <w:insideV w:val="nil"/>
        </w:tcBorders>
        <w:shd w:val="clear" w:color="auto" w:fill="DDDDDD" w:themeFill="accent4" w:themeFillTint="3F"/>
      </w:tcPr>
    </w:tblStylePr>
  </w:style>
  <w:style w:type="table" w:styleId="MediumShading1-Accent3">
    <w:name w:val="Medium Shading 1 Accent 3"/>
    <w:basedOn w:val="TableNormal"/>
    <w:uiPriority w:val="63"/>
    <w:rsid w:val="00A46664"/>
    <w:pPr>
      <w:spacing w:after="0"/>
    </w:pPr>
    <w:tblPr>
      <w:tblStyleRowBandSize w:val="1"/>
      <w:tblStyleColBandSize w:val="1"/>
      <w:tblBorders>
        <w:top w:val="single" w:sz="8" w:space="0" w:color="FED666" w:themeColor="accent3" w:themeTint="BF"/>
        <w:left w:val="single" w:sz="8" w:space="0" w:color="FED666" w:themeColor="accent3" w:themeTint="BF"/>
        <w:bottom w:val="single" w:sz="8" w:space="0" w:color="FED666" w:themeColor="accent3" w:themeTint="BF"/>
        <w:right w:val="single" w:sz="8" w:space="0" w:color="FED666" w:themeColor="accent3" w:themeTint="BF"/>
        <w:insideH w:val="single" w:sz="8" w:space="0" w:color="FED666" w:themeColor="accent3" w:themeTint="BF"/>
      </w:tblBorders>
    </w:tblPr>
    <w:tblStylePr w:type="firstRow">
      <w:pPr>
        <w:spacing w:before="0" w:after="0" w:line="240" w:lineRule="auto"/>
      </w:pPr>
      <w:rPr>
        <w:b/>
        <w:bCs/>
        <w:color w:val="FFFFFF" w:themeColor="background1"/>
      </w:rPr>
      <w:tblPr/>
      <w:tcPr>
        <w:tcBorders>
          <w:top w:val="single" w:sz="8" w:space="0" w:color="FED666" w:themeColor="accent3" w:themeTint="BF"/>
          <w:left w:val="single" w:sz="8" w:space="0" w:color="FED666" w:themeColor="accent3" w:themeTint="BF"/>
          <w:bottom w:val="single" w:sz="8" w:space="0" w:color="FED666" w:themeColor="accent3" w:themeTint="BF"/>
          <w:right w:val="single" w:sz="8" w:space="0" w:color="FED666" w:themeColor="accent3" w:themeTint="BF"/>
          <w:insideH w:val="nil"/>
          <w:insideV w:val="nil"/>
        </w:tcBorders>
        <w:shd w:val="clear" w:color="auto" w:fill="FECA33" w:themeFill="accent3"/>
      </w:tcPr>
    </w:tblStylePr>
    <w:tblStylePr w:type="lastRow">
      <w:pPr>
        <w:spacing w:before="0" w:after="0" w:line="240" w:lineRule="auto"/>
      </w:pPr>
      <w:rPr>
        <w:b/>
        <w:bCs/>
      </w:rPr>
      <w:tblPr/>
      <w:tcPr>
        <w:tcBorders>
          <w:top w:val="double" w:sz="6" w:space="0" w:color="FED666" w:themeColor="accent3" w:themeTint="BF"/>
          <w:left w:val="single" w:sz="8" w:space="0" w:color="FED666" w:themeColor="accent3" w:themeTint="BF"/>
          <w:bottom w:val="single" w:sz="8" w:space="0" w:color="FED666" w:themeColor="accent3" w:themeTint="BF"/>
          <w:right w:val="single" w:sz="8" w:space="0" w:color="FED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F1CC" w:themeFill="accent3" w:themeFillTint="3F"/>
      </w:tcPr>
    </w:tblStylePr>
    <w:tblStylePr w:type="band1Horz">
      <w:tblPr/>
      <w:tcPr>
        <w:tcBorders>
          <w:insideH w:val="nil"/>
          <w:insideV w:val="nil"/>
        </w:tcBorders>
        <w:shd w:val="clear" w:color="auto" w:fill="FEF1CC" w:themeFill="accent3" w:themeFillTint="3F"/>
      </w:tcPr>
    </w:tblStylePr>
    <w:tblStylePr w:type="band2Horz">
      <w:tblPr/>
      <w:tcPr>
        <w:tcBorders>
          <w:insideH w:val="nil"/>
          <w:insideV w:val="nil"/>
        </w:tcBorders>
      </w:tcPr>
    </w:tblStylePr>
  </w:style>
  <w:style w:type="paragraph" w:customStyle="1" w:styleId="DefaultCharacterFont">
    <w:name w:val="Default Character Font"/>
    <w:basedOn w:val="BodyText"/>
    <w:uiPriority w:val="9"/>
    <w:semiHidden/>
    <w:unhideWhenUsed/>
    <w:rsid w:val="00FA768F"/>
  </w:style>
  <w:style w:type="paragraph" w:styleId="Header">
    <w:name w:val="header"/>
    <w:link w:val="HeaderChar"/>
    <w:uiPriority w:val="6"/>
    <w:semiHidden/>
    <w:rsid w:val="00290FC5"/>
    <w:pPr>
      <w:pBdr>
        <w:bottom w:val="dotted" w:sz="8" w:space="6" w:color="009FE3" w:themeColor="text2"/>
      </w:pBdr>
      <w:spacing w:before="360" w:after="360" w:line="240" w:lineRule="auto"/>
      <w:ind w:right="1701"/>
      <w:contextualSpacing/>
    </w:pPr>
    <w:rPr>
      <w:color w:val="808080" w:themeColor="background1" w:themeShade="80"/>
      <w:sz w:val="16"/>
    </w:rPr>
  </w:style>
  <w:style w:type="character" w:customStyle="1" w:styleId="HeaderChar">
    <w:name w:val="Header Char"/>
    <w:basedOn w:val="DefaultParagraphFont"/>
    <w:link w:val="Header"/>
    <w:uiPriority w:val="6"/>
    <w:semiHidden/>
    <w:rsid w:val="001F73A6"/>
    <w:rPr>
      <w:color w:val="808080" w:themeColor="background1" w:themeShade="80"/>
      <w:sz w:val="16"/>
    </w:rPr>
  </w:style>
  <w:style w:type="paragraph" w:styleId="Footer">
    <w:name w:val="footer"/>
    <w:link w:val="FooterChar"/>
    <w:uiPriority w:val="6"/>
    <w:semiHidden/>
    <w:rsid w:val="00626450"/>
    <w:pPr>
      <w:pBdr>
        <w:top w:val="dotted" w:sz="8" w:space="6" w:color="009FE3" w:themeColor="text2"/>
      </w:pBdr>
      <w:spacing w:before="240" w:after="0" w:line="240" w:lineRule="auto"/>
      <w:contextualSpacing/>
    </w:pPr>
    <w:rPr>
      <w:color w:val="808080" w:themeColor="background1" w:themeShade="80"/>
      <w:sz w:val="16"/>
    </w:rPr>
  </w:style>
  <w:style w:type="character" w:customStyle="1" w:styleId="FooterChar">
    <w:name w:val="Footer Char"/>
    <w:basedOn w:val="DefaultParagraphFont"/>
    <w:link w:val="Footer"/>
    <w:uiPriority w:val="6"/>
    <w:semiHidden/>
    <w:rsid w:val="001F73A6"/>
    <w:rPr>
      <w:color w:val="808080" w:themeColor="background1" w:themeShade="80"/>
      <w:sz w:val="16"/>
    </w:rPr>
  </w:style>
  <w:style w:type="character" w:styleId="PageNumber">
    <w:name w:val="page number"/>
    <w:basedOn w:val="DefaultParagraphFont"/>
    <w:uiPriority w:val="99"/>
    <w:semiHidden/>
    <w:rsid w:val="00395802"/>
    <w:rPr>
      <w:rFonts w:asciiTheme="minorHAnsi" w:hAnsiTheme="minorHAnsi"/>
      <w:color w:val="auto"/>
      <w:sz w:val="16"/>
      <w:szCs w:val="20"/>
    </w:rPr>
  </w:style>
  <w:style w:type="numbering" w:styleId="111111">
    <w:name w:val="Outline List 2"/>
    <w:basedOn w:val="NoList"/>
    <w:semiHidden/>
    <w:rsid w:val="00DE45CD"/>
    <w:pPr>
      <w:numPr>
        <w:numId w:val="5"/>
      </w:numPr>
    </w:pPr>
  </w:style>
  <w:style w:type="character" w:styleId="PlaceholderText">
    <w:name w:val="Placeholder Text"/>
    <w:basedOn w:val="DefaultParagraphFont"/>
    <w:uiPriority w:val="99"/>
    <w:semiHidden/>
    <w:rsid w:val="00DE45CD"/>
    <w:rPr>
      <w:color w:val="808080"/>
    </w:rPr>
  </w:style>
  <w:style w:type="table" w:customStyle="1" w:styleId="nbn3NoBorders">
    <w:name w:val="nbn 3 No Borders"/>
    <w:basedOn w:val="TableNormal"/>
    <w:uiPriority w:val="99"/>
    <w:qFormat/>
    <w:rsid w:val="00A30AB7"/>
    <w:pPr>
      <w:spacing w:before="60" w:after="60"/>
    </w:pPr>
    <w:tblPr>
      <w:tblCellMar>
        <w:top w:w="29" w:type="dxa"/>
        <w:left w:w="115" w:type="dxa"/>
        <w:bottom w:w="29" w:type="dxa"/>
        <w:right w:w="115" w:type="dxa"/>
      </w:tblCellMar>
    </w:tblPr>
    <w:trPr>
      <w:cantSplit/>
    </w:trPr>
  </w:style>
  <w:style w:type="paragraph" w:customStyle="1" w:styleId="GraphicLeft">
    <w:name w:val="Graphic Left"/>
    <w:basedOn w:val="Normal"/>
    <w:next w:val="Normal"/>
    <w:uiPriority w:val="10"/>
    <w:rsid w:val="00102E37"/>
  </w:style>
  <w:style w:type="paragraph" w:customStyle="1" w:styleId="Graphic">
    <w:name w:val="Graphic"/>
    <w:basedOn w:val="Normal"/>
    <w:next w:val="CaptionCentre"/>
    <w:qFormat/>
    <w:rsid w:val="00C74C6D"/>
    <w:pPr>
      <w:keepNext/>
      <w:jc w:val="center"/>
    </w:pPr>
  </w:style>
  <w:style w:type="table" w:customStyle="1" w:styleId="nbn2Accent5">
    <w:name w:val="nbn 2 Accent 5"/>
    <w:basedOn w:val="TableNormal"/>
    <w:uiPriority w:val="99"/>
    <w:rsid w:val="006B1D6D"/>
    <w:pPr>
      <w:spacing w:before="80" w:after="80"/>
    </w:pPr>
    <w:tblPr>
      <w:tblStyleRowBandSize w:val="1"/>
      <w:tblInd w:w="108" w:type="dxa"/>
      <w:tblBorders>
        <w:top w:val="single" w:sz="8" w:space="0" w:color="002856" w:themeColor="accent5"/>
        <w:bottom w:val="single" w:sz="8" w:space="0" w:color="002856" w:themeColor="accent5"/>
        <w:insideH w:val="single" w:sz="8" w:space="0" w:color="FFFFFF" w:themeColor="background1"/>
      </w:tblBorders>
    </w:tblPr>
    <w:tblStylePr w:type="firstRow">
      <w:pPr>
        <w:keepNext/>
        <w:wordWrap/>
      </w:pPr>
      <w:rPr>
        <w:b/>
        <w:i w:val="0"/>
      </w:rPr>
      <w:tblPr/>
      <w:trPr>
        <w:cantSplit/>
        <w:tblHeader/>
      </w:trPr>
      <w:tcPr>
        <w:tcBorders>
          <w:top w:val="single" w:sz="8" w:space="0" w:color="FFFFFF" w:themeColor="background1"/>
          <w:left w:val="nil"/>
          <w:bottom w:val="single" w:sz="8" w:space="0" w:color="FFFFFF" w:themeColor="background1"/>
          <w:right w:val="nil"/>
          <w:insideH w:val="nil"/>
          <w:insideV w:val="nil"/>
          <w:tl2br w:val="nil"/>
          <w:tr2bl w:val="nil"/>
        </w:tcBorders>
        <w:shd w:val="clear" w:color="auto" w:fill="002856" w:themeFill="accent5"/>
        <w:vAlign w:val="center"/>
      </w:tcPr>
    </w:tblStylePr>
    <w:tblStylePr w:type="firstCol">
      <w:tblPr/>
      <w:tcPr>
        <w:tcBorders>
          <w:top w:val="single" w:sz="8" w:space="0" w:color="002856" w:themeColor="accent5"/>
          <w:left w:val="nil"/>
          <w:bottom w:val="single" w:sz="8" w:space="0" w:color="002856" w:themeColor="accent5"/>
          <w:right w:val="nil"/>
          <w:insideH w:val="nil"/>
          <w:insideV w:val="nil"/>
          <w:tl2br w:val="nil"/>
          <w:tr2bl w:val="nil"/>
        </w:tcBorders>
        <w:shd w:val="clear" w:color="auto" w:fill="002856" w:themeFill="accent5"/>
      </w:tcPr>
    </w:tblStylePr>
    <w:tblStylePr w:type="band1Horz">
      <w:tblPr/>
      <w:tcPr>
        <w:tcBorders>
          <w:top w:val="single" w:sz="8" w:space="0" w:color="FFFFFF" w:themeColor="background1"/>
          <w:left w:val="nil"/>
          <w:bottom w:val="single" w:sz="8" w:space="0" w:color="002856" w:themeColor="accent5"/>
          <w:right w:val="nil"/>
          <w:insideH w:val="nil"/>
          <w:insideV w:val="nil"/>
          <w:tl2br w:val="nil"/>
          <w:tr2bl w:val="nil"/>
        </w:tcBorders>
      </w:tcPr>
    </w:tblStylePr>
    <w:tblStylePr w:type="band2Horz">
      <w:tblPr/>
      <w:tcPr>
        <w:tcBorders>
          <w:top w:val="single" w:sz="8" w:space="0" w:color="FFFFFF" w:themeColor="background1"/>
          <w:left w:val="nil"/>
          <w:bottom w:val="single" w:sz="8" w:space="0" w:color="002856" w:themeColor="accent5"/>
          <w:right w:val="nil"/>
          <w:insideH w:val="nil"/>
          <w:insideV w:val="nil"/>
          <w:tl2br w:val="nil"/>
          <w:tr2bl w:val="nil"/>
        </w:tcBorders>
      </w:tcPr>
    </w:tblStylePr>
  </w:style>
  <w:style w:type="paragraph" w:customStyle="1" w:styleId="TemplateListBullet">
    <w:name w:val="Template List Bullet"/>
    <w:basedOn w:val="TemplateText"/>
    <w:uiPriority w:val="10"/>
    <w:rsid w:val="007174EF"/>
    <w:pPr>
      <w:numPr>
        <w:numId w:val="6"/>
      </w:numPr>
      <w:ind w:left="360"/>
    </w:pPr>
  </w:style>
  <w:style w:type="paragraph" w:customStyle="1" w:styleId="TemplateText">
    <w:name w:val="Template Text"/>
    <w:uiPriority w:val="10"/>
    <w:rsid w:val="00CB3FE8"/>
    <w:pPr>
      <w:keepNext/>
      <w:spacing w:line="240" w:lineRule="auto"/>
    </w:pPr>
    <w:rPr>
      <w:color w:val="FF0000"/>
    </w:rPr>
  </w:style>
  <w:style w:type="paragraph" w:styleId="Caption">
    <w:name w:val="caption"/>
    <w:basedOn w:val="Normal"/>
    <w:next w:val="Normal"/>
    <w:link w:val="CaptionChar"/>
    <w:qFormat/>
    <w:rsid w:val="00C722B5"/>
    <w:pPr>
      <w:keepNext/>
    </w:pPr>
    <w:rPr>
      <w:b/>
      <w:bCs/>
      <w:color w:val="009FE3" w:themeColor="text2"/>
    </w:rPr>
  </w:style>
  <w:style w:type="paragraph" w:customStyle="1" w:styleId="ScreenParagraph">
    <w:name w:val="Screen Paragraph"/>
    <w:basedOn w:val="Normal"/>
    <w:link w:val="ScreenParagraphChar"/>
    <w:uiPriority w:val="9"/>
    <w:rsid w:val="002D5637"/>
    <w:pPr>
      <w:ind w:left="720"/>
    </w:pPr>
    <w:rPr>
      <w:rFonts w:ascii="Courier New" w:hAnsi="Courier New"/>
      <w:sz w:val="20"/>
    </w:rPr>
  </w:style>
  <w:style w:type="character" w:customStyle="1" w:styleId="ScreenCharacter">
    <w:name w:val="Screen Character"/>
    <w:basedOn w:val="DefaultParagraphFont"/>
    <w:uiPriority w:val="9"/>
    <w:rsid w:val="00B25F95"/>
    <w:rPr>
      <w:rFonts w:ascii="Courier New" w:hAnsi="Courier New"/>
    </w:rPr>
  </w:style>
  <w:style w:type="paragraph" w:customStyle="1" w:styleId="TableSpacer">
    <w:name w:val="Table Spacer"/>
    <w:basedOn w:val="Normal"/>
    <w:next w:val="Normal"/>
    <w:uiPriority w:val="10"/>
    <w:rsid w:val="00CF3B43"/>
    <w:pPr>
      <w:spacing w:before="0" w:after="0"/>
    </w:pPr>
    <w:rPr>
      <w:sz w:val="16"/>
    </w:rPr>
  </w:style>
  <w:style w:type="paragraph" w:customStyle="1" w:styleId="ListAlphabet">
    <w:name w:val="List Alphabet"/>
    <w:basedOn w:val="Normal"/>
    <w:uiPriority w:val="1"/>
    <w:qFormat/>
    <w:rsid w:val="00ED60CE"/>
    <w:pPr>
      <w:keepLines/>
      <w:numPr>
        <w:numId w:val="23"/>
      </w:numPr>
    </w:pPr>
  </w:style>
  <w:style w:type="numbering" w:customStyle="1" w:styleId="OutlineListAlphabet">
    <w:name w:val="Outline List Alphabet"/>
    <w:uiPriority w:val="99"/>
    <w:rsid w:val="00ED60CE"/>
    <w:pPr>
      <w:numPr>
        <w:numId w:val="7"/>
      </w:numPr>
    </w:pPr>
  </w:style>
  <w:style w:type="paragraph" w:customStyle="1" w:styleId="ListAlphabet2">
    <w:name w:val="List Alphabet 2"/>
    <w:basedOn w:val="ListAlphabet"/>
    <w:uiPriority w:val="1"/>
    <w:rsid w:val="003F48BF"/>
    <w:pPr>
      <w:numPr>
        <w:ilvl w:val="1"/>
      </w:numPr>
    </w:pPr>
  </w:style>
  <w:style w:type="table" w:customStyle="1" w:styleId="nbnTableMetadata">
    <w:name w:val="nbn Table Metadata"/>
    <w:basedOn w:val="TableNormal"/>
    <w:uiPriority w:val="99"/>
    <w:qFormat/>
    <w:rsid w:val="00B63367"/>
    <w:pPr>
      <w:spacing w:before="60" w:after="0" w:line="240" w:lineRule="auto"/>
    </w:pPr>
    <w:tblPr/>
    <w:trPr>
      <w:cantSplit/>
    </w:trPr>
    <w:tblStylePr w:type="firstCol">
      <w:rPr>
        <w:b/>
        <w:color w:val="auto"/>
      </w:rPr>
    </w:tblStylePr>
  </w:style>
  <w:style w:type="paragraph" w:customStyle="1" w:styleId="Legal">
    <w:name w:val="Legal"/>
    <w:basedOn w:val="Normal"/>
    <w:uiPriority w:val="9"/>
    <w:rsid w:val="004B78F0"/>
    <w:pPr>
      <w:keepLines/>
    </w:pPr>
    <w:rPr>
      <w:sz w:val="20"/>
    </w:rPr>
  </w:style>
  <w:style w:type="character" w:customStyle="1" w:styleId="CrossReference">
    <w:name w:val="Cross Reference"/>
    <w:basedOn w:val="Hyperlink"/>
    <w:uiPriority w:val="11"/>
    <w:rsid w:val="00284BB5"/>
    <w:rPr>
      <w:color w:val="009FE3" w:themeColor="hyperlink"/>
      <w:u w:val="single"/>
    </w:rPr>
  </w:style>
  <w:style w:type="character" w:customStyle="1" w:styleId="Heading2NoNumChar">
    <w:name w:val="Heading 2 NoNum Char"/>
    <w:basedOn w:val="DefaultParagraphFont"/>
    <w:link w:val="Heading2NoNum"/>
    <w:uiPriority w:val="4"/>
    <w:rsid w:val="00EB7FB5"/>
    <w:rPr>
      <w:rFonts w:asciiTheme="majorHAnsi" w:hAnsiTheme="majorHAnsi"/>
      <w:color w:val="009FE3" w:themeColor="text2"/>
      <w:sz w:val="36"/>
    </w:rPr>
  </w:style>
  <w:style w:type="paragraph" w:styleId="NoteHeading">
    <w:name w:val="Note Heading"/>
    <w:basedOn w:val="Normal"/>
    <w:next w:val="Normal"/>
    <w:link w:val="NoteHeadingChar"/>
    <w:uiPriority w:val="99"/>
    <w:semiHidden/>
    <w:rsid w:val="009A03E3"/>
  </w:style>
  <w:style w:type="character" w:customStyle="1" w:styleId="NoteHeadingChar">
    <w:name w:val="Note Heading Char"/>
    <w:basedOn w:val="DefaultParagraphFont"/>
    <w:link w:val="NoteHeading"/>
    <w:uiPriority w:val="99"/>
    <w:semiHidden/>
    <w:rsid w:val="00395802"/>
    <w:rPr>
      <w:sz w:val="20"/>
    </w:rPr>
  </w:style>
  <w:style w:type="paragraph" w:customStyle="1" w:styleId="Reference">
    <w:name w:val="Reference"/>
    <w:basedOn w:val="Normal"/>
    <w:uiPriority w:val="9"/>
    <w:rsid w:val="008469C3"/>
    <w:pPr>
      <w:keepLines/>
      <w:numPr>
        <w:numId w:val="8"/>
      </w:numPr>
      <w:spacing w:before="60" w:after="60"/>
      <w:ind w:left="425" w:hanging="425"/>
    </w:pPr>
  </w:style>
  <w:style w:type="paragraph" w:styleId="TableofFigures">
    <w:name w:val="table of figures"/>
    <w:basedOn w:val="Normal"/>
    <w:next w:val="Normal"/>
    <w:uiPriority w:val="99"/>
    <w:rsid w:val="0059099D"/>
    <w:pPr>
      <w:tabs>
        <w:tab w:val="right" w:leader="dot" w:pos="10206"/>
      </w:tabs>
      <w:spacing w:after="60"/>
    </w:pPr>
  </w:style>
  <w:style w:type="paragraph" w:customStyle="1" w:styleId="Heading1NoPageBreak">
    <w:name w:val="Heading 1 NoPageBreak"/>
    <w:basedOn w:val="Heading1"/>
    <w:next w:val="Normal"/>
    <w:link w:val="Heading1NoPageBreakChar"/>
    <w:uiPriority w:val="3"/>
    <w:qFormat/>
    <w:rsid w:val="0030779D"/>
    <w:pPr>
      <w:pageBreakBefore w:val="0"/>
      <w:spacing w:before="360"/>
    </w:pPr>
  </w:style>
  <w:style w:type="character" w:customStyle="1" w:styleId="Heading1NoPageBreakChar">
    <w:name w:val="Heading 1 NoPageBreak Char"/>
    <w:basedOn w:val="Heading1Char"/>
    <w:link w:val="Heading1NoPageBreak"/>
    <w:uiPriority w:val="3"/>
    <w:rsid w:val="0030779D"/>
    <w:rPr>
      <w:rFonts w:asciiTheme="majorHAnsi" w:eastAsiaTheme="majorEastAsia" w:hAnsiTheme="majorHAnsi" w:cstheme="majorBidi"/>
      <w:bCs/>
      <w:color w:val="009FE3" w:themeColor="text2"/>
      <w:sz w:val="48"/>
      <w:szCs w:val="28"/>
    </w:rPr>
  </w:style>
  <w:style w:type="character" w:customStyle="1" w:styleId="Heading1NoNumChar">
    <w:name w:val="Heading 1 NoNum Char"/>
    <w:basedOn w:val="DefaultParagraphFont"/>
    <w:link w:val="Heading1NoNum"/>
    <w:uiPriority w:val="4"/>
    <w:rsid w:val="00D70D0C"/>
    <w:rPr>
      <w:rFonts w:asciiTheme="majorHAnsi" w:hAnsiTheme="majorHAnsi"/>
      <w:color w:val="009FE3" w:themeColor="text2"/>
      <w:sz w:val="44"/>
    </w:rPr>
  </w:style>
  <w:style w:type="character" w:customStyle="1" w:styleId="Heading3NoNumChar">
    <w:name w:val="Heading 3 NoNum Char"/>
    <w:basedOn w:val="Heading2NoNumChar"/>
    <w:link w:val="Heading3NoNum"/>
    <w:uiPriority w:val="4"/>
    <w:rsid w:val="00D72500"/>
    <w:rPr>
      <w:rFonts w:asciiTheme="majorHAnsi" w:hAnsiTheme="majorHAnsi"/>
      <w:color w:val="009FE3" w:themeColor="text2"/>
      <w:sz w:val="28"/>
    </w:rPr>
  </w:style>
  <w:style w:type="paragraph" w:styleId="ListNumber4">
    <w:name w:val="List Number 4"/>
    <w:basedOn w:val="ListNumber3"/>
    <w:uiPriority w:val="1"/>
    <w:rsid w:val="00544F6F"/>
    <w:pPr>
      <w:numPr>
        <w:ilvl w:val="3"/>
      </w:numPr>
    </w:pPr>
  </w:style>
  <w:style w:type="paragraph" w:styleId="ListBullet4">
    <w:name w:val="List Bullet 4"/>
    <w:basedOn w:val="ListBullet3"/>
    <w:uiPriority w:val="1"/>
    <w:rsid w:val="0093673E"/>
    <w:pPr>
      <w:numPr>
        <w:ilvl w:val="3"/>
      </w:numPr>
    </w:pPr>
  </w:style>
  <w:style w:type="paragraph" w:styleId="ListContinue4">
    <w:name w:val="List Continue 4"/>
    <w:basedOn w:val="ListContinue3"/>
    <w:uiPriority w:val="10"/>
    <w:rsid w:val="00544F6F"/>
    <w:pPr>
      <w:ind w:left="1440"/>
    </w:pPr>
  </w:style>
  <w:style w:type="character" w:customStyle="1" w:styleId="ScreenParagraphChar">
    <w:name w:val="Screen Paragraph Char"/>
    <w:basedOn w:val="BodyTextChar"/>
    <w:link w:val="ScreenParagraph"/>
    <w:uiPriority w:val="9"/>
    <w:rsid w:val="002D5637"/>
    <w:rPr>
      <w:rFonts w:ascii="Courier New" w:hAnsi="Courier New"/>
      <w:sz w:val="20"/>
    </w:rPr>
  </w:style>
  <w:style w:type="paragraph" w:customStyle="1" w:styleId="BodyText4">
    <w:name w:val="Body Text 4"/>
    <w:basedOn w:val="BodyText3"/>
    <w:uiPriority w:val="99"/>
    <w:semiHidden/>
    <w:rsid w:val="000130A0"/>
    <w:pPr>
      <w:ind w:left="1080"/>
    </w:pPr>
  </w:style>
  <w:style w:type="table" w:customStyle="1" w:styleId="nbn2Accent4">
    <w:name w:val="nbn 2 Accent 4"/>
    <w:basedOn w:val="TableNormal"/>
    <w:uiPriority w:val="99"/>
    <w:rsid w:val="00700BF2"/>
    <w:pPr>
      <w:spacing w:before="80" w:after="80"/>
    </w:pPr>
    <w:tblPr>
      <w:tblStyleRowBandSize w:val="1"/>
      <w:tblInd w:w="108" w:type="dxa"/>
      <w:tblBorders>
        <w:top w:val="single" w:sz="8" w:space="0" w:color="777877" w:themeColor="accent4"/>
        <w:bottom w:val="single" w:sz="8" w:space="0" w:color="777877" w:themeColor="accent4"/>
        <w:insideH w:val="single" w:sz="8" w:space="0" w:color="FFFFFF" w:themeColor="background1"/>
      </w:tblBorders>
    </w:tblPr>
    <w:tblStylePr w:type="firstRow">
      <w:pPr>
        <w:keepNext/>
        <w:wordWrap/>
      </w:pPr>
      <w:rPr>
        <w:b/>
        <w:i w:val="0"/>
        <w:color w:val="FFFFFF" w:themeColor="background1"/>
      </w:rPr>
      <w:tblPr/>
      <w:trPr>
        <w:cantSplit/>
        <w:tblHeader/>
      </w:trPr>
      <w:tcPr>
        <w:tcBorders>
          <w:top w:val="single" w:sz="8" w:space="0" w:color="777877" w:themeColor="accent4"/>
          <w:left w:val="nil"/>
          <w:bottom w:val="single" w:sz="8" w:space="0" w:color="FFFFFF" w:themeColor="background1"/>
          <w:right w:val="nil"/>
          <w:insideH w:val="nil"/>
          <w:insideV w:val="nil"/>
          <w:tl2br w:val="nil"/>
          <w:tr2bl w:val="nil"/>
        </w:tcBorders>
        <w:shd w:val="clear" w:color="auto" w:fill="777877" w:themeFill="accent4"/>
        <w:vAlign w:val="center"/>
      </w:tcPr>
    </w:tblStylePr>
    <w:tblStylePr w:type="firstCol">
      <w:rPr>
        <w:b/>
        <w:i w:val="0"/>
        <w:color w:val="FFFFFF" w:themeColor="background1"/>
      </w:rPr>
      <w:tblPr/>
      <w:tcPr>
        <w:tcBorders>
          <w:top w:val="single" w:sz="8" w:space="0" w:color="777877" w:themeColor="accent4"/>
          <w:left w:val="nil"/>
          <w:bottom w:val="single" w:sz="8" w:space="0" w:color="777877" w:themeColor="accent4"/>
          <w:right w:val="nil"/>
          <w:insideH w:val="nil"/>
          <w:insideV w:val="nil"/>
          <w:tl2br w:val="nil"/>
          <w:tr2bl w:val="nil"/>
        </w:tcBorders>
        <w:shd w:val="clear" w:color="auto" w:fill="777877" w:themeFill="accent4"/>
      </w:tcPr>
    </w:tblStylePr>
    <w:tblStylePr w:type="band1Horz">
      <w:tblPr/>
      <w:tcPr>
        <w:tcBorders>
          <w:top w:val="single" w:sz="8" w:space="0" w:color="FFFFFF" w:themeColor="background1"/>
          <w:left w:val="nil"/>
          <w:bottom w:val="single" w:sz="8" w:space="0" w:color="777877" w:themeColor="accent4"/>
          <w:right w:val="nil"/>
          <w:insideH w:val="nil"/>
          <w:insideV w:val="nil"/>
          <w:tl2br w:val="nil"/>
          <w:tr2bl w:val="nil"/>
        </w:tcBorders>
      </w:tcPr>
    </w:tblStylePr>
    <w:tblStylePr w:type="band2Horz">
      <w:tblPr/>
      <w:tcPr>
        <w:tcBorders>
          <w:top w:val="single" w:sz="8" w:space="0" w:color="FFFFFF" w:themeColor="background1"/>
          <w:left w:val="nil"/>
          <w:bottom w:val="single" w:sz="8" w:space="0" w:color="777877" w:themeColor="accent4"/>
          <w:right w:val="nil"/>
          <w:insideH w:val="nil"/>
          <w:insideV w:val="nil"/>
          <w:tl2br w:val="nil"/>
          <w:tr2bl w:val="nil"/>
        </w:tcBorders>
      </w:tcPr>
    </w:tblStylePr>
  </w:style>
  <w:style w:type="paragraph" w:customStyle="1" w:styleId="DocGroup">
    <w:name w:val="DocGroup"/>
    <w:basedOn w:val="Normal"/>
    <w:uiPriority w:val="10"/>
    <w:rsid w:val="00883D1D"/>
    <w:pPr>
      <w:spacing w:after="240" w:line="240" w:lineRule="auto"/>
    </w:pPr>
    <w:rPr>
      <w:rFonts w:asciiTheme="majorHAnsi" w:hAnsiTheme="majorHAnsi"/>
      <w:color w:val="009FE3" w:themeColor="text2"/>
      <w:sz w:val="30"/>
    </w:rPr>
  </w:style>
  <w:style w:type="numbering" w:styleId="1ai">
    <w:name w:val="Outline List 1"/>
    <w:basedOn w:val="NoList"/>
    <w:uiPriority w:val="99"/>
    <w:semiHidden/>
    <w:unhideWhenUsed/>
    <w:rsid w:val="00021803"/>
    <w:pPr>
      <w:numPr>
        <w:numId w:val="12"/>
      </w:numPr>
    </w:pPr>
  </w:style>
  <w:style w:type="numbering" w:styleId="ArticleSection">
    <w:name w:val="Outline List 3"/>
    <w:basedOn w:val="NoList"/>
    <w:uiPriority w:val="99"/>
    <w:semiHidden/>
    <w:unhideWhenUsed/>
    <w:rsid w:val="00021803"/>
    <w:pPr>
      <w:numPr>
        <w:numId w:val="13"/>
      </w:numPr>
    </w:pPr>
  </w:style>
  <w:style w:type="paragraph" w:styleId="Bibliography">
    <w:name w:val="Bibliography"/>
    <w:basedOn w:val="Normal"/>
    <w:next w:val="Normal"/>
    <w:uiPriority w:val="37"/>
    <w:semiHidden/>
    <w:unhideWhenUsed/>
    <w:rsid w:val="00021803"/>
  </w:style>
  <w:style w:type="paragraph" w:styleId="BlockText">
    <w:name w:val="Block Text"/>
    <w:basedOn w:val="Normal"/>
    <w:uiPriority w:val="99"/>
    <w:semiHidden/>
    <w:rsid w:val="00134683"/>
    <w:pPr>
      <w:pBdr>
        <w:top w:val="single" w:sz="2" w:space="10" w:color="009FE3" w:themeColor="accent1"/>
        <w:left w:val="single" w:sz="2" w:space="10" w:color="009FE3" w:themeColor="accent1"/>
        <w:bottom w:val="single" w:sz="2" w:space="10" w:color="009FE3" w:themeColor="accent1"/>
        <w:right w:val="single" w:sz="2" w:space="10" w:color="009FE3" w:themeColor="accent1"/>
      </w:pBdr>
      <w:ind w:left="1152" w:right="1152"/>
    </w:pPr>
    <w:rPr>
      <w:rFonts w:eastAsiaTheme="minorEastAsia"/>
      <w:iCs/>
      <w:color w:val="0076AA" w:themeColor="text2" w:themeShade="BF"/>
    </w:rPr>
  </w:style>
  <w:style w:type="paragraph" w:styleId="BodyTextFirstIndent">
    <w:name w:val="Body Text First Indent"/>
    <w:basedOn w:val="BodyText"/>
    <w:link w:val="BodyTextFirstIndentChar"/>
    <w:uiPriority w:val="99"/>
    <w:semiHidden/>
    <w:rsid w:val="00021803"/>
    <w:pPr>
      <w:keepLines w:val="0"/>
      <w:ind w:firstLine="360"/>
    </w:pPr>
  </w:style>
  <w:style w:type="character" w:customStyle="1" w:styleId="BodyTextFirstIndentChar">
    <w:name w:val="Body Text First Indent Char"/>
    <w:basedOn w:val="BodyTextChar"/>
    <w:link w:val="BodyTextFirstIndent"/>
    <w:uiPriority w:val="99"/>
    <w:semiHidden/>
    <w:rsid w:val="00021803"/>
    <w:rPr>
      <w:rFonts w:ascii="Arial" w:hAnsi="Arial"/>
    </w:rPr>
  </w:style>
  <w:style w:type="paragraph" w:styleId="BodyTextIndent">
    <w:name w:val="Body Text Indent"/>
    <w:basedOn w:val="BodyText"/>
    <w:link w:val="BodyTextIndentChar"/>
    <w:uiPriority w:val="99"/>
    <w:semiHidden/>
    <w:rsid w:val="0060391F"/>
    <w:pPr>
      <w:ind w:left="357"/>
    </w:pPr>
  </w:style>
  <w:style w:type="character" w:customStyle="1" w:styleId="BodyTextIndentChar">
    <w:name w:val="Body Text Indent Char"/>
    <w:basedOn w:val="DefaultParagraphFont"/>
    <w:link w:val="BodyTextIndent"/>
    <w:uiPriority w:val="99"/>
    <w:semiHidden/>
    <w:rsid w:val="0060391F"/>
    <w:rPr>
      <w:rFonts w:ascii="Arial" w:hAnsi="Arial"/>
      <w:sz w:val="20"/>
    </w:rPr>
  </w:style>
  <w:style w:type="paragraph" w:styleId="BodyTextFirstIndent2">
    <w:name w:val="Body Text First Indent 2"/>
    <w:basedOn w:val="BodyTextIndent"/>
    <w:link w:val="BodyTextFirstIndent2Char"/>
    <w:uiPriority w:val="99"/>
    <w:semiHidden/>
    <w:rsid w:val="00021803"/>
    <w:pPr>
      <w:ind w:firstLine="360"/>
    </w:pPr>
  </w:style>
  <w:style w:type="character" w:customStyle="1" w:styleId="BodyTextFirstIndent2Char">
    <w:name w:val="Body Text First Indent 2 Char"/>
    <w:basedOn w:val="BodyTextIndentChar"/>
    <w:link w:val="BodyTextFirstIndent2"/>
    <w:uiPriority w:val="99"/>
    <w:semiHidden/>
    <w:rsid w:val="00021803"/>
    <w:rPr>
      <w:rFonts w:ascii="Arial" w:hAnsi="Arial"/>
      <w:sz w:val="20"/>
    </w:rPr>
  </w:style>
  <w:style w:type="paragraph" w:styleId="BodyTextIndent2">
    <w:name w:val="Body Text Indent 2"/>
    <w:basedOn w:val="Normal"/>
    <w:link w:val="BodyTextIndent2Char"/>
    <w:uiPriority w:val="99"/>
    <w:semiHidden/>
    <w:rsid w:val="0060391F"/>
    <w:pPr>
      <w:spacing w:line="480" w:lineRule="auto"/>
      <w:ind w:left="357"/>
    </w:pPr>
  </w:style>
  <w:style w:type="character" w:customStyle="1" w:styleId="BodyTextIndent2Char">
    <w:name w:val="Body Text Indent 2 Char"/>
    <w:basedOn w:val="DefaultParagraphFont"/>
    <w:link w:val="BodyTextIndent2"/>
    <w:uiPriority w:val="99"/>
    <w:semiHidden/>
    <w:rsid w:val="0060391F"/>
    <w:rPr>
      <w:rFonts w:ascii="Arial" w:hAnsi="Arial"/>
      <w:sz w:val="20"/>
    </w:rPr>
  </w:style>
  <w:style w:type="paragraph" w:styleId="BodyTextIndent3">
    <w:name w:val="Body Text Indent 3"/>
    <w:basedOn w:val="Normal"/>
    <w:link w:val="BodyTextIndent3Char"/>
    <w:uiPriority w:val="99"/>
    <w:semiHidden/>
    <w:rsid w:val="0060391F"/>
    <w:pPr>
      <w:ind w:left="357"/>
    </w:pPr>
    <w:rPr>
      <w:sz w:val="16"/>
      <w:szCs w:val="16"/>
    </w:rPr>
  </w:style>
  <w:style w:type="character" w:customStyle="1" w:styleId="BodyTextIndent3Char">
    <w:name w:val="Body Text Indent 3 Char"/>
    <w:basedOn w:val="DefaultParagraphFont"/>
    <w:link w:val="BodyTextIndent3"/>
    <w:uiPriority w:val="99"/>
    <w:semiHidden/>
    <w:rsid w:val="0060391F"/>
    <w:rPr>
      <w:rFonts w:ascii="Arial" w:hAnsi="Arial"/>
      <w:sz w:val="16"/>
      <w:szCs w:val="16"/>
    </w:rPr>
  </w:style>
  <w:style w:type="character" w:styleId="BookTitle">
    <w:name w:val="Book Title"/>
    <w:basedOn w:val="DefaultParagraphFont"/>
    <w:uiPriority w:val="33"/>
    <w:semiHidden/>
    <w:unhideWhenUsed/>
    <w:rsid w:val="00021803"/>
    <w:rPr>
      <w:b/>
      <w:bCs/>
      <w:smallCaps/>
      <w:spacing w:val="5"/>
    </w:rPr>
  </w:style>
  <w:style w:type="paragraph" w:styleId="Closing">
    <w:name w:val="Closing"/>
    <w:basedOn w:val="Normal"/>
    <w:link w:val="ClosingChar"/>
    <w:uiPriority w:val="99"/>
    <w:semiHidden/>
    <w:rsid w:val="00021803"/>
    <w:pPr>
      <w:spacing w:after="0"/>
      <w:ind w:left="4320"/>
    </w:pPr>
  </w:style>
  <w:style w:type="character" w:customStyle="1" w:styleId="ClosingChar">
    <w:name w:val="Closing Char"/>
    <w:basedOn w:val="DefaultParagraphFont"/>
    <w:link w:val="Closing"/>
    <w:uiPriority w:val="99"/>
    <w:semiHidden/>
    <w:rsid w:val="00021803"/>
    <w:rPr>
      <w:rFonts w:ascii="Arial" w:hAnsi="Arial"/>
      <w:sz w:val="20"/>
    </w:rPr>
  </w:style>
  <w:style w:type="table" w:styleId="ColorfulGrid-Accent1">
    <w:name w:val="Colorful Grid Accent 1"/>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C6EDFF" w:themeFill="accent1" w:themeFillTint="33"/>
    </w:tcPr>
    <w:tblStylePr w:type="firstRow">
      <w:rPr>
        <w:b/>
        <w:bCs/>
      </w:rPr>
      <w:tblPr/>
      <w:tcPr>
        <w:shd w:val="clear" w:color="auto" w:fill="8DDCFF" w:themeFill="accent1" w:themeFillTint="66"/>
      </w:tcPr>
    </w:tblStylePr>
    <w:tblStylePr w:type="lastRow">
      <w:rPr>
        <w:b/>
        <w:bCs/>
        <w:color w:val="000000" w:themeColor="text1"/>
      </w:rPr>
      <w:tblPr/>
      <w:tcPr>
        <w:shd w:val="clear" w:color="auto" w:fill="8DDCFF" w:themeFill="accent1" w:themeFillTint="66"/>
      </w:tcPr>
    </w:tblStylePr>
    <w:tblStylePr w:type="firstCol">
      <w:rPr>
        <w:color w:val="FFFFFF" w:themeColor="background1"/>
      </w:rPr>
      <w:tblPr/>
      <w:tcPr>
        <w:shd w:val="clear" w:color="auto" w:fill="0076AA" w:themeFill="accent1" w:themeFillShade="BF"/>
      </w:tcPr>
    </w:tblStylePr>
    <w:tblStylePr w:type="lastCol">
      <w:rPr>
        <w:color w:val="FFFFFF" w:themeColor="background1"/>
      </w:rPr>
      <w:tblPr/>
      <w:tcPr>
        <w:shd w:val="clear" w:color="auto" w:fill="0076AA" w:themeFill="accent1" w:themeFillShade="BF"/>
      </w:tcPr>
    </w:tblStylePr>
    <w:tblStylePr w:type="band1Vert">
      <w:tblPr/>
      <w:tcPr>
        <w:shd w:val="clear" w:color="auto" w:fill="72D4FF" w:themeFill="accent1" w:themeFillTint="7F"/>
      </w:tcPr>
    </w:tblStylePr>
    <w:tblStylePr w:type="band1Horz">
      <w:tblPr/>
      <w:tcPr>
        <w:shd w:val="clear" w:color="auto" w:fill="72D4FF" w:themeFill="accent1" w:themeFillTint="7F"/>
      </w:tcPr>
    </w:tblStylePr>
  </w:style>
  <w:style w:type="table" w:styleId="ColorfulGrid-Accent2">
    <w:name w:val="Colorful Grid Accent 2"/>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EFF9CB" w:themeFill="accent2" w:themeFillTint="33"/>
    </w:tcPr>
    <w:tblStylePr w:type="firstRow">
      <w:rPr>
        <w:b/>
        <w:bCs/>
      </w:rPr>
      <w:tblPr/>
      <w:tcPr>
        <w:shd w:val="clear" w:color="auto" w:fill="DFF397" w:themeFill="accent2" w:themeFillTint="66"/>
      </w:tcPr>
    </w:tblStylePr>
    <w:tblStylePr w:type="lastRow">
      <w:rPr>
        <w:b/>
        <w:bCs/>
        <w:color w:val="000000" w:themeColor="text1"/>
      </w:rPr>
      <w:tblPr/>
      <w:tcPr>
        <w:shd w:val="clear" w:color="auto" w:fill="DFF397" w:themeFill="accent2" w:themeFillTint="66"/>
      </w:tcPr>
    </w:tblStylePr>
    <w:tblStylePr w:type="firstCol">
      <w:rPr>
        <w:color w:val="FFFFFF" w:themeColor="background1"/>
      </w:rPr>
      <w:tblPr/>
      <w:tcPr>
        <w:shd w:val="clear" w:color="auto" w:fill="789411" w:themeFill="accent2" w:themeFillShade="BF"/>
      </w:tcPr>
    </w:tblStylePr>
    <w:tblStylePr w:type="lastCol">
      <w:rPr>
        <w:color w:val="FFFFFF" w:themeColor="background1"/>
      </w:rPr>
      <w:tblPr/>
      <w:tcPr>
        <w:shd w:val="clear" w:color="auto" w:fill="789411" w:themeFill="accent2" w:themeFillShade="BF"/>
      </w:tcPr>
    </w:tblStylePr>
    <w:tblStylePr w:type="band1Vert">
      <w:tblPr/>
      <w:tcPr>
        <w:shd w:val="clear" w:color="auto" w:fill="D8F07E" w:themeFill="accent2" w:themeFillTint="7F"/>
      </w:tcPr>
    </w:tblStylePr>
    <w:tblStylePr w:type="band1Horz">
      <w:tblPr/>
      <w:tcPr>
        <w:shd w:val="clear" w:color="auto" w:fill="D8F07E" w:themeFill="accent2" w:themeFillTint="7F"/>
      </w:tcPr>
    </w:tblStylePr>
  </w:style>
  <w:style w:type="table" w:styleId="ColorfulGrid-Accent3">
    <w:name w:val="Colorful Grid Accent 3"/>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FEF4D6" w:themeFill="accent3" w:themeFillTint="33"/>
    </w:tcPr>
    <w:tblStylePr w:type="firstRow">
      <w:rPr>
        <w:b/>
        <w:bCs/>
      </w:rPr>
      <w:tblPr/>
      <w:tcPr>
        <w:shd w:val="clear" w:color="auto" w:fill="FEE9AD" w:themeFill="accent3" w:themeFillTint="66"/>
      </w:tcPr>
    </w:tblStylePr>
    <w:tblStylePr w:type="lastRow">
      <w:rPr>
        <w:b/>
        <w:bCs/>
        <w:color w:val="000000" w:themeColor="text1"/>
      </w:rPr>
      <w:tblPr/>
      <w:tcPr>
        <w:shd w:val="clear" w:color="auto" w:fill="FEE9AD" w:themeFill="accent3" w:themeFillTint="66"/>
      </w:tcPr>
    </w:tblStylePr>
    <w:tblStylePr w:type="firstCol">
      <w:rPr>
        <w:color w:val="FFFFFF" w:themeColor="background1"/>
      </w:rPr>
      <w:tblPr/>
      <w:tcPr>
        <w:shd w:val="clear" w:color="auto" w:fill="E3A801" w:themeFill="accent3" w:themeFillShade="BF"/>
      </w:tcPr>
    </w:tblStylePr>
    <w:tblStylePr w:type="lastCol">
      <w:rPr>
        <w:color w:val="FFFFFF" w:themeColor="background1"/>
      </w:rPr>
      <w:tblPr/>
      <w:tcPr>
        <w:shd w:val="clear" w:color="auto" w:fill="E3A801" w:themeFill="accent3" w:themeFillShade="BF"/>
      </w:tcPr>
    </w:tblStylePr>
    <w:tblStylePr w:type="band1Vert">
      <w:tblPr/>
      <w:tcPr>
        <w:shd w:val="clear" w:color="auto" w:fill="FEE499" w:themeFill="accent3" w:themeFillTint="7F"/>
      </w:tcPr>
    </w:tblStylePr>
    <w:tblStylePr w:type="band1Horz">
      <w:tblPr/>
      <w:tcPr>
        <w:shd w:val="clear" w:color="auto" w:fill="FEE499" w:themeFill="accent3" w:themeFillTint="7F"/>
      </w:tcPr>
    </w:tblStylePr>
  </w:style>
  <w:style w:type="table" w:styleId="ColorfulGrid-Accent4">
    <w:name w:val="Colorful Grid Accent 4"/>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E3E4E3" w:themeFill="accent4" w:themeFillTint="33"/>
    </w:tcPr>
    <w:tblStylePr w:type="firstRow">
      <w:rPr>
        <w:b/>
        <w:bCs/>
      </w:rPr>
      <w:tblPr/>
      <w:tcPr>
        <w:shd w:val="clear" w:color="auto" w:fill="C8C9C8" w:themeFill="accent4" w:themeFillTint="66"/>
      </w:tcPr>
    </w:tblStylePr>
    <w:tblStylePr w:type="lastRow">
      <w:rPr>
        <w:b/>
        <w:bCs/>
        <w:color w:val="000000" w:themeColor="text1"/>
      </w:rPr>
      <w:tblPr/>
      <w:tcPr>
        <w:shd w:val="clear" w:color="auto" w:fill="C8C9C8" w:themeFill="accent4" w:themeFillTint="66"/>
      </w:tcPr>
    </w:tblStylePr>
    <w:tblStylePr w:type="firstCol">
      <w:rPr>
        <w:color w:val="FFFFFF" w:themeColor="background1"/>
      </w:rPr>
      <w:tblPr/>
      <w:tcPr>
        <w:shd w:val="clear" w:color="auto" w:fill="595959" w:themeFill="accent4" w:themeFillShade="BF"/>
      </w:tcPr>
    </w:tblStylePr>
    <w:tblStylePr w:type="lastCol">
      <w:rPr>
        <w:color w:val="FFFFFF" w:themeColor="background1"/>
      </w:rPr>
      <w:tblPr/>
      <w:tcPr>
        <w:shd w:val="clear" w:color="auto" w:fill="595959" w:themeFill="accent4" w:themeFillShade="BF"/>
      </w:tcPr>
    </w:tblStylePr>
    <w:tblStylePr w:type="band1Vert">
      <w:tblPr/>
      <w:tcPr>
        <w:shd w:val="clear" w:color="auto" w:fill="BBBBBB" w:themeFill="accent4" w:themeFillTint="7F"/>
      </w:tcPr>
    </w:tblStylePr>
    <w:tblStylePr w:type="band1Horz">
      <w:tblPr/>
      <w:tcPr>
        <w:shd w:val="clear" w:color="auto" w:fill="BBBBBB" w:themeFill="accent4" w:themeFillTint="7F"/>
      </w:tcPr>
    </w:tblStylePr>
  </w:style>
  <w:style w:type="table" w:styleId="ColorfulGrid-Accent5">
    <w:name w:val="Colorful Grid Accent 5"/>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0" w:themeFill="accent5" w:themeFillShade="BF"/>
      </w:tcPr>
    </w:tblStylePr>
    <w:tblStylePr w:type="lastCol">
      <w:rPr>
        <w:color w:val="FFFFFF" w:themeColor="background1"/>
      </w:rPr>
      <w:tblPr/>
      <w:tcPr>
        <w:shd w:val="clear" w:color="auto" w:fill="001D40" w:themeFill="accent5" w:themeFillShade="BF"/>
      </w:tcPr>
    </w:tblStylePr>
    <w:tblStylePr w:type="band1Vert">
      <w:tblPr/>
      <w:tcPr>
        <w:shd w:val="clear" w:color="auto" w:fill="2B8DFF" w:themeFill="accent5" w:themeFillTint="7F"/>
      </w:tcPr>
    </w:tblStylePr>
    <w:tblStylePr w:type="band1Horz">
      <w:tblPr/>
      <w:tcPr>
        <w:shd w:val="clear" w:color="auto" w:fill="2B8DFF" w:themeFill="accent5" w:themeFillTint="7F"/>
      </w:tcPr>
    </w:tblStylePr>
  </w:style>
  <w:style w:type="table" w:styleId="ColorfulGrid-Accent6">
    <w:name w:val="Colorful Grid Accent 6"/>
    <w:basedOn w:val="TableNormal"/>
    <w:uiPriority w:val="73"/>
    <w:rsid w:val="00021803"/>
    <w:pPr>
      <w:spacing w:after="0"/>
    </w:pPr>
    <w:rPr>
      <w:color w:val="000000" w:themeColor="text1"/>
    </w:rPr>
    <w:tblPr>
      <w:tblStyleRowBandSize w:val="1"/>
      <w:tblStyleColBandSize w:val="1"/>
      <w:tblBorders>
        <w:insideH w:val="single" w:sz="4" w:space="0" w:color="FFFFFF" w:themeColor="background1"/>
      </w:tblBorders>
    </w:tblPr>
    <w:tcPr>
      <w:shd w:val="clear" w:color="auto" w:fill="C1C6F0" w:themeFill="accent6" w:themeFillTint="33"/>
    </w:tcPr>
    <w:tblStylePr w:type="firstRow">
      <w:rPr>
        <w:b/>
        <w:bCs/>
      </w:rPr>
      <w:tblPr/>
      <w:tcPr>
        <w:shd w:val="clear" w:color="auto" w:fill="838EE1" w:themeFill="accent6" w:themeFillTint="66"/>
      </w:tcPr>
    </w:tblStylePr>
    <w:tblStylePr w:type="lastRow">
      <w:rPr>
        <w:b/>
        <w:bCs/>
        <w:color w:val="000000" w:themeColor="text1"/>
      </w:rPr>
      <w:tblPr/>
      <w:tcPr>
        <w:shd w:val="clear" w:color="auto" w:fill="838EE1" w:themeFill="accent6" w:themeFillTint="66"/>
      </w:tcPr>
    </w:tblStylePr>
    <w:tblStylePr w:type="firstCol">
      <w:rPr>
        <w:color w:val="FFFFFF" w:themeColor="background1"/>
      </w:rPr>
      <w:tblPr/>
      <w:tcPr>
        <w:shd w:val="clear" w:color="auto" w:fill="12194D" w:themeFill="accent6" w:themeFillShade="BF"/>
      </w:tcPr>
    </w:tblStylePr>
    <w:tblStylePr w:type="lastCol">
      <w:rPr>
        <w:color w:val="FFFFFF" w:themeColor="background1"/>
      </w:rPr>
      <w:tblPr/>
      <w:tcPr>
        <w:shd w:val="clear" w:color="auto" w:fill="12194D" w:themeFill="accent6" w:themeFillShade="BF"/>
      </w:tcPr>
    </w:tblStylePr>
    <w:tblStylePr w:type="band1Vert">
      <w:tblPr/>
      <w:tcPr>
        <w:shd w:val="clear" w:color="auto" w:fill="6573DA" w:themeFill="accent6" w:themeFillTint="7F"/>
      </w:tcPr>
    </w:tblStylePr>
    <w:tblStylePr w:type="band1Horz">
      <w:tblPr/>
      <w:tcPr>
        <w:shd w:val="clear" w:color="auto" w:fill="6573DA" w:themeFill="accent6" w:themeFillTint="7F"/>
      </w:tcPr>
    </w:tblStylePr>
  </w:style>
  <w:style w:type="table" w:styleId="ColorfulList-Accent1">
    <w:name w:val="Colorful List Accent 1"/>
    <w:basedOn w:val="TableNormal"/>
    <w:uiPriority w:val="72"/>
    <w:rsid w:val="00021803"/>
    <w:pPr>
      <w:spacing w:after="0"/>
    </w:pPr>
    <w:rPr>
      <w:color w:val="000000" w:themeColor="text1"/>
    </w:rPr>
    <w:tblPr>
      <w:tblStyleRowBandSize w:val="1"/>
      <w:tblStyleColBandSize w:val="1"/>
    </w:tblPr>
    <w:tcPr>
      <w:shd w:val="clear" w:color="auto" w:fill="E3F6FF" w:themeFill="accent1" w:themeFillTint="19"/>
    </w:tcPr>
    <w:tblStylePr w:type="firstRow">
      <w:rPr>
        <w:b/>
        <w:bCs/>
        <w:color w:val="FFFFFF" w:themeColor="background1"/>
      </w:rPr>
      <w:tblPr/>
      <w:tcPr>
        <w:tcBorders>
          <w:bottom w:val="single" w:sz="12" w:space="0" w:color="FFFFFF" w:themeColor="background1"/>
        </w:tcBorders>
        <w:shd w:val="clear" w:color="auto" w:fill="819E12" w:themeFill="accent2" w:themeFillShade="CC"/>
      </w:tcPr>
    </w:tblStylePr>
    <w:tblStylePr w:type="lastRow">
      <w:rPr>
        <w:b/>
        <w:bCs/>
        <w:color w:val="819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9E9FF" w:themeFill="accent1" w:themeFillTint="3F"/>
      </w:tcPr>
    </w:tblStylePr>
    <w:tblStylePr w:type="band1Horz">
      <w:tblPr/>
      <w:tcPr>
        <w:shd w:val="clear" w:color="auto" w:fill="C6EDFF" w:themeFill="accent1" w:themeFillTint="33"/>
      </w:tcPr>
    </w:tblStylePr>
  </w:style>
  <w:style w:type="table" w:styleId="ColorfulList-Accent2">
    <w:name w:val="Colorful List Accent 2"/>
    <w:basedOn w:val="TableNormal"/>
    <w:uiPriority w:val="72"/>
    <w:rsid w:val="00021803"/>
    <w:pPr>
      <w:spacing w:after="0"/>
    </w:pPr>
    <w:rPr>
      <w:color w:val="000000" w:themeColor="text1"/>
    </w:rPr>
    <w:tblPr>
      <w:tblStyleRowBandSize w:val="1"/>
      <w:tblStyleColBandSize w:val="1"/>
    </w:tblPr>
    <w:tcPr>
      <w:shd w:val="clear" w:color="auto" w:fill="F7FCE5" w:themeFill="accent2" w:themeFillTint="19"/>
    </w:tcPr>
    <w:tblStylePr w:type="firstRow">
      <w:rPr>
        <w:b/>
        <w:bCs/>
        <w:color w:val="FFFFFF" w:themeColor="background1"/>
      </w:rPr>
      <w:tblPr/>
      <w:tcPr>
        <w:tcBorders>
          <w:bottom w:val="single" w:sz="12" w:space="0" w:color="FFFFFF" w:themeColor="background1"/>
        </w:tcBorders>
        <w:shd w:val="clear" w:color="auto" w:fill="819E12" w:themeFill="accent2" w:themeFillShade="CC"/>
      </w:tcPr>
    </w:tblStylePr>
    <w:tblStylePr w:type="lastRow">
      <w:rPr>
        <w:b/>
        <w:bCs/>
        <w:color w:val="819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7BE" w:themeFill="accent2" w:themeFillTint="3F"/>
      </w:tcPr>
    </w:tblStylePr>
    <w:tblStylePr w:type="band1Horz">
      <w:tblPr/>
      <w:tcPr>
        <w:shd w:val="clear" w:color="auto" w:fill="EFF9CB" w:themeFill="accent2" w:themeFillTint="33"/>
      </w:tcPr>
    </w:tblStylePr>
  </w:style>
  <w:style w:type="table" w:styleId="ColorfulList-Accent3">
    <w:name w:val="Colorful List Accent 3"/>
    <w:basedOn w:val="TableNormal"/>
    <w:uiPriority w:val="72"/>
    <w:rsid w:val="00021803"/>
    <w:pPr>
      <w:spacing w:after="0"/>
    </w:pPr>
    <w:rPr>
      <w:color w:val="000000" w:themeColor="text1"/>
    </w:rPr>
    <w:tblPr>
      <w:tblStyleRowBandSize w:val="1"/>
      <w:tblStyleColBandSize w:val="1"/>
    </w:tblPr>
    <w:tcPr>
      <w:shd w:val="clear" w:color="auto" w:fill="FFF9EA" w:themeFill="accent3" w:themeFillTint="19"/>
    </w:tcPr>
    <w:tblStylePr w:type="firstRow">
      <w:rPr>
        <w:b/>
        <w:bCs/>
        <w:color w:val="FFFFFF" w:themeColor="background1"/>
      </w:rPr>
      <w:tblPr/>
      <w:tcPr>
        <w:tcBorders>
          <w:bottom w:val="single" w:sz="12" w:space="0" w:color="FFFFFF" w:themeColor="background1"/>
        </w:tcBorders>
        <w:shd w:val="clear" w:color="auto" w:fill="5F5F5F" w:themeFill="accent4" w:themeFillShade="CC"/>
      </w:tcPr>
    </w:tblStylePr>
    <w:tblStylePr w:type="lastRow">
      <w:rPr>
        <w:b/>
        <w:bCs/>
        <w:color w:val="5F5F5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1CC" w:themeFill="accent3" w:themeFillTint="3F"/>
      </w:tcPr>
    </w:tblStylePr>
    <w:tblStylePr w:type="band1Horz">
      <w:tblPr/>
      <w:tcPr>
        <w:shd w:val="clear" w:color="auto" w:fill="FEF4D6" w:themeFill="accent3" w:themeFillTint="33"/>
      </w:tcPr>
    </w:tblStylePr>
  </w:style>
  <w:style w:type="table" w:styleId="ColorfulList-Accent4">
    <w:name w:val="Colorful List Accent 4"/>
    <w:basedOn w:val="TableNormal"/>
    <w:uiPriority w:val="72"/>
    <w:rsid w:val="00021803"/>
    <w:pPr>
      <w:spacing w:after="0"/>
    </w:pPr>
    <w:rPr>
      <w:color w:val="000000" w:themeColor="text1"/>
    </w:rPr>
    <w:tblPr>
      <w:tblStyleRowBandSize w:val="1"/>
      <w:tblStyleColBandSize w:val="1"/>
    </w:tblPr>
    <w:tcPr>
      <w:shd w:val="clear" w:color="auto" w:fill="F1F1F1" w:themeFill="accent4" w:themeFillTint="19"/>
    </w:tcPr>
    <w:tblStylePr w:type="firstRow">
      <w:rPr>
        <w:b/>
        <w:bCs/>
        <w:color w:val="FFFFFF" w:themeColor="background1"/>
      </w:rPr>
      <w:tblPr/>
      <w:tcPr>
        <w:tcBorders>
          <w:bottom w:val="single" w:sz="12" w:space="0" w:color="FFFFFF" w:themeColor="background1"/>
        </w:tcBorders>
        <w:shd w:val="clear" w:color="auto" w:fill="F2B401" w:themeFill="accent3" w:themeFillShade="CC"/>
      </w:tcPr>
    </w:tblStylePr>
    <w:tblStylePr w:type="lastRow">
      <w:rPr>
        <w:b/>
        <w:bCs/>
        <w:color w:val="F2B4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4" w:themeFillTint="3F"/>
      </w:tcPr>
    </w:tblStylePr>
    <w:tblStylePr w:type="band1Horz">
      <w:tblPr/>
      <w:tcPr>
        <w:shd w:val="clear" w:color="auto" w:fill="E3E4E3" w:themeFill="accent4" w:themeFillTint="33"/>
      </w:tcPr>
    </w:tblStylePr>
  </w:style>
  <w:style w:type="table" w:styleId="ColorfulList-Accent5">
    <w:name w:val="Colorful List Accent 5"/>
    <w:basedOn w:val="TableNormal"/>
    <w:uiPriority w:val="72"/>
    <w:rsid w:val="00021803"/>
    <w:pPr>
      <w:spacing w:after="0"/>
    </w:pPr>
    <w:rPr>
      <w:color w:val="000000" w:themeColor="text1"/>
    </w:rPr>
    <w:tblPr>
      <w:tblStyleRowBandSize w:val="1"/>
      <w:tblStyleColBandSize w:val="1"/>
    </w:tblPr>
    <w:tcPr>
      <w:shd w:val="clear" w:color="auto" w:fill="D5E8FF" w:themeFill="accent5" w:themeFillTint="19"/>
    </w:tcPr>
    <w:tblStylePr w:type="firstRow">
      <w:rPr>
        <w:b/>
        <w:bCs/>
        <w:color w:val="FFFFFF" w:themeColor="background1"/>
      </w:rPr>
      <w:tblPr/>
      <w:tcPr>
        <w:tcBorders>
          <w:bottom w:val="single" w:sz="12" w:space="0" w:color="FFFFFF" w:themeColor="background1"/>
        </w:tcBorders>
        <w:shd w:val="clear" w:color="auto" w:fill="141B53" w:themeFill="accent6" w:themeFillShade="CC"/>
      </w:tcPr>
    </w:tblStylePr>
    <w:tblStylePr w:type="lastRow">
      <w:rPr>
        <w:b/>
        <w:bCs/>
        <w:color w:val="141B5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rsid w:val="00021803"/>
    <w:pPr>
      <w:spacing w:after="0"/>
    </w:pPr>
    <w:rPr>
      <w:color w:val="000000" w:themeColor="text1"/>
    </w:rPr>
    <w:tblPr>
      <w:tblStyleRowBandSize w:val="1"/>
      <w:tblStyleColBandSize w:val="1"/>
    </w:tblPr>
    <w:tcPr>
      <w:shd w:val="clear" w:color="auto" w:fill="E0E3F7" w:themeFill="accent6" w:themeFillTint="19"/>
    </w:tcPr>
    <w:tblStylePr w:type="firstRow">
      <w:rPr>
        <w:b/>
        <w:bCs/>
        <w:color w:val="FFFFFF" w:themeColor="background1"/>
      </w:rPr>
      <w:tblPr/>
      <w:tcPr>
        <w:tcBorders>
          <w:bottom w:val="single" w:sz="12" w:space="0" w:color="FFFFFF" w:themeColor="background1"/>
        </w:tcBorders>
        <w:shd w:val="clear" w:color="auto" w:fill="001F44" w:themeFill="accent5" w:themeFillShade="CC"/>
      </w:tcPr>
    </w:tblStylePr>
    <w:tblStylePr w:type="lastRow">
      <w:rPr>
        <w:b/>
        <w:bCs/>
        <w:color w:val="001F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B9EC" w:themeFill="accent6" w:themeFillTint="3F"/>
      </w:tcPr>
    </w:tblStylePr>
    <w:tblStylePr w:type="band1Horz">
      <w:tblPr/>
      <w:tcPr>
        <w:shd w:val="clear" w:color="auto" w:fill="C1C6F0" w:themeFill="accent6" w:themeFillTint="33"/>
      </w:tcPr>
    </w:tblStylePr>
  </w:style>
  <w:style w:type="table" w:styleId="ColorfulShading-Accent1">
    <w:name w:val="Colorful Shading Accent 1"/>
    <w:basedOn w:val="TableNormal"/>
    <w:uiPriority w:val="71"/>
    <w:rsid w:val="00021803"/>
    <w:pPr>
      <w:spacing w:after="0"/>
    </w:pPr>
    <w:rPr>
      <w:color w:val="000000" w:themeColor="text1"/>
    </w:rPr>
    <w:tblPr>
      <w:tblStyleRowBandSize w:val="1"/>
      <w:tblStyleColBandSize w:val="1"/>
      <w:tblBorders>
        <w:top w:val="single" w:sz="24" w:space="0" w:color="A2C617" w:themeColor="accent2"/>
        <w:left w:val="single" w:sz="4" w:space="0" w:color="009FE3" w:themeColor="accent1"/>
        <w:bottom w:val="single" w:sz="4" w:space="0" w:color="009FE3" w:themeColor="accent1"/>
        <w:right w:val="single" w:sz="4" w:space="0" w:color="009FE3" w:themeColor="accent1"/>
        <w:insideH w:val="single" w:sz="4" w:space="0" w:color="FFFFFF" w:themeColor="background1"/>
        <w:insideV w:val="single" w:sz="4" w:space="0" w:color="FFFFFF" w:themeColor="background1"/>
      </w:tblBorders>
    </w:tblPr>
    <w:tcPr>
      <w:shd w:val="clear" w:color="auto" w:fill="E3F6FF" w:themeFill="accent1" w:themeFillTint="19"/>
    </w:tcPr>
    <w:tblStylePr w:type="firstRow">
      <w:rPr>
        <w:b/>
        <w:bCs/>
      </w:rPr>
      <w:tblPr/>
      <w:tcPr>
        <w:tcBorders>
          <w:top w:val="nil"/>
          <w:left w:val="nil"/>
          <w:bottom w:val="single" w:sz="24" w:space="0" w:color="A2C61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E88" w:themeFill="accent1" w:themeFillShade="99"/>
      </w:tcPr>
    </w:tblStylePr>
    <w:tblStylePr w:type="firstCol">
      <w:rPr>
        <w:color w:val="FFFFFF" w:themeColor="background1"/>
      </w:rPr>
      <w:tblPr/>
      <w:tcPr>
        <w:tcBorders>
          <w:top w:val="nil"/>
          <w:left w:val="nil"/>
          <w:bottom w:val="nil"/>
          <w:right w:val="nil"/>
          <w:insideH w:val="single" w:sz="4" w:space="0" w:color="005E88" w:themeColor="accent1" w:themeShade="99"/>
          <w:insideV w:val="nil"/>
        </w:tcBorders>
        <w:shd w:val="clear" w:color="auto" w:fill="005E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E88" w:themeFill="accent1" w:themeFillShade="99"/>
      </w:tcPr>
    </w:tblStylePr>
    <w:tblStylePr w:type="band1Vert">
      <w:tblPr/>
      <w:tcPr>
        <w:shd w:val="clear" w:color="auto" w:fill="8DDCFF" w:themeFill="accent1" w:themeFillTint="66"/>
      </w:tcPr>
    </w:tblStylePr>
    <w:tblStylePr w:type="band1Horz">
      <w:tblPr/>
      <w:tcPr>
        <w:shd w:val="clear" w:color="auto" w:fill="72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21803"/>
    <w:pPr>
      <w:spacing w:after="0"/>
    </w:pPr>
    <w:rPr>
      <w:color w:val="000000" w:themeColor="text1"/>
    </w:rPr>
    <w:tblPr>
      <w:tblStyleRowBandSize w:val="1"/>
      <w:tblStyleColBandSize w:val="1"/>
      <w:tblBorders>
        <w:top w:val="single" w:sz="24" w:space="0" w:color="A2C617" w:themeColor="accent2"/>
        <w:left w:val="single" w:sz="4" w:space="0" w:color="A2C617" w:themeColor="accent2"/>
        <w:bottom w:val="single" w:sz="4" w:space="0" w:color="A2C617" w:themeColor="accent2"/>
        <w:right w:val="single" w:sz="4" w:space="0" w:color="A2C617" w:themeColor="accent2"/>
        <w:insideH w:val="single" w:sz="4" w:space="0" w:color="FFFFFF" w:themeColor="background1"/>
        <w:insideV w:val="single" w:sz="4" w:space="0" w:color="FFFFFF" w:themeColor="background1"/>
      </w:tblBorders>
    </w:tblPr>
    <w:tcPr>
      <w:shd w:val="clear" w:color="auto" w:fill="F7FCE5" w:themeFill="accent2" w:themeFillTint="19"/>
    </w:tcPr>
    <w:tblStylePr w:type="firstRow">
      <w:rPr>
        <w:b/>
        <w:bCs/>
      </w:rPr>
      <w:tblPr/>
      <w:tcPr>
        <w:tcBorders>
          <w:top w:val="nil"/>
          <w:left w:val="nil"/>
          <w:bottom w:val="single" w:sz="24" w:space="0" w:color="A2C61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60D" w:themeFill="accent2" w:themeFillShade="99"/>
      </w:tcPr>
    </w:tblStylePr>
    <w:tblStylePr w:type="firstCol">
      <w:rPr>
        <w:color w:val="FFFFFF" w:themeColor="background1"/>
      </w:rPr>
      <w:tblPr/>
      <w:tcPr>
        <w:tcBorders>
          <w:top w:val="nil"/>
          <w:left w:val="nil"/>
          <w:bottom w:val="nil"/>
          <w:right w:val="nil"/>
          <w:insideH w:val="single" w:sz="4" w:space="0" w:color="60760D" w:themeColor="accent2" w:themeShade="99"/>
          <w:insideV w:val="nil"/>
        </w:tcBorders>
        <w:shd w:val="clear" w:color="auto" w:fill="607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0760D" w:themeFill="accent2" w:themeFillShade="99"/>
      </w:tcPr>
    </w:tblStylePr>
    <w:tblStylePr w:type="band1Vert">
      <w:tblPr/>
      <w:tcPr>
        <w:shd w:val="clear" w:color="auto" w:fill="DFF397" w:themeFill="accent2" w:themeFillTint="66"/>
      </w:tcPr>
    </w:tblStylePr>
    <w:tblStylePr w:type="band1Horz">
      <w:tblPr/>
      <w:tcPr>
        <w:shd w:val="clear" w:color="auto" w:fill="D8F07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21803"/>
    <w:pPr>
      <w:spacing w:after="0"/>
    </w:pPr>
    <w:rPr>
      <w:color w:val="000000" w:themeColor="text1"/>
    </w:rPr>
    <w:tblPr>
      <w:tblStyleRowBandSize w:val="1"/>
      <w:tblStyleColBandSize w:val="1"/>
      <w:tblBorders>
        <w:top w:val="single" w:sz="24" w:space="0" w:color="777877" w:themeColor="accent4"/>
        <w:left w:val="single" w:sz="4" w:space="0" w:color="FECA33" w:themeColor="accent3"/>
        <w:bottom w:val="single" w:sz="4" w:space="0" w:color="FECA33" w:themeColor="accent3"/>
        <w:right w:val="single" w:sz="4" w:space="0" w:color="FECA33" w:themeColor="accent3"/>
        <w:insideH w:val="single" w:sz="4" w:space="0" w:color="FFFFFF" w:themeColor="background1"/>
        <w:insideV w:val="single" w:sz="4" w:space="0" w:color="FFFFFF" w:themeColor="background1"/>
      </w:tblBorders>
    </w:tblPr>
    <w:tcPr>
      <w:shd w:val="clear" w:color="auto" w:fill="FFF9EA" w:themeFill="accent3" w:themeFillTint="19"/>
    </w:tcPr>
    <w:tblStylePr w:type="firstRow">
      <w:rPr>
        <w:b/>
        <w:bCs/>
      </w:rPr>
      <w:tblPr/>
      <w:tcPr>
        <w:tcBorders>
          <w:top w:val="nil"/>
          <w:left w:val="nil"/>
          <w:bottom w:val="single" w:sz="24" w:space="0" w:color="7778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8701" w:themeFill="accent3" w:themeFillShade="99"/>
      </w:tcPr>
    </w:tblStylePr>
    <w:tblStylePr w:type="firstCol">
      <w:rPr>
        <w:color w:val="FFFFFF" w:themeColor="background1"/>
      </w:rPr>
      <w:tblPr/>
      <w:tcPr>
        <w:tcBorders>
          <w:top w:val="nil"/>
          <w:left w:val="nil"/>
          <w:bottom w:val="nil"/>
          <w:right w:val="nil"/>
          <w:insideH w:val="single" w:sz="4" w:space="0" w:color="B68701" w:themeColor="accent3" w:themeShade="99"/>
          <w:insideV w:val="nil"/>
        </w:tcBorders>
        <w:shd w:val="clear" w:color="auto" w:fill="B687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68701" w:themeFill="accent3" w:themeFillShade="99"/>
      </w:tcPr>
    </w:tblStylePr>
    <w:tblStylePr w:type="band1Vert">
      <w:tblPr/>
      <w:tcPr>
        <w:shd w:val="clear" w:color="auto" w:fill="FEE9AD" w:themeFill="accent3" w:themeFillTint="66"/>
      </w:tcPr>
    </w:tblStylePr>
    <w:tblStylePr w:type="band1Horz">
      <w:tblPr/>
      <w:tcPr>
        <w:shd w:val="clear" w:color="auto" w:fill="FEE499" w:themeFill="accent3" w:themeFillTint="7F"/>
      </w:tcPr>
    </w:tblStylePr>
  </w:style>
  <w:style w:type="table" w:styleId="ColorfulShading-Accent4">
    <w:name w:val="Colorful Shading Accent 4"/>
    <w:basedOn w:val="TableNormal"/>
    <w:uiPriority w:val="71"/>
    <w:rsid w:val="00021803"/>
    <w:pPr>
      <w:spacing w:after="0"/>
    </w:pPr>
    <w:rPr>
      <w:color w:val="000000" w:themeColor="text1"/>
    </w:rPr>
    <w:tblPr>
      <w:tblStyleRowBandSize w:val="1"/>
      <w:tblStyleColBandSize w:val="1"/>
      <w:tblBorders>
        <w:top w:val="single" w:sz="24" w:space="0" w:color="FECA33" w:themeColor="accent3"/>
        <w:left w:val="single" w:sz="4" w:space="0" w:color="777877" w:themeColor="accent4"/>
        <w:bottom w:val="single" w:sz="4" w:space="0" w:color="777877" w:themeColor="accent4"/>
        <w:right w:val="single" w:sz="4" w:space="0" w:color="777877" w:themeColor="accent4"/>
        <w:insideH w:val="single" w:sz="4" w:space="0" w:color="FFFFFF" w:themeColor="background1"/>
        <w:insideV w:val="single" w:sz="4" w:space="0" w:color="FFFFFF" w:themeColor="background1"/>
      </w:tblBorders>
    </w:tblPr>
    <w:tcPr>
      <w:shd w:val="clear" w:color="auto" w:fill="F1F1F1" w:themeFill="accent4" w:themeFillTint="19"/>
    </w:tcPr>
    <w:tblStylePr w:type="firstRow">
      <w:rPr>
        <w:b/>
        <w:bCs/>
      </w:rPr>
      <w:tblPr/>
      <w:tcPr>
        <w:tcBorders>
          <w:top w:val="nil"/>
          <w:left w:val="nil"/>
          <w:bottom w:val="single" w:sz="24" w:space="0" w:color="FECA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4" w:themeFillShade="99"/>
      </w:tcPr>
    </w:tblStylePr>
    <w:tblStylePr w:type="firstCol">
      <w:rPr>
        <w:color w:val="FFFFFF" w:themeColor="background1"/>
      </w:rPr>
      <w:tblPr/>
      <w:tcPr>
        <w:tcBorders>
          <w:top w:val="nil"/>
          <w:left w:val="nil"/>
          <w:bottom w:val="nil"/>
          <w:right w:val="nil"/>
          <w:insideH w:val="single" w:sz="4" w:space="0" w:color="474747" w:themeColor="accent4" w:themeShade="99"/>
          <w:insideV w:val="nil"/>
        </w:tcBorders>
        <w:shd w:val="clear" w:color="auto" w:fill="47474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4" w:themeFillShade="99"/>
      </w:tcPr>
    </w:tblStylePr>
    <w:tblStylePr w:type="band1Vert">
      <w:tblPr/>
      <w:tcPr>
        <w:shd w:val="clear" w:color="auto" w:fill="C8C9C8" w:themeFill="accent4" w:themeFillTint="66"/>
      </w:tcPr>
    </w:tblStylePr>
    <w:tblStylePr w:type="band1Horz">
      <w:tblPr/>
      <w:tcPr>
        <w:shd w:val="clear" w:color="auto" w:fill="BBBB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21803"/>
    <w:pPr>
      <w:spacing w:after="0"/>
    </w:pPr>
    <w:rPr>
      <w:color w:val="000000" w:themeColor="text1"/>
    </w:rPr>
    <w:tblPr>
      <w:tblStyleRowBandSize w:val="1"/>
      <w:tblStyleColBandSize w:val="1"/>
      <w:tblBorders>
        <w:top w:val="single" w:sz="24" w:space="0" w:color="192268" w:themeColor="accent6"/>
        <w:left w:val="single" w:sz="4" w:space="0" w:color="002856" w:themeColor="accent5"/>
        <w:bottom w:val="single" w:sz="4" w:space="0" w:color="002856" w:themeColor="accent5"/>
        <w:right w:val="single" w:sz="4" w:space="0" w:color="002856" w:themeColor="accent5"/>
        <w:insideH w:val="single" w:sz="4" w:space="0" w:color="FFFFFF" w:themeColor="background1"/>
        <w:insideV w:val="single" w:sz="4" w:space="0" w:color="FFFFFF" w:themeColor="background1"/>
      </w:tblBorders>
    </w:tblPr>
    <w:tcPr>
      <w:shd w:val="clear" w:color="auto" w:fill="D5E8FF" w:themeFill="accent5" w:themeFillTint="19"/>
    </w:tcPr>
    <w:tblStylePr w:type="firstRow">
      <w:rPr>
        <w:b/>
        <w:bCs/>
      </w:rPr>
      <w:tblPr/>
      <w:tcPr>
        <w:tcBorders>
          <w:top w:val="nil"/>
          <w:left w:val="nil"/>
          <w:bottom w:val="single" w:sz="24" w:space="0" w:color="19226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733" w:themeFill="accent5" w:themeFillShade="99"/>
      </w:tcPr>
    </w:tblStylePr>
    <w:tblStylePr w:type="firstCol">
      <w:rPr>
        <w:color w:val="FFFFFF" w:themeColor="background1"/>
      </w:rPr>
      <w:tblPr/>
      <w:tcPr>
        <w:tcBorders>
          <w:top w:val="nil"/>
          <w:left w:val="nil"/>
          <w:bottom w:val="nil"/>
          <w:right w:val="nil"/>
          <w:insideH w:val="single" w:sz="4" w:space="0" w:color="001733" w:themeColor="accent5" w:themeShade="99"/>
          <w:insideV w:val="nil"/>
        </w:tcBorders>
        <w:shd w:val="clear" w:color="auto" w:fill="00173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3" w:themeFill="accent5" w:themeFillShade="99"/>
      </w:tcPr>
    </w:tblStylePr>
    <w:tblStylePr w:type="band1Vert">
      <w:tblPr/>
      <w:tcPr>
        <w:shd w:val="clear" w:color="auto" w:fill="55A3FF" w:themeFill="accent5" w:themeFillTint="66"/>
      </w:tcPr>
    </w:tblStylePr>
    <w:tblStylePr w:type="band1Horz">
      <w:tblPr/>
      <w:tcPr>
        <w:shd w:val="clear" w:color="auto" w:fill="2B8D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21803"/>
    <w:pPr>
      <w:spacing w:after="0"/>
    </w:pPr>
    <w:rPr>
      <w:color w:val="000000" w:themeColor="text1"/>
    </w:rPr>
    <w:tblPr>
      <w:tblStyleRowBandSize w:val="1"/>
      <w:tblStyleColBandSize w:val="1"/>
      <w:tblBorders>
        <w:top w:val="single" w:sz="24" w:space="0" w:color="002856" w:themeColor="accent5"/>
        <w:left w:val="single" w:sz="4" w:space="0" w:color="192268" w:themeColor="accent6"/>
        <w:bottom w:val="single" w:sz="4" w:space="0" w:color="192268" w:themeColor="accent6"/>
        <w:right w:val="single" w:sz="4" w:space="0" w:color="192268" w:themeColor="accent6"/>
        <w:insideH w:val="single" w:sz="4" w:space="0" w:color="FFFFFF" w:themeColor="background1"/>
        <w:insideV w:val="single" w:sz="4" w:space="0" w:color="FFFFFF" w:themeColor="background1"/>
      </w:tblBorders>
    </w:tblPr>
    <w:tcPr>
      <w:shd w:val="clear" w:color="auto" w:fill="E0E3F7" w:themeFill="accent6" w:themeFillTint="19"/>
    </w:tcPr>
    <w:tblStylePr w:type="firstRow">
      <w:rPr>
        <w:b/>
        <w:bCs/>
      </w:rPr>
      <w:tblPr/>
      <w:tcPr>
        <w:tcBorders>
          <w:top w:val="nil"/>
          <w:left w:val="nil"/>
          <w:bottom w:val="single" w:sz="24" w:space="0" w:color="00285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143E" w:themeFill="accent6" w:themeFillShade="99"/>
      </w:tcPr>
    </w:tblStylePr>
    <w:tblStylePr w:type="firstCol">
      <w:rPr>
        <w:color w:val="FFFFFF" w:themeColor="background1"/>
      </w:rPr>
      <w:tblPr/>
      <w:tcPr>
        <w:tcBorders>
          <w:top w:val="nil"/>
          <w:left w:val="nil"/>
          <w:bottom w:val="nil"/>
          <w:right w:val="nil"/>
          <w:insideH w:val="single" w:sz="4" w:space="0" w:color="0F143E" w:themeColor="accent6" w:themeShade="99"/>
          <w:insideV w:val="nil"/>
        </w:tcBorders>
        <w:shd w:val="clear" w:color="auto" w:fill="0F14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143E" w:themeFill="accent6" w:themeFillShade="99"/>
      </w:tcPr>
    </w:tblStylePr>
    <w:tblStylePr w:type="band1Vert">
      <w:tblPr/>
      <w:tcPr>
        <w:shd w:val="clear" w:color="auto" w:fill="838EE1" w:themeFill="accent6" w:themeFillTint="66"/>
      </w:tcPr>
    </w:tblStylePr>
    <w:tblStylePr w:type="band1Horz">
      <w:tblPr/>
      <w:tcPr>
        <w:shd w:val="clear" w:color="auto" w:fill="6573D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1803"/>
    <w:rPr>
      <w:sz w:val="16"/>
      <w:szCs w:val="16"/>
    </w:rPr>
  </w:style>
  <w:style w:type="paragraph" w:styleId="CommentText">
    <w:name w:val="annotation text"/>
    <w:basedOn w:val="Normal"/>
    <w:link w:val="CommentTextChar"/>
    <w:uiPriority w:val="99"/>
    <w:semiHidden/>
    <w:unhideWhenUsed/>
    <w:rsid w:val="00021803"/>
  </w:style>
  <w:style w:type="character" w:customStyle="1" w:styleId="CommentTextChar">
    <w:name w:val="Comment Text Char"/>
    <w:basedOn w:val="DefaultParagraphFont"/>
    <w:link w:val="CommentText"/>
    <w:uiPriority w:val="99"/>
    <w:semiHidden/>
    <w:rsid w:val="0002180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21803"/>
    <w:rPr>
      <w:b/>
      <w:bCs/>
    </w:rPr>
  </w:style>
  <w:style w:type="character" w:customStyle="1" w:styleId="CommentSubjectChar">
    <w:name w:val="Comment Subject Char"/>
    <w:basedOn w:val="CommentTextChar"/>
    <w:link w:val="CommentSubject"/>
    <w:uiPriority w:val="99"/>
    <w:semiHidden/>
    <w:rsid w:val="00021803"/>
    <w:rPr>
      <w:rFonts w:ascii="Arial" w:hAnsi="Arial"/>
      <w:b/>
      <w:bCs/>
      <w:sz w:val="20"/>
      <w:szCs w:val="20"/>
    </w:rPr>
  </w:style>
  <w:style w:type="table" w:styleId="DarkList-Accent1">
    <w:name w:val="Dark List Accent 1"/>
    <w:basedOn w:val="TableNormal"/>
    <w:uiPriority w:val="70"/>
    <w:rsid w:val="000E5D4B"/>
    <w:pPr>
      <w:spacing w:after="0"/>
    </w:pPr>
    <w:rPr>
      <w:color w:val="FFFFFF" w:themeColor="background1"/>
    </w:rPr>
    <w:tblPr>
      <w:tblStyleRowBandSize w:val="1"/>
      <w:tblStyleColBandSize w:val="1"/>
    </w:tblPr>
    <w:tcPr>
      <w:shd w:val="clear" w:color="auto" w:fill="009FE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E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A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AA" w:themeFill="accent1" w:themeFillShade="BF"/>
      </w:tcPr>
    </w:tblStylePr>
    <w:tblStylePr w:type="band1Vert">
      <w:tblPr/>
      <w:tcPr>
        <w:tcBorders>
          <w:top w:val="nil"/>
          <w:left w:val="nil"/>
          <w:bottom w:val="nil"/>
          <w:right w:val="nil"/>
          <w:insideH w:val="nil"/>
          <w:insideV w:val="nil"/>
        </w:tcBorders>
        <w:shd w:val="clear" w:color="auto" w:fill="0076AA" w:themeFill="accent1" w:themeFillShade="BF"/>
      </w:tcPr>
    </w:tblStylePr>
    <w:tblStylePr w:type="band1Horz">
      <w:tblPr/>
      <w:tcPr>
        <w:tcBorders>
          <w:top w:val="nil"/>
          <w:left w:val="nil"/>
          <w:bottom w:val="nil"/>
          <w:right w:val="nil"/>
          <w:insideH w:val="nil"/>
          <w:insideV w:val="nil"/>
        </w:tcBorders>
        <w:shd w:val="clear" w:color="auto" w:fill="0076AA" w:themeFill="accent1" w:themeFillShade="BF"/>
      </w:tcPr>
    </w:tblStylePr>
  </w:style>
  <w:style w:type="table" w:styleId="DarkList-Accent2">
    <w:name w:val="Dark List Accent 2"/>
    <w:basedOn w:val="TableNormal"/>
    <w:uiPriority w:val="70"/>
    <w:rsid w:val="000E5D4B"/>
    <w:pPr>
      <w:spacing w:after="0"/>
    </w:pPr>
    <w:rPr>
      <w:color w:val="FFFFFF" w:themeColor="background1"/>
    </w:rPr>
    <w:tblPr>
      <w:tblStyleRowBandSize w:val="1"/>
      <w:tblStyleColBandSize w:val="1"/>
    </w:tblPr>
    <w:tcPr>
      <w:shd w:val="clear" w:color="auto" w:fill="A2C61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89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89411" w:themeFill="accent2" w:themeFillShade="BF"/>
      </w:tcPr>
    </w:tblStylePr>
    <w:tblStylePr w:type="band1Vert">
      <w:tblPr/>
      <w:tcPr>
        <w:tcBorders>
          <w:top w:val="nil"/>
          <w:left w:val="nil"/>
          <w:bottom w:val="nil"/>
          <w:right w:val="nil"/>
          <w:insideH w:val="nil"/>
          <w:insideV w:val="nil"/>
        </w:tcBorders>
        <w:shd w:val="clear" w:color="auto" w:fill="789411" w:themeFill="accent2" w:themeFillShade="BF"/>
      </w:tcPr>
    </w:tblStylePr>
    <w:tblStylePr w:type="band1Horz">
      <w:tblPr/>
      <w:tcPr>
        <w:tcBorders>
          <w:top w:val="nil"/>
          <w:left w:val="nil"/>
          <w:bottom w:val="nil"/>
          <w:right w:val="nil"/>
          <w:insideH w:val="nil"/>
          <w:insideV w:val="nil"/>
        </w:tcBorders>
        <w:shd w:val="clear" w:color="auto" w:fill="789411" w:themeFill="accent2" w:themeFillShade="BF"/>
      </w:tcPr>
    </w:tblStylePr>
  </w:style>
  <w:style w:type="table" w:styleId="DarkList-Accent3">
    <w:name w:val="Dark List Accent 3"/>
    <w:basedOn w:val="TableNormal"/>
    <w:uiPriority w:val="70"/>
    <w:rsid w:val="000E5D4B"/>
    <w:pPr>
      <w:spacing w:after="0"/>
    </w:pPr>
    <w:rPr>
      <w:color w:val="FFFFFF" w:themeColor="background1"/>
    </w:rPr>
    <w:tblPr>
      <w:tblStyleRowBandSize w:val="1"/>
      <w:tblStyleColBandSize w:val="1"/>
    </w:tblPr>
    <w:tcPr>
      <w:shd w:val="clear" w:color="auto" w:fill="FECA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0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3A8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3A801" w:themeFill="accent3" w:themeFillShade="BF"/>
      </w:tcPr>
    </w:tblStylePr>
    <w:tblStylePr w:type="band1Vert">
      <w:tblPr/>
      <w:tcPr>
        <w:tcBorders>
          <w:top w:val="nil"/>
          <w:left w:val="nil"/>
          <w:bottom w:val="nil"/>
          <w:right w:val="nil"/>
          <w:insideH w:val="nil"/>
          <w:insideV w:val="nil"/>
        </w:tcBorders>
        <w:shd w:val="clear" w:color="auto" w:fill="E3A801" w:themeFill="accent3" w:themeFillShade="BF"/>
      </w:tcPr>
    </w:tblStylePr>
    <w:tblStylePr w:type="band1Horz">
      <w:tblPr/>
      <w:tcPr>
        <w:tcBorders>
          <w:top w:val="nil"/>
          <w:left w:val="nil"/>
          <w:bottom w:val="nil"/>
          <w:right w:val="nil"/>
          <w:insideH w:val="nil"/>
          <w:insideV w:val="nil"/>
        </w:tcBorders>
        <w:shd w:val="clear" w:color="auto" w:fill="E3A801" w:themeFill="accent3" w:themeFillShade="BF"/>
      </w:tcPr>
    </w:tblStylePr>
  </w:style>
  <w:style w:type="table" w:styleId="DarkList-Accent4">
    <w:name w:val="Dark List Accent 4"/>
    <w:basedOn w:val="TableNormal"/>
    <w:uiPriority w:val="70"/>
    <w:rsid w:val="000E5D4B"/>
    <w:pPr>
      <w:spacing w:after="0"/>
    </w:pPr>
    <w:rPr>
      <w:color w:val="FFFFFF" w:themeColor="background1"/>
    </w:rPr>
    <w:tblPr>
      <w:tblStyleRowBandSize w:val="1"/>
      <w:tblStyleColBandSize w:val="1"/>
    </w:tblPr>
    <w:tcPr>
      <w:shd w:val="clear" w:color="auto" w:fill="7778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4" w:themeFillShade="BF"/>
      </w:tcPr>
    </w:tblStylePr>
    <w:tblStylePr w:type="band1Vert">
      <w:tblPr/>
      <w:tcPr>
        <w:tcBorders>
          <w:top w:val="nil"/>
          <w:left w:val="nil"/>
          <w:bottom w:val="nil"/>
          <w:right w:val="nil"/>
          <w:insideH w:val="nil"/>
          <w:insideV w:val="nil"/>
        </w:tcBorders>
        <w:shd w:val="clear" w:color="auto" w:fill="595959" w:themeFill="accent4" w:themeFillShade="BF"/>
      </w:tcPr>
    </w:tblStylePr>
    <w:tblStylePr w:type="band1Horz">
      <w:tblPr/>
      <w:tcPr>
        <w:tcBorders>
          <w:top w:val="nil"/>
          <w:left w:val="nil"/>
          <w:bottom w:val="nil"/>
          <w:right w:val="nil"/>
          <w:insideH w:val="nil"/>
          <w:insideV w:val="nil"/>
        </w:tcBorders>
        <w:shd w:val="clear" w:color="auto" w:fill="595959" w:themeFill="accent4" w:themeFillShade="BF"/>
      </w:tcPr>
    </w:tblStylePr>
  </w:style>
  <w:style w:type="table" w:styleId="DarkList-Accent5">
    <w:name w:val="Dark List Accent 5"/>
    <w:basedOn w:val="TableNormal"/>
    <w:uiPriority w:val="70"/>
    <w:rsid w:val="000E5D4B"/>
    <w:pPr>
      <w:spacing w:after="0"/>
    </w:pPr>
    <w:rPr>
      <w:color w:val="FFFFFF" w:themeColor="background1"/>
    </w:rPr>
    <w:tblPr>
      <w:tblStyleRowBandSize w:val="1"/>
      <w:tblStyleColBandSize w:val="1"/>
    </w:tblPr>
    <w:tcPr>
      <w:shd w:val="clear" w:color="auto" w:fill="00285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32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1D4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1D40" w:themeFill="accent5" w:themeFillShade="BF"/>
      </w:tcPr>
    </w:tblStylePr>
    <w:tblStylePr w:type="band1Vert">
      <w:tblPr/>
      <w:tcPr>
        <w:tcBorders>
          <w:top w:val="nil"/>
          <w:left w:val="nil"/>
          <w:bottom w:val="nil"/>
          <w:right w:val="nil"/>
          <w:insideH w:val="nil"/>
          <w:insideV w:val="nil"/>
        </w:tcBorders>
        <w:shd w:val="clear" w:color="auto" w:fill="001D40" w:themeFill="accent5" w:themeFillShade="BF"/>
      </w:tcPr>
    </w:tblStylePr>
    <w:tblStylePr w:type="band1Horz">
      <w:tblPr/>
      <w:tcPr>
        <w:tcBorders>
          <w:top w:val="nil"/>
          <w:left w:val="nil"/>
          <w:bottom w:val="nil"/>
          <w:right w:val="nil"/>
          <w:insideH w:val="nil"/>
          <w:insideV w:val="nil"/>
        </w:tcBorders>
        <w:shd w:val="clear" w:color="auto" w:fill="001D40" w:themeFill="accent5" w:themeFillShade="BF"/>
      </w:tcPr>
    </w:tblStylePr>
  </w:style>
  <w:style w:type="table" w:styleId="DarkList-Accent6">
    <w:name w:val="Dark List Accent 6"/>
    <w:basedOn w:val="TableNormal"/>
    <w:uiPriority w:val="70"/>
    <w:rsid w:val="000E5D4B"/>
    <w:pPr>
      <w:spacing w:after="0"/>
    </w:pPr>
    <w:rPr>
      <w:color w:val="FFFFFF" w:themeColor="background1"/>
    </w:rPr>
    <w:tblPr>
      <w:tblStyleRowBandSize w:val="1"/>
      <w:tblStyleColBandSize w:val="1"/>
    </w:tblPr>
    <w:tcPr>
      <w:shd w:val="clear" w:color="auto" w:fill="19226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103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194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194D" w:themeFill="accent6" w:themeFillShade="BF"/>
      </w:tcPr>
    </w:tblStylePr>
    <w:tblStylePr w:type="band1Vert">
      <w:tblPr/>
      <w:tcPr>
        <w:tcBorders>
          <w:top w:val="nil"/>
          <w:left w:val="nil"/>
          <w:bottom w:val="nil"/>
          <w:right w:val="nil"/>
          <w:insideH w:val="nil"/>
          <w:insideV w:val="nil"/>
        </w:tcBorders>
        <w:shd w:val="clear" w:color="auto" w:fill="12194D" w:themeFill="accent6" w:themeFillShade="BF"/>
      </w:tcPr>
    </w:tblStylePr>
    <w:tblStylePr w:type="band1Horz">
      <w:tblPr/>
      <w:tcPr>
        <w:tcBorders>
          <w:top w:val="nil"/>
          <w:left w:val="nil"/>
          <w:bottom w:val="nil"/>
          <w:right w:val="nil"/>
          <w:insideH w:val="nil"/>
          <w:insideV w:val="nil"/>
        </w:tcBorders>
        <w:shd w:val="clear" w:color="auto" w:fill="12194D" w:themeFill="accent6" w:themeFillShade="BF"/>
      </w:tcPr>
    </w:tblStylePr>
  </w:style>
  <w:style w:type="paragraph" w:styleId="Date">
    <w:name w:val="Date"/>
    <w:basedOn w:val="Normal"/>
    <w:next w:val="Normal"/>
    <w:link w:val="DateChar"/>
    <w:uiPriority w:val="99"/>
    <w:semiHidden/>
    <w:unhideWhenUsed/>
    <w:rsid w:val="000E5D4B"/>
  </w:style>
  <w:style w:type="character" w:customStyle="1" w:styleId="DateChar">
    <w:name w:val="Date Char"/>
    <w:basedOn w:val="DefaultParagraphFont"/>
    <w:link w:val="Date"/>
    <w:uiPriority w:val="99"/>
    <w:semiHidden/>
    <w:rsid w:val="000E5D4B"/>
    <w:rPr>
      <w:rFonts w:ascii="Arial" w:hAnsi="Arial"/>
      <w:sz w:val="20"/>
    </w:rPr>
  </w:style>
  <w:style w:type="paragraph" w:styleId="DocumentMap">
    <w:name w:val="Document Map"/>
    <w:basedOn w:val="Normal"/>
    <w:link w:val="DocumentMapChar"/>
    <w:uiPriority w:val="99"/>
    <w:semiHidden/>
    <w:rsid w:val="008469C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69C3"/>
    <w:rPr>
      <w:rFonts w:ascii="Tahoma" w:hAnsi="Tahoma" w:cs="Tahoma"/>
      <w:sz w:val="16"/>
      <w:szCs w:val="16"/>
    </w:rPr>
  </w:style>
  <w:style w:type="paragraph" w:styleId="E-mailSignature">
    <w:name w:val="E-mail Signature"/>
    <w:aliases w:val="Email Signature"/>
    <w:basedOn w:val="Normal"/>
    <w:link w:val="E-mailSignatureChar"/>
    <w:uiPriority w:val="99"/>
    <w:semiHidden/>
    <w:rsid w:val="000E5D4B"/>
    <w:pPr>
      <w:spacing w:after="0"/>
    </w:pPr>
  </w:style>
  <w:style w:type="character" w:customStyle="1" w:styleId="E-mailSignatureChar">
    <w:name w:val="E-mail Signature Char"/>
    <w:aliases w:val="Email Signature Char"/>
    <w:basedOn w:val="DefaultParagraphFont"/>
    <w:link w:val="E-mailSignature"/>
    <w:uiPriority w:val="99"/>
    <w:semiHidden/>
    <w:rsid w:val="000E5D4B"/>
    <w:rPr>
      <w:rFonts w:ascii="Arial" w:hAnsi="Arial"/>
      <w:sz w:val="20"/>
    </w:rPr>
  </w:style>
  <w:style w:type="character" w:styleId="EndnoteReference">
    <w:name w:val="endnote reference"/>
    <w:basedOn w:val="DefaultParagraphFont"/>
    <w:uiPriority w:val="99"/>
    <w:semiHidden/>
    <w:rsid w:val="000E5D4B"/>
    <w:rPr>
      <w:vertAlign w:val="superscript"/>
    </w:rPr>
  </w:style>
  <w:style w:type="paragraph" w:styleId="EndnoteText">
    <w:name w:val="endnote text"/>
    <w:basedOn w:val="Normal"/>
    <w:link w:val="EndnoteTextChar"/>
    <w:uiPriority w:val="99"/>
    <w:semiHidden/>
    <w:rsid w:val="000E5D4B"/>
    <w:pPr>
      <w:spacing w:after="0"/>
    </w:pPr>
  </w:style>
  <w:style w:type="character" w:customStyle="1" w:styleId="EndnoteTextChar">
    <w:name w:val="Endnote Text Char"/>
    <w:basedOn w:val="DefaultParagraphFont"/>
    <w:link w:val="EndnoteText"/>
    <w:uiPriority w:val="99"/>
    <w:semiHidden/>
    <w:rsid w:val="000E5D4B"/>
    <w:rPr>
      <w:rFonts w:ascii="Arial" w:hAnsi="Arial"/>
      <w:sz w:val="20"/>
      <w:szCs w:val="20"/>
    </w:rPr>
  </w:style>
  <w:style w:type="paragraph" w:styleId="EnvelopeAddress">
    <w:name w:val="envelope address"/>
    <w:basedOn w:val="Normal"/>
    <w:uiPriority w:val="99"/>
    <w:semiHidden/>
    <w:rsid w:val="000E5D4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E5D4B"/>
    <w:pPr>
      <w:spacing w:after="0"/>
    </w:pPr>
    <w:rPr>
      <w:rFonts w:asciiTheme="majorHAnsi" w:eastAsiaTheme="majorEastAsia" w:hAnsiTheme="majorHAnsi" w:cstheme="majorBidi"/>
    </w:rPr>
  </w:style>
  <w:style w:type="character" w:styleId="FollowedHyperlink">
    <w:name w:val="FollowedHyperlink"/>
    <w:basedOn w:val="DefaultParagraphFont"/>
    <w:uiPriority w:val="9"/>
    <w:semiHidden/>
    <w:unhideWhenUsed/>
    <w:rsid w:val="000E5D4B"/>
    <w:rPr>
      <w:color w:val="002856" w:themeColor="followedHyperlink"/>
      <w:u w:val="single"/>
    </w:rPr>
  </w:style>
  <w:style w:type="character" w:styleId="FootnoteReference">
    <w:name w:val="footnote reference"/>
    <w:basedOn w:val="DefaultParagraphFont"/>
    <w:uiPriority w:val="99"/>
    <w:semiHidden/>
    <w:unhideWhenUsed/>
    <w:rsid w:val="000E5D4B"/>
    <w:rPr>
      <w:vertAlign w:val="superscript"/>
    </w:rPr>
  </w:style>
  <w:style w:type="paragraph" w:styleId="FootnoteText">
    <w:name w:val="footnote text"/>
    <w:basedOn w:val="Normal"/>
    <w:link w:val="FootnoteTextChar"/>
    <w:uiPriority w:val="99"/>
    <w:semiHidden/>
    <w:unhideWhenUsed/>
    <w:rsid w:val="00BE3B85"/>
    <w:pPr>
      <w:spacing w:after="0"/>
    </w:pPr>
    <w:rPr>
      <w:sz w:val="16"/>
    </w:rPr>
  </w:style>
  <w:style w:type="character" w:customStyle="1" w:styleId="FootnoteTextChar">
    <w:name w:val="Footnote Text Char"/>
    <w:basedOn w:val="DefaultParagraphFont"/>
    <w:link w:val="FootnoteText"/>
    <w:uiPriority w:val="99"/>
    <w:semiHidden/>
    <w:rsid w:val="00102E37"/>
    <w:rPr>
      <w:rFonts w:ascii="Arial" w:hAnsi="Arial"/>
      <w:sz w:val="16"/>
      <w:szCs w:val="20"/>
    </w:rPr>
  </w:style>
  <w:style w:type="character" w:styleId="HTMLAcronym">
    <w:name w:val="HTML Acronym"/>
    <w:basedOn w:val="DefaultParagraphFont"/>
    <w:uiPriority w:val="99"/>
    <w:semiHidden/>
    <w:unhideWhenUsed/>
    <w:rsid w:val="000E5D4B"/>
  </w:style>
  <w:style w:type="paragraph" w:styleId="HTMLAddress">
    <w:name w:val="HTML Address"/>
    <w:basedOn w:val="Normal"/>
    <w:link w:val="HTMLAddressChar"/>
    <w:uiPriority w:val="99"/>
    <w:semiHidden/>
    <w:unhideWhenUsed/>
    <w:rsid w:val="000E5D4B"/>
    <w:pPr>
      <w:spacing w:after="0"/>
    </w:pPr>
    <w:rPr>
      <w:i/>
      <w:iCs/>
    </w:rPr>
  </w:style>
  <w:style w:type="character" w:customStyle="1" w:styleId="HTMLAddressChar">
    <w:name w:val="HTML Address Char"/>
    <w:basedOn w:val="DefaultParagraphFont"/>
    <w:link w:val="HTMLAddress"/>
    <w:uiPriority w:val="99"/>
    <w:semiHidden/>
    <w:rsid w:val="000E5D4B"/>
    <w:rPr>
      <w:rFonts w:ascii="Arial" w:hAnsi="Arial"/>
      <w:i/>
      <w:iCs/>
      <w:sz w:val="20"/>
    </w:rPr>
  </w:style>
  <w:style w:type="character" w:styleId="HTMLCite">
    <w:name w:val="HTML Cite"/>
    <w:basedOn w:val="DefaultParagraphFont"/>
    <w:uiPriority w:val="99"/>
    <w:semiHidden/>
    <w:unhideWhenUsed/>
    <w:rsid w:val="000E5D4B"/>
    <w:rPr>
      <w:i/>
      <w:iCs/>
    </w:rPr>
  </w:style>
  <w:style w:type="character" w:styleId="HTMLCode">
    <w:name w:val="HTML Code"/>
    <w:basedOn w:val="DefaultParagraphFont"/>
    <w:uiPriority w:val="99"/>
    <w:semiHidden/>
    <w:unhideWhenUsed/>
    <w:rsid w:val="000E5D4B"/>
    <w:rPr>
      <w:rFonts w:ascii="Consolas" w:hAnsi="Consolas"/>
      <w:sz w:val="20"/>
      <w:szCs w:val="20"/>
    </w:rPr>
  </w:style>
  <w:style w:type="character" w:styleId="HTMLDefinition">
    <w:name w:val="HTML Definition"/>
    <w:basedOn w:val="DefaultParagraphFont"/>
    <w:uiPriority w:val="99"/>
    <w:semiHidden/>
    <w:unhideWhenUsed/>
    <w:rsid w:val="000E5D4B"/>
    <w:rPr>
      <w:i/>
      <w:iCs/>
    </w:rPr>
  </w:style>
  <w:style w:type="character" w:styleId="HTMLKeyboard">
    <w:name w:val="HTML Keyboard"/>
    <w:basedOn w:val="DefaultParagraphFont"/>
    <w:uiPriority w:val="99"/>
    <w:semiHidden/>
    <w:unhideWhenUsed/>
    <w:rsid w:val="000E5D4B"/>
    <w:rPr>
      <w:rFonts w:ascii="Consolas" w:hAnsi="Consolas"/>
      <w:sz w:val="20"/>
      <w:szCs w:val="20"/>
    </w:rPr>
  </w:style>
  <w:style w:type="paragraph" w:styleId="HTMLPreformatted">
    <w:name w:val="HTML Preformatted"/>
    <w:basedOn w:val="Normal"/>
    <w:link w:val="HTMLPreformattedChar"/>
    <w:uiPriority w:val="99"/>
    <w:semiHidden/>
    <w:unhideWhenUsed/>
    <w:rsid w:val="000E5D4B"/>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0E5D4B"/>
    <w:rPr>
      <w:rFonts w:ascii="Consolas" w:hAnsi="Consolas"/>
      <w:sz w:val="20"/>
      <w:szCs w:val="20"/>
    </w:rPr>
  </w:style>
  <w:style w:type="character" w:styleId="HTMLSample">
    <w:name w:val="HTML Sample"/>
    <w:basedOn w:val="DefaultParagraphFont"/>
    <w:uiPriority w:val="99"/>
    <w:semiHidden/>
    <w:unhideWhenUsed/>
    <w:rsid w:val="000E5D4B"/>
    <w:rPr>
      <w:rFonts w:ascii="Consolas" w:hAnsi="Consolas"/>
      <w:sz w:val="24"/>
      <w:szCs w:val="24"/>
    </w:rPr>
  </w:style>
  <w:style w:type="character" w:styleId="HTMLTypewriter">
    <w:name w:val="HTML Typewriter"/>
    <w:basedOn w:val="DefaultParagraphFont"/>
    <w:uiPriority w:val="99"/>
    <w:semiHidden/>
    <w:unhideWhenUsed/>
    <w:rsid w:val="000E5D4B"/>
    <w:rPr>
      <w:rFonts w:ascii="Consolas" w:hAnsi="Consolas"/>
      <w:sz w:val="20"/>
      <w:szCs w:val="20"/>
    </w:rPr>
  </w:style>
  <w:style w:type="character" w:styleId="HTMLVariable">
    <w:name w:val="HTML Variable"/>
    <w:basedOn w:val="DefaultParagraphFont"/>
    <w:uiPriority w:val="99"/>
    <w:semiHidden/>
    <w:unhideWhenUsed/>
    <w:rsid w:val="000E5D4B"/>
    <w:rPr>
      <w:i/>
      <w:iCs/>
    </w:rPr>
  </w:style>
  <w:style w:type="paragraph" w:styleId="Index1">
    <w:name w:val="index 1"/>
    <w:basedOn w:val="Normal"/>
    <w:next w:val="Normal"/>
    <w:autoRedefine/>
    <w:uiPriority w:val="99"/>
    <w:semiHidden/>
    <w:unhideWhenUsed/>
    <w:rsid w:val="000E5D4B"/>
    <w:pPr>
      <w:spacing w:after="0"/>
      <w:ind w:left="200" w:hanging="200"/>
    </w:pPr>
  </w:style>
  <w:style w:type="paragraph" w:styleId="Index2">
    <w:name w:val="index 2"/>
    <w:basedOn w:val="Normal"/>
    <w:next w:val="Normal"/>
    <w:autoRedefine/>
    <w:uiPriority w:val="99"/>
    <w:semiHidden/>
    <w:unhideWhenUsed/>
    <w:rsid w:val="000E5D4B"/>
    <w:pPr>
      <w:spacing w:after="0"/>
      <w:ind w:left="400" w:hanging="200"/>
    </w:pPr>
  </w:style>
  <w:style w:type="paragraph" w:styleId="Index3">
    <w:name w:val="index 3"/>
    <w:basedOn w:val="Normal"/>
    <w:next w:val="Normal"/>
    <w:autoRedefine/>
    <w:uiPriority w:val="99"/>
    <w:semiHidden/>
    <w:unhideWhenUsed/>
    <w:rsid w:val="000E5D4B"/>
    <w:pPr>
      <w:spacing w:after="0"/>
      <w:ind w:left="600" w:hanging="200"/>
    </w:pPr>
  </w:style>
  <w:style w:type="paragraph" w:styleId="Index4">
    <w:name w:val="index 4"/>
    <w:basedOn w:val="Normal"/>
    <w:next w:val="Normal"/>
    <w:autoRedefine/>
    <w:uiPriority w:val="99"/>
    <w:semiHidden/>
    <w:unhideWhenUsed/>
    <w:rsid w:val="000E5D4B"/>
    <w:pPr>
      <w:spacing w:after="0"/>
      <w:ind w:left="800" w:hanging="200"/>
    </w:pPr>
  </w:style>
  <w:style w:type="paragraph" w:styleId="Index5">
    <w:name w:val="index 5"/>
    <w:basedOn w:val="Normal"/>
    <w:next w:val="Normal"/>
    <w:autoRedefine/>
    <w:uiPriority w:val="99"/>
    <w:semiHidden/>
    <w:unhideWhenUsed/>
    <w:rsid w:val="000E5D4B"/>
    <w:pPr>
      <w:spacing w:after="0"/>
      <w:ind w:left="1000" w:hanging="200"/>
    </w:pPr>
  </w:style>
  <w:style w:type="paragraph" w:styleId="Index6">
    <w:name w:val="index 6"/>
    <w:basedOn w:val="Normal"/>
    <w:next w:val="Normal"/>
    <w:autoRedefine/>
    <w:uiPriority w:val="99"/>
    <w:semiHidden/>
    <w:unhideWhenUsed/>
    <w:rsid w:val="000E5D4B"/>
    <w:pPr>
      <w:spacing w:after="0"/>
      <w:ind w:left="1200" w:hanging="200"/>
    </w:pPr>
  </w:style>
  <w:style w:type="paragraph" w:styleId="Index7">
    <w:name w:val="index 7"/>
    <w:basedOn w:val="Normal"/>
    <w:next w:val="Normal"/>
    <w:autoRedefine/>
    <w:uiPriority w:val="99"/>
    <w:semiHidden/>
    <w:unhideWhenUsed/>
    <w:rsid w:val="000E5D4B"/>
    <w:pPr>
      <w:spacing w:after="0"/>
      <w:ind w:left="1400" w:hanging="200"/>
    </w:pPr>
  </w:style>
  <w:style w:type="paragraph" w:styleId="Index8">
    <w:name w:val="index 8"/>
    <w:basedOn w:val="Normal"/>
    <w:next w:val="Normal"/>
    <w:autoRedefine/>
    <w:uiPriority w:val="99"/>
    <w:semiHidden/>
    <w:unhideWhenUsed/>
    <w:rsid w:val="000E5D4B"/>
    <w:pPr>
      <w:spacing w:after="0"/>
      <w:ind w:left="1600" w:hanging="200"/>
    </w:pPr>
  </w:style>
  <w:style w:type="paragraph" w:styleId="Index9">
    <w:name w:val="index 9"/>
    <w:basedOn w:val="Normal"/>
    <w:next w:val="Normal"/>
    <w:autoRedefine/>
    <w:uiPriority w:val="99"/>
    <w:semiHidden/>
    <w:unhideWhenUsed/>
    <w:rsid w:val="000E5D4B"/>
    <w:pPr>
      <w:spacing w:after="0"/>
      <w:ind w:left="1800" w:hanging="200"/>
    </w:pPr>
  </w:style>
  <w:style w:type="paragraph" w:styleId="IndexHeading">
    <w:name w:val="index heading"/>
    <w:basedOn w:val="Normal"/>
    <w:next w:val="Index1"/>
    <w:uiPriority w:val="99"/>
    <w:semiHidden/>
    <w:unhideWhenUsed/>
    <w:rsid w:val="000E5D4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FE5F32"/>
    <w:rPr>
      <w:b/>
      <w:bCs/>
      <w:i/>
      <w:iCs/>
      <w:color w:val="A2C617" w:themeColor="accent2"/>
    </w:rPr>
  </w:style>
  <w:style w:type="paragraph" w:styleId="IntenseQuote">
    <w:name w:val="Intense Quote"/>
    <w:basedOn w:val="Normal"/>
    <w:next w:val="Normal"/>
    <w:link w:val="IntenseQuoteChar"/>
    <w:uiPriority w:val="30"/>
    <w:semiHidden/>
    <w:unhideWhenUsed/>
    <w:rsid w:val="00FE5F32"/>
    <w:pPr>
      <w:pBdr>
        <w:bottom w:val="single" w:sz="4" w:space="4" w:color="A2C617" w:themeColor="accent2"/>
      </w:pBdr>
      <w:spacing w:before="200" w:after="280"/>
      <w:ind w:left="936" w:right="936"/>
    </w:pPr>
    <w:rPr>
      <w:b/>
      <w:bCs/>
      <w:i/>
      <w:iCs/>
      <w:color w:val="A2C617" w:themeColor="accent2"/>
    </w:rPr>
  </w:style>
  <w:style w:type="character" w:customStyle="1" w:styleId="IntenseQuoteChar">
    <w:name w:val="Intense Quote Char"/>
    <w:basedOn w:val="DefaultParagraphFont"/>
    <w:link w:val="IntenseQuote"/>
    <w:uiPriority w:val="30"/>
    <w:semiHidden/>
    <w:rsid w:val="00424338"/>
    <w:rPr>
      <w:b/>
      <w:bCs/>
      <w:i/>
      <w:iCs/>
      <w:color w:val="A2C617" w:themeColor="accent2"/>
    </w:rPr>
  </w:style>
  <w:style w:type="character" w:styleId="IntenseReference">
    <w:name w:val="Intense Reference"/>
    <w:basedOn w:val="DefaultParagraphFont"/>
    <w:uiPriority w:val="32"/>
    <w:semiHidden/>
    <w:unhideWhenUsed/>
    <w:rsid w:val="000E5D4B"/>
    <w:rPr>
      <w:b/>
      <w:bCs/>
      <w:smallCaps/>
      <w:color w:val="A2C617" w:themeColor="accent2"/>
      <w:spacing w:val="5"/>
      <w:u w:val="single"/>
    </w:rPr>
  </w:style>
  <w:style w:type="table" w:styleId="LightGrid-Accent2">
    <w:name w:val="Light Grid Accent 2"/>
    <w:basedOn w:val="TableNormal"/>
    <w:uiPriority w:val="62"/>
    <w:rsid w:val="000E5D4B"/>
    <w:pPr>
      <w:spacing w:after="0"/>
    </w:pPr>
    <w:tblPr>
      <w:tblStyleRowBandSize w:val="1"/>
      <w:tblStyleColBandSize w:val="1"/>
      <w:tblBorders>
        <w:top w:val="single" w:sz="8" w:space="0" w:color="A2C617" w:themeColor="accent2"/>
        <w:left w:val="single" w:sz="8" w:space="0" w:color="A2C617" w:themeColor="accent2"/>
        <w:bottom w:val="single" w:sz="8" w:space="0" w:color="A2C617" w:themeColor="accent2"/>
        <w:right w:val="single" w:sz="8" w:space="0" w:color="A2C617" w:themeColor="accent2"/>
        <w:insideH w:val="single" w:sz="8" w:space="0" w:color="A2C617" w:themeColor="accent2"/>
        <w:insideV w:val="single" w:sz="8" w:space="0" w:color="A2C6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C617" w:themeColor="accent2"/>
          <w:left w:val="single" w:sz="8" w:space="0" w:color="A2C617" w:themeColor="accent2"/>
          <w:bottom w:val="single" w:sz="18" w:space="0" w:color="A2C617" w:themeColor="accent2"/>
          <w:right w:val="single" w:sz="8" w:space="0" w:color="A2C617" w:themeColor="accent2"/>
          <w:insideH w:val="nil"/>
          <w:insideV w:val="single" w:sz="8" w:space="0" w:color="A2C6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C617" w:themeColor="accent2"/>
          <w:left w:val="single" w:sz="8" w:space="0" w:color="A2C617" w:themeColor="accent2"/>
          <w:bottom w:val="single" w:sz="8" w:space="0" w:color="A2C617" w:themeColor="accent2"/>
          <w:right w:val="single" w:sz="8" w:space="0" w:color="A2C617" w:themeColor="accent2"/>
          <w:insideH w:val="nil"/>
          <w:insideV w:val="single" w:sz="8" w:space="0" w:color="A2C6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C617" w:themeColor="accent2"/>
          <w:left w:val="single" w:sz="8" w:space="0" w:color="A2C617" w:themeColor="accent2"/>
          <w:bottom w:val="single" w:sz="8" w:space="0" w:color="A2C617" w:themeColor="accent2"/>
          <w:right w:val="single" w:sz="8" w:space="0" w:color="A2C617" w:themeColor="accent2"/>
        </w:tcBorders>
      </w:tcPr>
    </w:tblStylePr>
    <w:tblStylePr w:type="band1Vert">
      <w:tblPr/>
      <w:tcPr>
        <w:tcBorders>
          <w:top w:val="single" w:sz="8" w:space="0" w:color="A2C617" w:themeColor="accent2"/>
          <w:left w:val="single" w:sz="8" w:space="0" w:color="A2C617" w:themeColor="accent2"/>
          <w:bottom w:val="single" w:sz="8" w:space="0" w:color="A2C617" w:themeColor="accent2"/>
          <w:right w:val="single" w:sz="8" w:space="0" w:color="A2C617" w:themeColor="accent2"/>
        </w:tcBorders>
        <w:shd w:val="clear" w:color="auto" w:fill="EBF7BE" w:themeFill="accent2" w:themeFillTint="3F"/>
      </w:tcPr>
    </w:tblStylePr>
    <w:tblStylePr w:type="band1Horz">
      <w:tblPr/>
      <w:tcPr>
        <w:tcBorders>
          <w:top w:val="single" w:sz="8" w:space="0" w:color="A2C617" w:themeColor="accent2"/>
          <w:left w:val="single" w:sz="8" w:space="0" w:color="A2C617" w:themeColor="accent2"/>
          <w:bottom w:val="single" w:sz="8" w:space="0" w:color="A2C617" w:themeColor="accent2"/>
          <w:right w:val="single" w:sz="8" w:space="0" w:color="A2C617" w:themeColor="accent2"/>
          <w:insideV w:val="single" w:sz="8" w:space="0" w:color="A2C617" w:themeColor="accent2"/>
        </w:tcBorders>
        <w:shd w:val="clear" w:color="auto" w:fill="EBF7BE" w:themeFill="accent2" w:themeFillTint="3F"/>
      </w:tcPr>
    </w:tblStylePr>
    <w:tblStylePr w:type="band2Horz">
      <w:tblPr/>
      <w:tcPr>
        <w:tcBorders>
          <w:top w:val="single" w:sz="8" w:space="0" w:color="A2C617" w:themeColor="accent2"/>
          <w:left w:val="single" w:sz="8" w:space="0" w:color="A2C617" w:themeColor="accent2"/>
          <w:bottom w:val="single" w:sz="8" w:space="0" w:color="A2C617" w:themeColor="accent2"/>
          <w:right w:val="single" w:sz="8" w:space="0" w:color="A2C617" w:themeColor="accent2"/>
          <w:insideV w:val="single" w:sz="8" w:space="0" w:color="A2C617" w:themeColor="accent2"/>
        </w:tcBorders>
      </w:tcPr>
    </w:tblStylePr>
  </w:style>
  <w:style w:type="table" w:styleId="LightGrid-Accent3">
    <w:name w:val="Light Grid Accent 3"/>
    <w:basedOn w:val="TableNormal"/>
    <w:uiPriority w:val="62"/>
    <w:rsid w:val="000E5D4B"/>
    <w:pPr>
      <w:spacing w:after="0"/>
    </w:pPr>
    <w:tblPr>
      <w:tblStyleRowBandSize w:val="1"/>
      <w:tblStyleColBandSize w:val="1"/>
      <w:tblBorders>
        <w:top w:val="single" w:sz="8" w:space="0" w:color="FECA33" w:themeColor="accent3"/>
        <w:left w:val="single" w:sz="8" w:space="0" w:color="FECA33" w:themeColor="accent3"/>
        <w:bottom w:val="single" w:sz="8" w:space="0" w:color="FECA33" w:themeColor="accent3"/>
        <w:right w:val="single" w:sz="8" w:space="0" w:color="FECA33" w:themeColor="accent3"/>
        <w:insideH w:val="single" w:sz="8" w:space="0" w:color="FECA33" w:themeColor="accent3"/>
        <w:insideV w:val="single" w:sz="8" w:space="0" w:color="FECA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A33" w:themeColor="accent3"/>
          <w:left w:val="single" w:sz="8" w:space="0" w:color="FECA33" w:themeColor="accent3"/>
          <w:bottom w:val="single" w:sz="18" w:space="0" w:color="FECA33" w:themeColor="accent3"/>
          <w:right w:val="single" w:sz="8" w:space="0" w:color="FECA33" w:themeColor="accent3"/>
          <w:insideH w:val="nil"/>
          <w:insideV w:val="single" w:sz="8" w:space="0" w:color="FECA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A33" w:themeColor="accent3"/>
          <w:left w:val="single" w:sz="8" w:space="0" w:color="FECA33" w:themeColor="accent3"/>
          <w:bottom w:val="single" w:sz="8" w:space="0" w:color="FECA33" w:themeColor="accent3"/>
          <w:right w:val="single" w:sz="8" w:space="0" w:color="FECA33" w:themeColor="accent3"/>
          <w:insideH w:val="nil"/>
          <w:insideV w:val="single" w:sz="8" w:space="0" w:color="FECA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A33" w:themeColor="accent3"/>
          <w:left w:val="single" w:sz="8" w:space="0" w:color="FECA33" w:themeColor="accent3"/>
          <w:bottom w:val="single" w:sz="8" w:space="0" w:color="FECA33" w:themeColor="accent3"/>
          <w:right w:val="single" w:sz="8" w:space="0" w:color="FECA33" w:themeColor="accent3"/>
        </w:tcBorders>
      </w:tcPr>
    </w:tblStylePr>
    <w:tblStylePr w:type="band1Vert">
      <w:tblPr/>
      <w:tcPr>
        <w:tcBorders>
          <w:top w:val="single" w:sz="8" w:space="0" w:color="FECA33" w:themeColor="accent3"/>
          <w:left w:val="single" w:sz="8" w:space="0" w:color="FECA33" w:themeColor="accent3"/>
          <w:bottom w:val="single" w:sz="8" w:space="0" w:color="FECA33" w:themeColor="accent3"/>
          <w:right w:val="single" w:sz="8" w:space="0" w:color="FECA33" w:themeColor="accent3"/>
        </w:tcBorders>
        <w:shd w:val="clear" w:color="auto" w:fill="FEF1CC" w:themeFill="accent3" w:themeFillTint="3F"/>
      </w:tcPr>
    </w:tblStylePr>
    <w:tblStylePr w:type="band1Horz">
      <w:tblPr/>
      <w:tcPr>
        <w:tcBorders>
          <w:top w:val="single" w:sz="8" w:space="0" w:color="FECA33" w:themeColor="accent3"/>
          <w:left w:val="single" w:sz="8" w:space="0" w:color="FECA33" w:themeColor="accent3"/>
          <w:bottom w:val="single" w:sz="8" w:space="0" w:color="FECA33" w:themeColor="accent3"/>
          <w:right w:val="single" w:sz="8" w:space="0" w:color="FECA33" w:themeColor="accent3"/>
          <w:insideV w:val="single" w:sz="8" w:space="0" w:color="FECA33" w:themeColor="accent3"/>
        </w:tcBorders>
        <w:shd w:val="clear" w:color="auto" w:fill="FEF1CC" w:themeFill="accent3" w:themeFillTint="3F"/>
      </w:tcPr>
    </w:tblStylePr>
    <w:tblStylePr w:type="band2Horz">
      <w:tblPr/>
      <w:tcPr>
        <w:tcBorders>
          <w:top w:val="single" w:sz="8" w:space="0" w:color="FECA33" w:themeColor="accent3"/>
          <w:left w:val="single" w:sz="8" w:space="0" w:color="FECA33" w:themeColor="accent3"/>
          <w:bottom w:val="single" w:sz="8" w:space="0" w:color="FECA33" w:themeColor="accent3"/>
          <w:right w:val="single" w:sz="8" w:space="0" w:color="FECA33" w:themeColor="accent3"/>
          <w:insideV w:val="single" w:sz="8" w:space="0" w:color="FECA33" w:themeColor="accent3"/>
        </w:tcBorders>
      </w:tcPr>
    </w:tblStylePr>
  </w:style>
  <w:style w:type="table" w:styleId="LightGrid-Accent4">
    <w:name w:val="Light Grid Accent 4"/>
    <w:basedOn w:val="TableNormal"/>
    <w:uiPriority w:val="62"/>
    <w:rsid w:val="000E5D4B"/>
    <w:pPr>
      <w:spacing w:after="0"/>
    </w:pPr>
    <w:tblPr>
      <w:tblStyleRowBandSize w:val="1"/>
      <w:tblStyleColBandSize w:val="1"/>
      <w:tblBorders>
        <w:top w:val="single" w:sz="8" w:space="0" w:color="777877" w:themeColor="accent4"/>
        <w:left w:val="single" w:sz="8" w:space="0" w:color="777877" w:themeColor="accent4"/>
        <w:bottom w:val="single" w:sz="8" w:space="0" w:color="777877" w:themeColor="accent4"/>
        <w:right w:val="single" w:sz="8" w:space="0" w:color="777877" w:themeColor="accent4"/>
        <w:insideH w:val="single" w:sz="8" w:space="0" w:color="777877" w:themeColor="accent4"/>
        <w:insideV w:val="single" w:sz="8" w:space="0" w:color="7778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877" w:themeColor="accent4"/>
          <w:left w:val="single" w:sz="8" w:space="0" w:color="777877" w:themeColor="accent4"/>
          <w:bottom w:val="single" w:sz="18" w:space="0" w:color="777877" w:themeColor="accent4"/>
          <w:right w:val="single" w:sz="8" w:space="0" w:color="777877" w:themeColor="accent4"/>
          <w:insideH w:val="nil"/>
          <w:insideV w:val="single" w:sz="8" w:space="0" w:color="7778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877" w:themeColor="accent4"/>
          <w:left w:val="single" w:sz="8" w:space="0" w:color="777877" w:themeColor="accent4"/>
          <w:bottom w:val="single" w:sz="8" w:space="0" w:color="777877" w:themeColor="accent4"/>
          <w:right w:val="single" w:sz="8" w:space="0" w:color="777877" w:themeColor="accent4"/>
          <w:insideH w:val="nil"/>
          <w:insideV w:val="single" w:sz="8" w:space="0" w:color="7778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877" w:themeColor="accent4"/>
          <w:left w:val="single" w:sz="8" w:space="0" w:color="777877" w:themeColor="accent4"/>
          <w:bottom w:val="single" w:sz="8" w:space="0" w:color="777877" w:themeColor="accent4"/>
          <w:right w:val="single" w:sz="8" w:space="0" w:color="777877" w:themeColor="accent4"/>
        </w:tcBorders>
      </w:tcPr>
    </w:tblStylePr>
    <w:tblStylePr w:type="band1Vert">
      <w:tblPr/>
      <w:tcPr>
        <w:tcBorders>
          <w:top w:val="single" w:sz="8" w:space="0" w:color="777877" w:themeColor="accent4"/>
          <w:left w:val="single" w:sz="8" w:space="0" w:color="777877" w:themeColor="accent4"/>
          <w:bottom w:val="single" w:sz="8" w:space="0" w:color="777877" w:themeColor="accent4"/>
          <w:right w:val="single" w:sz="8" w:space="0" w:color="777877" w:themeColor="accent4"/>
        </w:tcBorders>
        <w:shd w:val="clear" w:color="auto" w:fill="DDDDDD" w:themeFill="accent4" w:themeFillTint="3F"/>
      </w:tcPr>
    </w:tblStylePr>
    <w:tblStylePr w:type="band1Horz">
      <w:tblPr/>
      <w:tcPr>
        <w:tcBorders>
          <w:top w:val="single" w:sz="8" w:space="0" w:color="777877" w:themeColor="accent4"/>
          <w:left w:val="single" w:sz="8" w:space="0" w:color="777877" w:themeColor="accent4"/>
          <w:bottom w:val="single" w:sz="8" w:space="0" w:color="777877" w:themeColor="accent4"/>
          <w:right w:val="single" w:sz="8" w:space="0" w:color="777877" w:themeColor="accent4"/>
          <w:insideV w:val="single" w:sz="8" w:space="0" w:color="777877" w:themeColor="accent4"/>
        </w:tcBorders>
        <w:shd w:val="clear" w:color="auto" w:fill="DDDDDD" w:themeFill="accent4" w:themeFillTint="3F"/>
      </w:tcPr>
    </w:tblStylePr>
    <w:tblStylePr w:type="band2Horz">
      <w:tblPr/>
      <w:tcPr>
        <w:tcBorders>
          <w:top w:val="single" w:sz="8" w:space="0" w:color="777877" w:themeColor="accent4"/>
          <w:left w:val="single" w:sz="8" w:space="0" w:color="777877" w:themeColor="accent4"/>
          <w:bottom w:val="single" w:sz="8" w:space="0" w:color="777877" w:themeColor="accent4"/>
          <w:right w:val="single" w:sz="8" w:space="0" w:color="777877" w:themeColor="accent4"/>
          <w:insideV w:val="single" w:sz="8" w:space="0" w:color="777877" w:themeColor="accent4"/>
        </w:tcBorders>
      </w:tcPr>
    </w:tblStylePr>
  </w:style>
  <w:style w:type="table" w:styleId="LightGrid-Accent5">
    <w:name w:val="Light Grid Accent 5"/>
    <w:basedOn w:val="TableNormal"/>
    <w:uiPriority w:val="62"/>
    <w:rsid w:val="000E5D4B"/>
    <w:pPr>
      <w:spacing w:after="0"/>
    </w:pPr>
    <w:tblPr>
      <w:tblStyleRowBandSize w:val="1"/>
      <w:tblStyleColBandSize w:val="1"/>
      <w:tblBorders>
        <w:top w:val="single" w:sz="8" w:space="0" w:color="002856" w:themeColor="accent5"/>
        <w:left w:val="single" w:sz="8" w:space="0" w:color="002856" w:themeColor="accent5"/>
        <w:bottom w:val="single" w:sz="8" w:space="0" w:color="002856" w:themeColor="accent5"/>
        <w:right w:val="single" w:sz="8" w:space="0" w:color="002856" w:themeColor="accent5"/>
        <w:insideH w:val="single" w:sz="8" w:space="0" w:color="002856" w:themeColor="accent5"/>
        <w:insideV w:val="single" w:sz="8" w:space="0" w:color="00285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856" w:themeColor="accent5"/>
          <w:left w:val="single" w:sz="8" w:space="0" w:color="002856" w:themeColor="accent5"/>
          <w:bottom w:val="single" w:sz="18" w:space="0" w:color="002856" w:themeColor="accent5"/>
          <w:right w:val="single" w:sz="8" w:space="0" w:color="002856" w:themeColor="accent5"/>
          <w:insideH w:val="nil"/>
          <w:insideV w:val="single" w:sz="8" w:space="0" w:color="00285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856" w:themeColor="accent5"/>
          <w:left w:val="single" w:sz="8" w:space="0" w:color="002856" w:themeColor="accent5"/>
          <w:bottom w:val="single" w:sz="8" w:space="0" w:color="002856" w:themeColor="accent5"/>
          <w:right w:val="single" w:sz="8" w:space="0" w:color="002856" w:themeColor="accent5"/>
          <w:insideH w:val="nil"/>
          <w:insideV w:val="single" w:sz="8" w:space="0" w:color="00285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856" w:themeColor="accent5"/>
          <w:left w:val="single" w:sz="8" w:space="0" w:color="002856" w:themeColor="accent5"/>
          <w:bottom w:val="single" w:sz="8" w:space="0" w:color="002856" w:themeColor="accent5"/>
          <w:right w:val="single" w:sz="8" w:space="0" w:color="002856" w:themeColor="accent5"/>
        </w:tcBorders>
      </w:tcPr>
    </w:tblStylePr>
    <w:tblStylePr w:type="band1Vert">
      <w:tblPr/>
      <w:tcPr>
        <w:tcBorders>
          <w:top w:val="single" w:sz="8" w:space="0" w:color="002856" w:themeColor="accent5"/>
          <w:left w:val="single" w:sz="8" w:space="0" w:color="002856" w:themeColor="accent5"/>
          <w:bottom w:val="single" w:sz="8" w:space="0" w:color="002856" w:themeColor="accent5"/>
          <w:right w:val="single" w:sz="8" w:space="0" w:color="002856" w:themeColor="accent5"/>
        </w:tcBorders>
        <w:shd w:val="clear" w:color="auto" w:fill="96C6FF" w:themeFill="accent5" w:themeFillTint="3F"/>
      </w:tcPr>
    </w:tblStylePr>
    <w:tblStylePr w:type="band1Horz">
      <w:tblPr/>
      <w:tcPr>
        <w:tcBorders>
          <w:top w:val="single" w:sz="8" w:space="0" w:color="002856" w:themeColor="accent5"/>
          <w:left w:val="single" w:sz="8" w:space="0" w:color="002856" w:themeColor="accent5"/>
          <w:bottom w:val="single" w:sz="8" w:space="0" w:color="002856" w:themeColor="accent5"/>
          <w:right w:val="single" w:sz="8" w:space="0" w:color="002856" w:themeColor="accent5"/>
          <w:insideV w:val="single" w:sz="8" w:space="0" w:color="002856" w:themeColor="accent5"/>
        </w:tcBorders>
        <w:shd w:val="clear" w:color="auto" w:fill="96C6FF" w:themeFill="accent5" w:themeFillTint="3F"/>
      </w:tcPr>
    </w:tblStylePr>
    <w:tblStylePr w:type="band2Horz">
      <w:tblPr/>
      <w:tcPr>
        <w:tcBorders>
          <w:top w:val="single" w:sz="8" w:space="0" w:color="002856" w:themeColor="accent5"/>
          <w:left w:val="single" w:sz="8" w:space="0" w:color="002856" w:themeColor="accent5"/>
          <w:bottom w:val="single" w:sz="8" w:space="0" w:color="002856" w:themeColor="accent5"/>
          <w:right w:val="single" w:sz="8" w:space="0" w:color="002856" w:themeColor="accent5"/>
          <w:insideV w:val="single" w:sz="8" w:space="0" w:color="002856" w:themeColor="accent5"/>
        </w:tcBorders>
      </w:tcPr>
    </w:tblStylePr>
  </w:style>
  <w:style w:type="table" w:styleId="LightGrid-Accent6">
    <w:name w:val="Light Grid Accent 6"/>
    <w:basedOn w:val="TableNormal"/>
    <w:uiPriority w:val="62"/>
    <w:rsid w:val="000E5D4B"/>
    <w:pPr>
      <w:spacing w:after="0"/>
    </w:pPr>
    <w:tblPr>
      <w:tblStyleRowBandSize w:val="1"/>
      <w:tblStyleColBandSize w:val="1"/>
      <w:tblBorders>
        <w:top w:val="single" w:sz="8" w:space="0" w:color="192268" w:themeColor="accent6"/>
        <w:left w:val="single" w:sz="8" w:space="0" w:color="192268" w:themeColor="accent6"/>
        <w:bottom w:val="single" w:sz="8" w:space="0" w:color="192268" w:themeColor="accent6"/>
        <w:right w:val="single" w:sz="8" w:space="0" w:color="192268" w:themeColor="accent6"/>
        <w:insideH w:val="single" w:sz="8" w:space="0" w:color="192268" w:themeColor="accent6"/>
        <w:insideV w:val="single" w:sz="8" w:space="0" w:color="19226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2268" w:themeColor="accent6"/>
          <w:left w:val="single" w:sz="8" w:space="0" w:color="192268" w:themeColor="accent6"/>
          <w:bottom w:val="single" w:sz="18" w:space="0" w:color="192268" w:themeColor="accent6"/>
          <w:right w:val="single" w:sz="8" w:space="0" w:color="192268" w:themeColor="accent6"/>
          <w:insideH w:val="nil"/>
          <w:insideV w:val="single" w:sz="8" w:space="0" w:color="19226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2268" w:themeColor="accent6"/>
          <w:left w:val="single" w:sz="8" w:space="0" w:color="192268" w:themeColor="accent6"/>
          <w:bottom w:val="single" w:sz="8" w:space="0" w:color="192268" w:themeColor="accent6"/>
          <w:right w:val="single" w:sz="8" w:space="0" w:color="192268" w:themeColor="accent6"/>
          <w:insideH w:val="nil"/>
          <w:insideV w:val="single" w:sz="8" w:space="0" w:color="19226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2268" w:themeColor="accent6"/>
          <w:left w:val="single" w:sz="8" w:space="0" w:color="192268" w:themeColor="accent6"/>
          <w:bottom w:val="single" w:sz="8" w:space="0" w:color="192268" w:themeColor="accent6"/>
          <w:right w:val="single" w:sz="8" w:space="0" w:color="192268" w:themeColor="accent6"/>
        </w:tcBorders>
      </w:tcPr>
    </w:tblStylePr>
    <w:tblStylePr w:type="band1Vert">
      <w:tblPr/>
      <w:tcPr>
        <w:tcBorders>
          <w:top w:val="single" w:sz="8" w:space="0" w:color="192268" w:themeColor="accent6"/>
          <w:left w:val="single" w:sz="8" w:space="0" w:color="192268" w:themeColor="accent6"/>
          <w:bottom w:val="single" w:sz="8" w:space="0" w:color="192268" w:themeColor="accent6"/>
          <w:right w:val="single" w:sz="8" w:space="0" w:color="192268" w:themeColor="accent6"/>
        </w:tcBorders>
        <w:shd w:val="clear" w:color="auto" w:fill="B2B9EC" w:themeFill="accent6" w:themeFillTint="3F"/>
      </w:tcPr>
    </w:tblStylePr>
    <w:tblStylePr w:type="band1Horz">
      <w:tblPr/>
      <w:tcPr>
        <w:tcBorders>
          <w:top w:val="single" w:sz="8" w:space="0" w:color="192268" w:themeColor="accent6"/>
          <w:left w:val="single" w:sz="8" w:space="0" w:color="192268" w:themeColor="accent6"/>
          <w:bottom w:val="single" w:sz="8" w:space="0" w:color="192268" w:themeColor="accent6"/>
          <w:right w:val="single" w:sz="8" w:space="0" w:color="192268" w:themeColor="accent6"/>
          <w:insideV w:val="single" w:sz="8" w:space="0" w:color="192268" w:themeColor="accent6"/>
        </w:tcBorders>
        <w:shd w:val="clear" w:color="auto" w:fill="B2B9EC" w:themeFill="accent6" w:themeFillTint="3F"/>
      </w:tcPr>
    </w:tblStylePr>
    <w:tblStylePr w:type="band2Horz">
      <w:tblPr/>
      <w:tcPr>
        <w:tcBorders>
          <w:top w:val="single" w:sz="8" w:space="0" w:color="192268" w:themeColor="accent6"/>
          <w:left w:val="single" w:sz="8" w:space="0" w:color="192268" w:themeColor="accent6"/>
          <w:bottom w:val="single" w:sz="8" w:space="0" w:color="192268" w:themeColor="accent6"/>
          <w:right w:val="single" w:sz="8" w:space="0" w:color="192268" w:themeColor="accent6"/>
          <w:insideV w:val="single" w:sz="8" w:space="0" w:color="192268" w:themeColor="accent6"/>
        </w:tcBorders>
      </w:tcPr>
    </w:tblStylePr>
  </w:style>
  <w:style w:type="table" w:styleId="LightList-Accent2">
    <w:name w:val="Light List Accent 2"/>
    <w:basedOn w:val="TableNormal"/>
    <w:uiPriority w:val="61"/>
    <w:rsid w:val="000E5D4B"/>
    <w:pPr>
      <w:spacing w:after="0"/>
    </w:pPr>
    <w:tblPr>
      <w:tblStyleRowBandSize w:val="1"/>
      <w:tblStyleColBandSize w:val="1"/>
      <w:tblBorders>
        <w:top w:val="single" w:sz="8" w:space="0" w:color="A2C617" w:themeColor="accent2"/>
        <w:left w:val="single" w:sz="8" w:space="0" w:color="A2C617" w:themeColor="accent2"/>
        <w:bottom w:val="single" w:sz="8" w:space="0" w:color="A2C617" w:themeColor="accent2"/>
        <w:right w:val="single" w:sz="8" w:space="0" w:color="A2C617" w:themeColor="accent2"/>
      </w:tblBorders>
    </w:tblPr>
    <w:tblStylePr w:type="firstRow">
      <w:pPr>
        <w:spacing w:before="0" w:after="0" w:line="240" w:lineRule="auto"/>
      </w:pPr>
      <w:rPr>
        <w:b/>
        <w:bCs/>
        <w:color w:val="FFFFFF" w:themeColor="background1"/>
      </w:rPr>
      <w:tblPr/>
      <w:tcPr>
        <w:shd w:val="clear" w:color="auto" w:fill="A2C617" w:themeFill="accent2"/>
      </w:tcPr>
    </w:tblStylePr>
    <w:tblStylePr w:type="lastRow">
      <w:pPr>
        <w:spacing w:before="0" w:after="0" w:line="240" w:lineRule="auto"/>
      </w:pPr>
      <w:rPr>
        <w:b/>
        <w:bCs/>
      </w:rPr>
      <w:tblPr/>
      <w:tcPr>
        <w:tcBorders>
          <w:top w:val="double" w:sz="6" w:space="0" w:color="A2C617" w:themeColor="accent2"/>
          <w:left w:val="single" w:sz="8" w:space="0" w:color="A2C617" w:themeColor="accent2"/>
          <w:bottom w:val="single" w:sz="8" w:space="0" w:color="A2C617" w:themeColor="accent2"/>
          <w:right w:val="single" w:sz="8" w:space="0" w:color="A2C617" w:themeColor="accent2"/>
        </w:tcBorders>
      </w:tcPr>
    </w:tblStylePr>
    <w:tblStylePr w:type="firstCol">
      <w:rPr>
        <w:b/>
        <w:bCs/>
      </w:rPr>
    </w:tblStylePr>
    <w:tblStylePr w:type="lastCol">
      <w:rPr>
        <w:b/>
        <w:bCs/>
      </w:rPr>
    </w:tblStylePr>
    <w:tblStylePr w:type="band1Vert">
      <w:tblPr/>
      <w:tcPr>
        <w:tcBorders>
          <w:top w:val="single" w:sz="8" w:space="0" w:color="A2C617" w:themeColor="accent2"/>
          <w:left w:val="single" w:sz="8" w:space="0" w:color="A2C617" w:themeColor="accent2"/>
          <w:bottom w:val="single" w:sz="8" w:space="0" w:color="A2C617" w:themeColor="accent2"/>
          <w:right w:val="single" w:sz="8" w:space="0" w:color="A2C617" w:themeColor="accent2"/>
        </w:tcBorders>
      </w:tcPr>
    </w:tblStylePr>
    <w:tblStylePr w:type="band1Horz">
      <w:tblPr/>
      <w:tcPr>
        <w:tcBorders>
          <w:top w:val="single" w:sz="8" w:space="0" w:color="A2C617" w:themeColor="accent2"/>
          <w:left w:val="single" w:sz="8" w:space="0" w:color="A2C617" w:themeColor="accent2"/>
          <w:bottom w:val="single" w:sz="8" w:space="0" w:color="A2C617" w:themeColor="accent2"/>
          <w:right w:val="single" w:sz="8" w:space="0" w:color="A2C617" w:themeColor="accent2"/>
        </w:tcBorders>
      </w:tcPr>
    </w:tblStylePr>
  </w:style>
  <w:style w:type="table" w:styleId="LightList-Accent3">
    <w:name w:val="Light List Accent 3"/>
    <w:basedOn w:val="TableNormal"/>
    <w:uiPriority w:val="61"/>
    <w:rsid w:val="000E5D4B"/>
    <w:pPr>
      <w:spacing w:after="0"/>
    </w:pPr>
    <w:tblPr>
      <w:tblStyleRowBandSize w:val="1"/>
      <w:tblStyleColBandSize w:val="1"/>
      <w:tblBorders>
        <w:top w:val="single" w:sz="8" w:space="0" w:color="FECA33" w:themeColor="accent3"/>
        <w:left w:val="single" w:sz="8" w:space="0" w:color="FECA33" w:themeColor="accent3"/>
        <w:bottom w:val="single" w:sz="8" w:space="0" w:color="FECA33" w:themeColor="accent3"/>
        <w:right w:val="single" w:sz="8" w:space="0" w:color="FECA33" w:themeColor="accent3"/>
      </w:tblBorders>
    </w:tblPr>
    <w:tblStylePr w:type="firstRow">
      <w:pPr>
        <w:spacing w:before="0" w:after="0" w:line="240" w:lineRule="auto"/>
      </w:pPr>
      <w:rPr>
        <w:b/>
        <w:bCs/>
        <w:color w:val="FFFFFF" w:themeColor="background1"/>
      </w:rPr>
      <w:tblPr/>
      <w:tcPr>
        <w:shd w:val="clear" w:color="auto" w:fill="FECA33" w:themeFill="accent3"/>
      </w:tcPr>
    </w:tblStylePr>
    <w:tblStylePr w:type="lastRow">
      <w:pPr>
        <w:spacing w:before="0" w:after="0" w:line="240" w:lineRule="auto"/>
      </w:pPr>
      <w:rPr>
        <w:b/>
        <w:bCs/>
      </w:rPr>
      <w:tblPr/>
      <w:tcPr>
        <w:tcBorders>
          <w:top w:val="double" w:sz="6" w:space="0" w:color="FECA33" w:themeColor="accent3"/>
          <w:left w:val="single" w:sz="8" w:space="0" w:color="FECA33" w:themeColor="accent3"/>
          <w:bottom w:val="single" w:sz="8" w:space="0" w:color="FECA33" w:themeColor="accent3"/>
          <w:right w:val="single" w:sz="8" w:space="0" w:color="FECA33" w:themeColor="accent3"/>
        </w:tcBorders>
      </w:tcPr>
    </w:tblStylePr>
    <w:tblStylePr w:type="firstCol">
      <w:rPr>
        <w:b/>
        <w:bCs/>
      </w:rPr>
    </w:tblStylePr>
    <w:tblStylePr w:type="lastCol">
      <w:rPr>
        <w:b/>
        <w:bCs/>
      </w:rPr>
    </w:tblStylePr>
    <w:tblStylePr w:type="band1Vert">
      <w:tblPr/>
      <w:tcPr>
        <w:tcBorders>
          <w:top w:val="single" w:sz="8" w:space="0" w:color="FECA33" w:themeColor="accent3"/>
          <w:left w:val="single" w:sz="8" w:space="0" w:color="FECA33" w:themeColor="accent3"/>
          <w:bottom w:val="single" w:sz="8" w:space="0" w:color="FECA33" w:themeColor="accent3"/>
          <w:right w:val="single" w:sz="8" w:space="0" w:color="FECA33" w:themeColor="accent3"/>
        </w:tcBorders>
      </w:tcPr>
    </w:tblStylePr>
    <w:tblStylePr w:type="band1Horz">
      <w:tblPr/>
      <w:tcPr>
        <w:tcBorders>
          <w:top w:val="single" w:sz="8" w:space="0" w:color="FECA33" w:themeColor="accent3"/>
          <w:left w:val="single" w:sz="8" w:space="0" w:color="FECA33" w:themeColor="accent3"/>
          <w:bottom w:val="single" w:sz="8" w:space="0" w:color="FECA33" w:themeColor="accent3"/>
          <w:right w:val="single" w:sz="8" w:space="0" w:color="FECA33" w:themeColor="accent3"/>
        </w:tcBorders>
      </w:tcPr>
    </w:tblStylePr>
  </w:style>
  <w:style w:type="table" w:styleId="LightList-Accent4">
    <w:name w:val="Light List Accent 4"/>
    <w:basedOn w:val="TableNormal"/>
    <w:uiPriority w:val="61"/>
    <w:rsid w:val="000E5D4B"/>
    <w:pPr>
      <w:spacing w:after="0"/>
    </w:pPr>
    <w:tblPr>
      <w:tblStyleRowBandSize w:val="1"/>
      <w:tblStyleColBandSize w:val="1"/>
      <w:tblBorders>
        <w:top w:val="single" w:sz="8" w:space="0" w:color="777877" w:themeColor="accent4"/>
        <w:left w:val="single" w:sz="8" w:space="0" w:color="777877" w:themeColor="accent4"/>
        <w:bottom w:val="single" w:sz="8" w:space="0" w:color="777877" w:themeColor="accent4"/>
        <w:right w:val="single" w:sz="8" w:space="0" w:color="777877" w:themeColor="accent4"/>
      </w:tblBorders>
    </w:tblPr>
    <w:tblStylePr w:type="firstRow">
      <w:pPr>
        <w:spacing w:before="0" w:after="0" w:line="240" w:lineRule="auto"/>
      </w:pPr>
      <w:rPr>
        <w:b/>
        <w:bCs/>
        <w:color w:val="FFFFFF" w:themeColor="background1"/>
      </w:rPr>
      <w:tblPr/>
      <w:tcPr>
        <w:shd w:val="clear" w:color="auto" w:fill="777877" w:themeFill="accent4"/>
      </w:tcPr>
    </w:tblStylePr>
    <w:tblStylePr w:type="lastRow">
      <w:pPr>
        <w:spacing w:before="0" w:after="0" w:line="240" w:lineRule="auto"/>
      </w:pPr>
      <w:rPr>
        <w:b/>
        <w:bCs/>
      </w:rPr>
      <w:tblPr/>
      <w:tcPr>
        <w:tcBorders>
          <w:top w:val="double" w:sz="6" w:space="0" w:color="777877" w:themeColor="accent4"/>
          <w:left w:val="single" w:sz="8" w:space="0" w:color="777877" w:themeColor="accent4"/>
          <w:bottom w:val="single" w:sz="8" w:space="0" w:color="777877" w:themeColor="accent4"/>
          <w:right w:val="single" w:sz="8" w:space="0" w:color="777877" w:themeColor="accent4"/>
        </w:tcBorders>
      </w:tcPr>
    </w:tblStylePr>
    <w:tblStylePr w:type="firstCol">
      <w:rPr>
        <w:b/>
        <w:bCs/>
      </w:rPr>
    </w:tblStylePr>
    <w:tblStylePr w:type="lastCol">
      <w:rPr>
        <w:b/>
        <w:bCs/>
      </w:rPr>
    </w:tblStylePr>
    <w:tblStylePr w:type="band1Vert">
      <w:tblPr/>
      <w:tcPr>
        <w:tcBorders>
          <w:top w:val="single" w:sz="8" w:space="0" w:color="777877" w:themeColor="accent4"/>
          <w:left w:val="single" w:sz="8" w:space="0" w:color="777877" w:themeColor="accent4"/>
          <w:bottom w:val="single" w:sz="8" w:space="0" w:color="777877" w:themeColor="accent4"/>
          <w:right w:val="single" w:sz="8" w:space="0" w:color="777877" w:themeColor="accent4"/>
        </w:tcBorders>
      </w:tcPr>
    </w:tblStylePr>
    <w:tblStylePr w:type="band1Horz">
      <w:tblPr/>
      <w:tcPr>
        <w:tcBorders>
          <w:top w:val="single" w:sz="8" w:space="0" w:color="777877" w:themeColor="accent4"/>
          <w:left w:val="single" w:sz="8" w:space="0" w:color="777877" w:themeColor="accent4"/>
          <w:bottom w:val="single" w:sz="8" w:space="0" w:color="777877" w:themeColor="accent4"/>
          <w:right w:val="single" w:sz="8" w:space="0" w:color="777877" w:themeColor="accent4"/>
        </w:tcBorders>
      </w:tcPr>
    </w:tblStylePr>
  </w:style>
  <w:style w:type="table" w:styleId="LightList-Accent5">
    <w:name w:val="Light List Accent 5"/>
    <w:basedOn w:val="TableNormal"/>
    <w:uiPriority w:val="61"/>
    <w:rsid w:val="000E5D4B"/>
    <w:pPr>
      <w:spacing w:after="0"/>
    </w:pPr>
    <w:tblPr>
      <w:tblStyleRowBandSize w:val="1"/>
      <w:tblStyleColBandSize w:val="1"/>
      <w:tblBorders>
        <w:top w:val="single" w:sz="8" w:space="0" w:color="002856" w:themeColor="accent5"/>
        <w:left w:val="single" w:sz="8" w:space="0" w:color="002856" w:themeColor="accent5"/>
        <w:bottom w:val="single" w:sz="8" w:space="0" w:color="002856" w:themeColor="accent5"/>
        <w:right w:val="single" w:sz="8" w:space="0" w:color="002856" w:themeColor="accent5"/>
      </w:tblBorders>
    </w:tblPr>
    <w:tblStylePr w:type="firstRow">
      <w:pPr>
        <w:spacing w:before="0" w:after="0" w:line="240" w:lineRule="auto"/>
      </w:pPr>
      <w:rPr>
        <w:b/>
        <w:bCs/>
        <w:color w:val="FFFFFF" w:themeColor="background1"/>
      </w:rPr>
      <w:tblPr/>
      <w:tcPr>
        <w:shd w:val="clear" w:color="auto" w:fill="002856" w:themeFill="accent5"/>
      </w:tcPr>
    </w:tblStylePr>
    <w:tblStylePr w:type="lastRow">
      <w:pPr>
        <w:spacing w:before="0" w:after="0" w:line="240" w:lineRule="auto"/>
      </w:pPr>
      <w:rPr>
        <w:b/>
        <w:bCs/>
      </w:rPr>
      <w:tblPr/>
      <w:tcPr>
        <w:tcBorders>
          <w:top w:val="double" w:sz="6" w:space="0" w:color="002856" w:themeColor="accent5"/>
          <w:left w:val="single" w:sz="8" w:space="0" w:color="002856" w:themeColor="accent5"/>
          <w:bottom w:val="single" w:sz="8" w:space="0" w:color="002856" w:themeColor="accent5"/>
          <w:right w:val="single" w:sz="8" w:space="0" w:color="002856" w:themeColor="accent5"/>
        </w:tcBorders>
      </w:tcPr>
    </w:tblStylePr>
    <w:tblStylePr w:type="firstCol">
      <w:rPr>
        <w:b/>
        <w:bCs/>
      </w:rPr>
    </w:tblStylePr>
    <w:tblStylePr w:type="lastCol">
      <w:rPr>
        <w:b/>
        <w:bCs/>
      </w:rPr>
    </w:tblStylePr>
    <w:tblStylePr w:type="band1Vert">
      <w:tblPr/>
      <w:tcPr>
        <w:tcBorders>
          <w:top w:val="single" w:sz="8" w:space="0" w:color="002856" w:themeColor="accent5"/>
          <w:left w:val="single" w:sz="8" w:space="0" w:color="002856" w:themeColor="accent5"/>
          <w:bottom w:val="single" w:sz="8" w:space="0" w:color="002856" w:themeColor="accent5"/>
          <w:right w:val="single" w:sz="8" w:space="0" w:color="002856" w:themeColor="accent5"/>
        </w:tcBorders>
      </w:tcPr>
    </w:tblStylePr>
    <w:tblStylePr w:type="band1Horz">
      <w:tblPr/>
      <w:tcPr>
        <w:tcBorders>
          <w:top w:val="single" w:sz="8" w:space="0" w:color="002856" w:themeColor="accent5"/>
          <w:left w:val="single" w:sz="8" w:space="0" w:color="002856" w:themeColor="accent5"/>
          <w:bottom w:val="single" w:sz="8" w:space="0" w:color="002856" w:themeColor="accent5"/>
          <w:right w:val="single" w:sz="8" w:space="0" w:color="002856" w:themeColor="accent5"/>
        </w:tcBorders>
      </w:tcPr>
    </w:tblStylePr>
  </w:style>
  <w:style w:type="table" w:styleId="LightList-Accent6">
    <w:name w:val="Light List Accent 6"/>
    <w:basedOn w:val="TableNormal"/>
    <w:uiPriority w:val="61"/>
    <w:rsid w:val="000E5D4B"/>
    <w:pPr>
      <w:spacing w:after="0"/>
    </w:pPr>
    <w:tblPr>
      <w:tblStyleRowBandSize w:val="1"/>
      <w:tblStyleColBandSize w:val="1"/>
      <w:tblBorders>
        <w:top w:val="single" w:sz="8" w:space="0" w:color="192268" w:themeColor="accent6"/>
        <w:left w:val="single" w:sz="8" w:space="0" w:color="192268" w:themeColor="accent6"/>
        <w:bottom w:val="single" w:sz="8" w:space="0" w:color="192268" w:themeColor="accent6"/>
        <w:right w:val="single" w:sz="8" w:space="0" w:color="192268" w:themeColor="accent6"/>
      </w:tblBorders>
    </w:tblPr>
    <w:tblStylePr w:type="firstRow">
      <w:pPr>
        <w:spacing w:before="0" w:after="0" w:line="240" w:lineRule="auto"/>
      </w:pPr>
      <w:rPr>
        <w:b/>
        <w:bCs/>
        <w:color w:val="FFFFFF" w:themeColor="background1"/>
      </w:rPr>
      <w:tblPr/>
      <w:tcPr>
        <w:shd w:val="clear" w:color="auto" w:fill="192268" w:themeFill="accent6"/>
      </w:tcPr>
    </w:tblStylePr>
    <w:tblStylePr w:type="lastRow">
      <w:pPr>
        <w:spacing w:before="0" w:after="0" w:line="240" w:lineRule="auto"/>
      </w:pPr>
      <w:rPr>
        <w:b/>
        <w:bCs/>
      </w:rPr>
      <w:tblPr/>
      <w:tcPr>
        <w:tcBorders>
          <w:top w:val="double" w:sz="6" w:space="0" w:color="192268" w:themeColor="accent6"/>
          <w:left w:val="single" w:sz="8" w:space="0" w:color="192268" w:themeColor="accent6"/>
          <w:bottom w:val="single" w:sz="8" w:space="0" w:color="192268" w:themeColor="accent6"/>
          <w:right w:val="single" w:sz="8" w:space="0" w:color="192268" w:themeColor="accent6"/>
        </w:tcBorders>
      </w:tcPr>
    </w:tblStylePr>
    <w:tblStylePr w:type="firstCol">
      <w:rPr>
        <w:b/>
        <w:bCs/>
      </w:rPr>
    </w:tblStylePr>
    <w:tblStylePr w:type="lastCol">
      <w:rPr>
        <w:b/>
        <w:bCs/>
      </w:rPr>
    </w:tblStylePr>
    <w:tblStylePr w:type="band1Vert">
      <w:tblPr/>
      <w:tcPr>
        <w:tcBorders>
          <w:top w:val="single" w:sz="8" w:space="0" w:color="192268" w:themeColor="accent6"/>
          <w:left w:val="single" w:sz="8" w:space="0" w:color="192268" w:themeColor="accent6"/>
          <w:bottom w:val="single" w:sz="8" w:space="0" w:color="192268" w:themeColor="accent6"/>
          <w:right w:val="single" w:sz="8" w:space="0" w:color="192268" w:themeColor="accent6"/>
        </w:tcBorders>
      </w:tcPr>
    </w:tblStylePr>
    <w:tblStylePr w:type="band1Horz">
      <w:tblPr/>
      <w:tcPr>
        <w:tcBorders>
          <w:top w:val="single" w:sz="8" w:space="0" w:color="192268" w:themeColor="accent6"/>
          <w:left w:val="single" w:sz="8" w:space="0" w:color="192268" w:themeColor="accent6"/>
          <w:bottom w:val="single" w:sz="8" w:space="0" w:color="192268" w:themeColor="accent6"/>
          <w:right w:val="single" w:sz="8" w:space="0" w:color="192268" w:themeColor="accent6"/>
        </w:tcBorders>
      </w:tcPr>
    </w:tblStylePr>
  </w:style>
  <w:style w:type="table" w:styleId="LightShading-Accent2">
    <w:name w:val="Light Shading Accent 2"/>
    <w:basedOn w:val="TableNormal"/>
    <w:uiPriority w:val="60"/>
    <w:rsid w:val="000E5D4B"/>
    <w:pPr>
      <w:spacing w:after="0"/>
    </w:pPr>
    <w:rPr>
      <w:color w:val="789411" w:themeColor="accent2" w:themeShade="BF"/>
    </w:rPr>
    <w:tblPr>
      <w:tblStyleRowBandSize w:val="1"/>
      <w:tblStyleColBandSize w:val="1"/>
      <w:tblBorders>
        <w:top w:val="single" w:sz="8" w:space="0" w:color="A2C617" w:themeColor="accent2"/>
        <w:bottom w:val="single" w:sz="8" w:space="0" w:color="A2C617" w:themeColor="accent2"/>
      </w:tblBorders>
    </w:tblPr>
    <w:tblStylePr w:type="firstRow">
      <w:pPr>
        <w:spacing w:before="0" w:after="0" w:line="240" w:lineRule="auto"/>
      </w:pPr>
      <w:rPr>
        <w:b/>
        <w:bCs/>
      </w:rPr>
      <w:tblPr/>
      <w:tcPr>
        <w:tcBorders>
          <w:top w:val="single" w:sz="8" w:space="0" w:color="A2C617" w:themeColor="accent2"/>
          <w:left w:val="nil"/>
          <w:bottom w:val="single" w:sz="8" w:space="0" w:color="A2C617" w:themeColor="accent2"/>
          <w:right w:val="nil"/>
          <w:insideH w:val="nil"/>
          <w:insideV w:val="nil"/>
        </w:tcBorders>
      </w:tcPr>
    </w:tblStylePr>
    <w:tblStylePr w:type="lastRow">
      <w:pPr>
        <w:spacing w:before="0" w:after="0" w:line="240" w:lineRule="auto"/>
      </w:pPr>
      <w:rPr>
        <w:b/>
        <w:bCs/>
      </w:rPr>
      <w:tblPr/>
      <w:tcPr>
        <w:tcBorders>
          <w:top w:val="single" w:sz="8" w:space="0" w:color="A2C617" w:themeColor="accent2"/>
          <w:left w:val="nil"/>
          <w:bottom w:val="single" w:sz="8" w:space="0" w:color="A2C6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7BE" w:themeFill="accent2" w:themeFillTint="3F"/>
      </w:tcPr>
    </w:tblStylePr>
    <w:tblStylePr w:type="band1Horz">
      <w:tblPr/>
      <w:tcPr>
        <w:tcBorders>
          <w:left w:val="nil"/>
          <w:right w:val="nil"/>
          <w:insideH w:val="nil"/>
          <w:insideV w:val="nil"/>
        </w:tcBorders>
        <w:shd w:val="clear" w:color="auto" w:fill="EBF7BE" w:themeFill="accent2" w:themeFillTint="3F"/>
      </w:tcPr>
    </w:tblStylePr>
  </w:style>
  <w:style w:type="table" w:styleId="LightShading-Accent3">
    <w:name w:val="Light Shading Accent 3"/>
    <w:basedOn w:val="TableNormal"/>
    <w:uiPriority w:val="60"/>
    <w:rsid w:val="000E5D4B"/>
    <w:pPr>
      <w:spacing w:after="0"/>
    </w:pPr>
    <w:rPr>
      <w:color w:val="E3A801" w:themeColor="accent3" w:themeShade="BF"/>
    </w:rPr>
    <w:tblPr>
      <w:tblStyleRowBandSize w:val="1"/>
      <w:tblStyleColBandSize w:val="1"/>
      <w:tblBorders>
        <w:top w:val="single" w:sz="8" w:space="0" w:color="FECA33" w:themeColor="accent3"/>
        <w:bottom w:val="single" w:sz="8" w:space="0" w:color="FECA33" w:themeColor="accent3"/>
      </w:tblBorders>
    </w:tblPr>
    <w:tblStylePr w:type="firstRow">
      <w:pPr>
        <w:spacing w:before="0" w:after="0" w:line="240" w:lineRule="auto"/>
      </w:pPr>
      <w:rPr>
        <w:b/>
        <w:bCs/>
      </w:rPr>
      <w:tblPr/>
      <w:tcPr>
        <w:tcBorders>
          <w:top w:val="single" w:sz="8" w:space="0" w:color="FECA33" w:themeColor="accent3"/>
          <w:left w:val="nil"/>
          <w:bottom w:val="single" w:sz="8" w:space="0" w:color="FECA33" w:themeColor="accent3"/>
          <w:right w:val="nil"/>
          <w:insideH w:val="nil"/>
          <w:insideV w:val="nil"/>
        </w:tcBorders>
      </w:tcPr>
    </w:tblStylePr>
    <w:tblStylePr w:type="lastRow">
      <w:pPr>
        <w:spacing w:before="0" w:after="0" w:line="240" w:lineRule="auto"/>
      </w:pPr>
      <w:rPr>
        <w:b/>
        <w:bCs/>
      </w:rPr>
      <w:tblPr/>
      <w:tcPr>
        <w:tcBorders>
          <w:top w:val="single" w:sz="8" w:space="0" w:color="FECA33" w:themeColor="accent3"/>
          <w:left w:val="nil"/>
          <w:bottom w:val="single" w:sz="8" w:space="0" w:color="FECA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1CC" w:themeFill="accent3" w:themeFillTint="3F"/>
      </w:tcPr>
    </w:tblStylePr>
    <w:tblStylePr w:type="band1Horz">
      <w:tblPr/>
      <w:tcPr>
        <w:tcBorders>
          <w:left w:val="nil"/>
          <w:right w:val="nil"/>
          <w:insideH w:val="nil"/>
          <w:insideV w:val="nil"/>
        </w:tcBorders>
        <w:shd w:val="clear" w:color="auto" w:fill="FEF1CC" w:themeFill="accent3" w:themeFillTint="3F"/>
      </w:tcPr>
    </w:tblStylePr>
  </w:style>
  <w:style w:type="table" w:styleId="LightShading-Accent5">
    <w:name w:val="Light Shading Accent 5"/>
    <w:basedOn w:val="TableNormal"/>
    <w:uiPriority w:val="60"/>
    <w:rsid w:val="000E5D4B"/>
    <w:pPr>
      <w:spacing w:after="0"/>
    </w:pPr>
    <w:rPr>
      <w:color w:val="001D40" w:themeColor="accent5" w:themeShade="BF"/>
    </w:rPr>
    <w:tblPr>
      <w:tblStyleRowBandSize w:val="1"/>
      <w:tblStyleColBandSize w:val="1"/>
      <w:tblBorders>
        <w:top w:val="single" w:sz="8" w:space="0" w:color="002856" w:themeColor="accent5"/>
        <w:bottom w:val="single" w:sz="8" w:space="0" w:color="002856" w:themeColor="accent5"/>
      </w:tblBorders>
    </w:tblPr>
    <w:tblStylePr w:type="firstRow">
      <w:pPr>
        <w:spacing w:before="0" w:after="0" w:line="240" w:lineRule="auto"/>
      </w:pPr>
      <w:rPr>
        <w:b/>
        <w:bCs/>
      </w:rPr>
      <w:tblPr/>
      <w:tcPr>
        <w:tcBorders>
          <w:top w:val="single" w:sz="8" w:space="0" w:color="002856" w:themeColor="accent5"/>
          <w:left w:val="nil"/>
          <w:bottom w:val="single" w:sz="8" w:space="0" w:color="002856" w:themeColor="accent5"/>
          <w:right w:val="nil"/>
          <w:insideH w:val="nil"/>
          <w:insideV w:val="nil"/>
        </w:tcBorders>
      </w:tcPr>
    </w:tblStylePr>
    <w:tblStylePr w:type="lastRow">
      <w:pPr>
        <w:spacing w:before="0" w:after="0" w:line="240" w:lineRule="auto"/>
      </w:pPr>
      <w:rPr>
        <w:b/>
        <w:bCs/>
      </w:rPr>
      <w:tblPr/>
      <w:tcPr>
        <w:tcBorders>
          <w:top w:val="single" w:sz="8" w:space="0" w:color="002856" w:themeColor="accent5"/>
          <w:left w:val="nil"/>
          <w:bottom w:val="single" w:sz="8" w:space="0" w:color="00285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rsid w:val="000E5D4B"/>
    <w:pPr>
      <w:spacing w:after="0"/>
    </w:pPr>
    <w:rPr>
      <w:color w:val="12194D" w:themeColor="accent6" w:themeShade="BF"/>
    </w:rPr>
    <w:tblPr>
      <w:tblStyleRowBandSize w:val="1"/>
      <w:tblStyleColBandSize w:val="1"/>
      <w:tblBorders>
        <w:top w:val="single" w:sz="8" w:space="0" w:color="192268" w:themeColor="accent6"/>
        <w:bottom w:val="single" w:sz="8" w:space="0" w:color="192268" w:themeColor="accent6"/>
      </w:tblBorders>
    </w:tblPr>
    <w:tblStylePr w:type="firstRow">
      <w:pPr>
        <w:spacing w:before="0" w:after="0" w:line="240" w:lineRule="auto"/>
      </w:pPr>
      <w:rPr>
        <w:b/>
        <w:bCs/>
      </w:rPr>
      <w:tblPr/>
      <w:tcPr>
        <w:tcBorders>
          <w:top w:val="single" w:sz="8" w:space="0" w:color="192268" w:themeColor="accent6"/>
          <w:left w:val="nil"/>
          <w:bottom w:val="single" w:sz="8" w:space="0" w:color="192268" w:themeColor="accent6"/>
          <w:right w:val="nil"/>
          <w:insideH w:val="nil"/>
          <w:insideV w:val="nil"/>
        </w:tcBorders>
      </w:tcPr>
    </w:tblStylePr>
    <w:tblStylePr w:type="lastRow">
      <w:pPr>
        <w:spacing w:before="0" w:after="0" w:line="240" w:lineRule="auto"/>
      </w:pPr>
      <w:rPr>
        <w:b/>
        <w:bCs/>
      </w:rPr>
      <w:tblPr/>
      <w:tcPr>
        <w:tcBorders>
          <w:top w:val="single" w:sz="8" w:space="0" w:color="192268" w:themeColor="accent6"/>
          <w:left w:val="nil"/>
          <w:bottom w:val="single" w:sz="8" w:space="0" w:color="19226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B9EC" w:themeFill="accent6" w:themeFillTint="3F"/>
      </w:tcPr>
    </w:tblStylePr>
    <w:tblStylePr w:type="band1Horz">
      <w:tblPr/>
      <w:tcPr>
        <w:tcBorders>
          <w:left w:val="nil"/>
          <w:right w:val="nil"/>
          <w:insideH w:val="nil"/>
          <w:insideV w:val="nil"/>
        </w:tcBorders>
        <w:shd w:val="clear" w:color="auto" w:fill="B2B9EC" w:themeFill="accent6" w:themeFillTint="3F"/>
      </w:tcPr>
    </w:tblStylePr>
  </w:style>
  <w:style w:type="character" w:styleId="LineNumber">
    <w:name w:val="line number"/>
    <w:basedOn w:val="DefaultParagraphFont"/>
    <w:uiPriority w:val="99"/>
    <w:semiHidden/>
    <w:unhideWhenUsed/>
    <w:rsid w:val="000E5D4B"/>
  </w:style>
  <w:style w:type="paragraph" w:styleId="List">
    <w:name w:val="List"/>
    <w:basedOn w:val="Normal"/>
    <w:uiPriority w:val="99"/>
    <w:semiHidden/>
    <w:rsid w:val="000E5D4B"/>
    <w:pPr>
      <w:ind w:left="360" w:hanging="360"/>
      <w:contextualSpacing/>
    </w:pPr>
  </w:style>
  <w:style w:type="paragraph" w:styleId="List2">
    <w:name w:val="List 2"/>
    <w:basedOn w:val="Normal"/>
    <w:uiPriority w:val="99"/>
    <w:semiHidden/>
    <w:rsid w:val="000E5D4B"/>
    <w:pPr>
      <w:ind w:left="720" w:hanging="360"/>
      <w:contextualSpacing/>
    </w:pPr>
  </w:style>
  <w:style w:type="paragraph" w:styleId="List3">
    <w:name w:val="List 3"/>
    <w:basedOn w:val="Normal"/>
    <w:uiPriority w:val="99"/>
    <w:semiHidden/>
    <w:rsid w:val="000E5D4B"/>
    <w:pPr>
      <w:ind w:left="1080" w:hanging="360"/>
      <w:contextualSpacing/>
    </w:pPr>
  </w:style>
  <w:style w:type="paragraph" w:styleId="List4">
    <w:name w:val="List 4"/>
    <w:basedOn w:val="Normal"/>
    <w:uiPriority w:val="99"/>
    <w:semiHidden/>
    <w:rsid w:val="000E5D4B"/>
    <w:pPr>
      <w:ind w:left="1440" w:hanging="360"/>
      <w:contextualSpacing/>
    </w:pPr>
  </w:style>
  <w:style w:type="paragraph" w:styleId="List5">
    <w:name w:val="List 5"/>
    <w:basedOn w:val="Normal"/>
    <w:uiPriority w:val="99"/>
    <w:semiHidden/>
    <w:rsid w:val="000E5D4B"/>
    <w:pPr>
      <w:ind w:left="1800" w:hanging="360"/>
      <w:contextualSpacing/>
    </w:pPr>
  </w:style>
  <w:style w:type="paragraph" w:styleId="ListBullet5">
    <w:name w:val="List Bullet 5"/>
    <w:basedOn w:val="Normal"/>
    <w:uiPriority w:val="99"/>
    <w:semiHidden/>
    <w:qFormat/>
    <w:rsid w:val="000E5D4B"/>
    <w:pPr>
      <w:numPr>
        <w:numId w:val="10"/>
      </w:numPr>
      <w:contextualSpacing/>
    </w:pPr>
  </w:style>
  <w:style w:type="paragraph" w:styleId="ListContinue5">
    <w:name w:val="List Continue 5"/>
    <w:basedOn w:val="Normal"/>
    <w:uiPriority w:val="99"/>
    <w:semiHidden/>
    <w:rsid w:val="000E5D4B"/>
    <w:pPr>
      <w:ind w:left="1800"/>
      <w:contextualSpacing/>
    </w:pPr>
  </w:style>
  <w:style w:type="paragraph" w:styleId="ListNumber5">
    <w:name w:val="List Number 5"/>
    <w:basedOn w:val="Normal"/>
    <w:uiPriority w:val="9"/>
    <w:semiHidden/>
    <w:rsid w:val="000E5D4B"/>
    <w:pPr>
      <w:numPr>
        <w:numId w:val="11"/>
      </w:numPr>
      <w:contextualSpacing/>
    </w:pPr>
  </w:style>
  <w:style w:type="paragraph" w:styleId="ListParagraph">
    <w:name w:val="List Paragraph"/>
    <w:basedOn w:val="Normal"/>
    <w:uiPriority w:val="34"/>
    <w:semiHidden/>
    <w:qFormat/>
    <w:rsid w:val="000E5D4B"/>
    <w:pPr>
      <w:ind w:left="720"/>
      <w:contextualSpacing/>
    </w:pPr>
  </w:style>
  <w:style w:type="paragraph" w:styleId="MacroText">
    <w:name w:val="macro"/>
    <w:link w:val="MacroTextChar"/>
    <w:uiPriority w:val="99"/>
    <w:semiHidden/>
    <w:unhideWhenUsed/>
    <w:rsid w:val="000E5D4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0E5D4B"/>
    <w:rPr>
      <w:rFonts w:ascii="Consolas" w:hAnsi="Consolas"/>
      <w:sz w:val="20"/>
      <w:szCs w:val="20"/>
    </w:rPr>
  </w:style>
  <w:style w:type="table" w:styleId="MediumGrid1-Accent1">
    <w:name w:val="Medium Grid 1 Accent 1"/>
    <w:basedOn w:val="TableNormal"/>
    <w:uiPriority w:val="67"/>
    <w:rsid w:val="000E5D4B"/>
    <w:pPr>
      <w:spacing w:after="0"/>
    </w:pPr>
    <w:tblPr>
      <w:tblStyleRowBandSize w:val="1"/>
      <w:tblStyleColBandSize w:val="1"/>
      <w:tblBorders>
        <w:top w:val="single" w:sz="8" w:space="0" w:color="2BBEFF" w:themeColor="accent1" w:themeTint="BF"/>
        <w:left w:val="single" w:sz="8" w:space="0" w:color="2BBEFF" w:themeColor="accent1" w:themeTint="BF"/>
        <w:bottom w:val="single" w:sz="8" w:space="0" w:color="2BBEFF" w:themeColor="accent1" w:themeTint="BF"/>
        <w:right w:val="single" w:sz="8" w:space="0" w:color="2BBEFF" w:themeColor="accent1" w:themeTint="BF"/>
        <w:insideH w:val="single" w:sz="8" w:space="0" w:color="2BBEFF" w:themeColor="accent1" w:themeTint="BF"/>
        <w:insideV w:val="single" w:sz="8" w:space="0" w:color="2BBEFF" w:themeColor="accent1" w:themeTint="BF"/>
      </w:tblBorders>
    </w:tblPr>
    <w:tcPr>
      <w:shd w:val="clear" w:color="auto" w:fill="B9E9FF" w:themeFill="accent1" w:themeFillTint="3F"/>
    </w:tcPr>
    <w:tblStylePr w:type="firstRow">
      <w:rPr>
        <w:b/>
        <w:bCs/>
      </w:rPr>
    </w:tblStylePr>
    <w:tblStylePr w:type="lastRow">
      <w:rPr>
        <w:b/>
        <w:bCs/>
      </w:rPr>
      <w:tblPr/>
      <w:tcPr>
        <w:tcBorders>
          <w:top w:val="single" w:sz="18" w:space="0" w:color="2BBEFF" w:themeColor="accent1" w:themeTint="BF"/>
        </w:tcBorders>
      </w:tcPr>
    </w:tblStylePr>
    <w:tblStylePr w:type="firstCol">
      <w:rPr>
        <w:b/>
        <w:bCs/>
      </w:rPr>
    </w:tblStylePr>
    <w:tblStylePr w:type="lastCol">
      <w:rPr>
        <w:b/>
        <w:bCs/>
      </w:rPr>
    </w:tblStylePr>
    <w:tblStylePr w:type="band1Vert">
      <w:tblPr/>
      <w:tcPr>
        <w:shd w:val="clear" w:color="auto" w:fill="72D4FF" w:themeFill="accent1" w:themeFillTint="7F"/>
      </w:tcPr>
    </w:tblStylePr>
    <w:tblStylePr w:type="band1Horz">
      <w:tblPr/>
      <w:tcPr>
        <w:shd w:val="clear" w:color="auto" w:fill="72D4FF" w:themeFill="accent1" w:themeFillTint="7F"/>
      </w:tcPr>
    </w:tblStylePr>
  </w:style>
  <w:style w:type="table" w:styleId="MediumGrid1-Accent2">
    <w:name w:val="Medium Grid 1 Accent 2"/>
    <w:basedOn w:val="TableNormal"/>
    <w:uiPriority w:val="67"/>
    <w:rsid w:val="000E5D4B"/>
    <w:pPr>
      <w:spacing w:after="0"/>
    </w:pPr>
    <w:tblPr>
      <w:tblStyleRowBandSize w:val="1"/>
      <w:tblStyleColBandSize w:val="1"/>
      <w:tblBorders>
        <w:top w:val="single" w:sz="8" w:space="0" w:color="C4E83C" w:themeColor="accent2" w:themeTint="BF"/>
        <w:left w:val="single" w:sz="8" w:space="0" w:color="C4E83C" w:themeColor="accent2" w:themeTint="BF"/>
        <w:bottom w:val="single" w:sz="8" w:space="0" w:color="C4E83C" w:themeColor="accent2" w:themeTint="BF"/>
        <w:right w:val="single" w:sz="8" w:space="0" w:color="C4E83C" w:themeColor="accent2" w:themeTint="BF"/>
        <w:insideH w:val="single" w:sz="8" w:space="0" w:color="C4E83C" w:themeColor="accent2" w:themeTint="BF"/>
        <w:insideV w:val="single" w:sz="8" w:space="0" w:color="C4E83C" w:themeColor="accent2" w:themeTint="BF"/>
      </w:tblBorders>
    </w:tblPr>
    <w:tcPr>
      <w:shd w:val="clear" w:color="auto" w:fill="EBF7BE" w:themeFill="accent2" w:themeFillTint="3F"/>
    </w:tcPr>
    <w:tblStylePr w:type="firstRow">
      <w:rPr>
        <w:b/>
        <w:bCs/>
      </w:rPr>
    </w:tblStylePr>
    <w:tblStylePr w:type="lastRow">
      <w:rPr>
        <w:b/>
        <w:bCs/>
      </w:rPr>
      <w:tblPr/>
      <w:tcPr>
        <w:tcBorders>
          <w:top w:val="single" w:sz="18" w:space="0" w:color="C4E83C" w:themeColor="accent2" w:themeTint="BF"/>
        </w:tcBorders>
      </w:tcPr>
    </w:tblStylePr>
    <w:tblStylePr w:type="firstCol">
      <w:rPr>
        <w:b/>
        <w:bCs/>
      </w:rPr>
    </w:tblStylePr>
    <w:tblStylePr w:type="lastCol">
      <w:rPr>
        <w:b/>
        <w:bCs/>
      </w:rPr>
    </w:tblStylePr>
    <w:tblStylePr w:type="band1Vert">
      <w:tblPr/>
      <w:tcPr>
        <w:shd w:val="clear" w:color="auto" w:fill="D8F07E" w:themeFill="accent2" w:themeFillTint="7F"/>
      </w:tcPr>
    </w:tblStylePr>
    <w:tblStylePr w:type="band1Horz">
      <w:tblPr/>
      <w:tcPr>
        <w:shd w:val="clear" w:color="auto" w:fill="D8F07E" w:themeFill="accent2" w:themeFillTint="7F"/>
      </w:tcPr>
    </w:tblStylePr>
  </w:style>
  <w:style w:type="table" w:styleId="MediumGrid1-Accent3">
    <w:name w:val="Medium Grid 1 Accent 3"/>
    <w:basedOn w:val="TableNormal"/>
    <w:uiPriority w:val="67"/>
    <w:rsid w:val="000E5D4B"/>
    <w:pPr>
      <w:spacing w:after="0"/>
    </w:pPr>
    <w:tblPr>
      <w:tblStyleRowBandSize w:val="1"/>
      <w:tblStyleColBandSize w:val="1"/>
      <w:tblBorders>
        <w:top w:val="single" w:sz="8" w:space="0" w:color="FED666" w:themeColor="accent3" w:themeTint="BF"/>
        <w:left w:val="single" w:sz="8" w:space="0" w:color="FED666" w:themeColor="accent3" w:themeTint="BF"/>
        <w:bottom w:val="single" w:sz="8" w:space="0" w:color="FED666" w:themeColor="accent3" w:themeTint="BF"/>
        <w:right w:val="single" w:sz="8" w:space="0" w:color="FED666" w:themeColor="accent3" w:themeTint="BF"/>
        <w:insideH w:val="single" w:sz="8" w:space="0" w:color="FED666" w:themeColor="accent3" w:themeTint="BF"/>
        <w:insideV w:val="single" w:sz="8" w:space="0" w:color="FED666" w:themeColor="accent3" w:themeTint="BF"/>
      </w:tblBorders>
    </w:tblPr>
    <w:tcPr>
      <w:shd w:val="clear" w:color="auto" w:fill="FEF1CC" w:themeFill="accent3" w:themeFillTint="3F"/>
    </w:tcPr>
    <w:tblStylePr w:type="firstRow">
      <w:rPr>
        <w:b/>
        <w:bCs/>
      </w:rPr>
    </w:tblStylePr>
    <w:tblStylePr w:type="lastRow">
      <w:rPr>
        <w:b/>
        <w:bCs/>
      </w:rPr>
      <w:tblPr/>
      <w:tcPr>
        <w:tcBorders>
          <w:top w:val="single" w:sz="18" w:space="0" w:color="FED666" w:themeColor="accent3" w:themeTint="BF"/>
        </w:tcBorders>
      </w:tcPr>
    </w:tblStylePr>
    <w:tblStylePr w:type="firstCol">
      <w:rPr>
        <w:b/>
        <w:bCs/>
      </w:rPr>
    </w:tblStylePr>
    <w:tblStylePr w:type="lastCol">
      <w:rPr>
        <w:b/>
        <w:bCs/>
      </w:rPr>
    </w:tblStylePr>
    <w:tblStylePr w:type="band1Vert">
      <w:tblPr/>
      <w:tcPr>
        <w:shd w:val="clear" w:color="auto" w:fill="FEE499" w:themeFill="accent3" w:themeFillTint="7F"/>
      </w:tcPr>
    </w:tblStylePr>
    <w:tblStylePr w:type="band1Horz">
      <w:tblPr/>
      <w:tcPr>
        <w:shd w:val="clear" w:color="auto" w:fill="FEE499" w:themeFill="accent3" w:themeFillTint="7F"/>
      </w:tcPr>
    </w:tblStylePr>
  </w:style>
  <w:style w:type="table" w:styleId="MediumGrid1-Accent4">
    <w:name w:val="Medium Grid 1 Accent 4"/>
    <w:basedOn w:val="TableNormal"/>
    <w:uiPriority w:val="67"/>
    <w:rsid w:val="000E5D4B"/>
    <w:pPr>
      <w:spacing w:after="0"/>
    </w:pPr>
    <w:tblPr>
      <w:tblStyleRowBandSize w:val="1"/>
      <w:tblStyleColBandSize w:val="1"/>
      <w:tblBorders>
        <w:top w:val="single" w:sz="8" w:space="0" w:color="999A99" w:themeColor="accent4" w:themeTint="BF"/>
        <w:left w:val="single" w:sz="8" w:space="0" w:color="999A99" w:themeColor="accent4" w:themeTint="BF"/>
        <w:bottom w:val="single" w:sz="8" w:space="0" w:color="999A99" w:themeColor="accent4" w:themeTint="BF"/>
        <w:right w:val="single" w:sz="8" w:space="0" w:color="999A99" w:themeColor="accent4" w:themeTint="BF"/>
        <w:insideH w:val="single" w:sz="8" w:space="0" w:color="999A99" w:themeColor="accent4" w:themeTint="BF"/>
        <w:insideV w:val="single" w:sz="8" w:space="0" w:color="999A99" w:themeColor="accent4" w:themeTint="BF"/>
      </w:tblBorders>
    </w:tblPr>
    <w:tcPr>
      <w:shd w:val="clear" w:color="auto" w:fill="DDDDDD" w:themeFill="accent4" w:themeFillTint="3F"/>
    </w:tcPr>
    <w:tblStylePr w:type="firstRow">
      <w:rPr>
        <w:b/>
        <w:bCs/>
      </w:rPr>
    </w:tblStylePr>
    <w:tblStylePr w:type="lastRow">
      <w:rPr>
        <w:b/>
        <w:bCs/>
      </w:rPr>
      <w:tblPr/>
      <w:tcPr>
        <w:tcBorders>
          <w:top w:val="single" w:sz="18" w:space="0" w:color="999A99" w:themeColor="accent4" w:themeTint="BF"/>
        </w:tcBorders>
      </w:tcPr>
    </w:tblStylePr>
    <w:tblStylePr w:type="firstCol">
      <w:rPr>
        <w:b/>
        <w:bCs/>
      </w:rPr>
    </w:tblStylePr>
    <w:tblStylePr w:type="lastCol">
      <w:rPr>
        <w:b/>
        <w:bCs/>
      </w:rPr>
    </w:tblStylePr>
    <w:tblStylePr w:type="band1Vert">
      <w:tblPr/>
      <w:tcPr>
        <w:shd w:val="clear" w:color="auto" w:fill="BBBBBB" w:themeFill="accent4" w:themeFillTint="7F"/>
      </w:tcPr>
    </w:tblStylePr>
    <w:tblStylePr w:type="band1Horz">
      <w:tblPr/>
      <w:tcPr>
        <w:shd w:val="clear" w:color="auto" w:fill="BBBBBB" w:themeFill="accent4" w:themeFillTint="7F"/>
      </w:tcPr>
    </w:tblStylePr>
  </w:style>
  <w:style w:type="table" w:styleId="MediumGrid1-Accent5">
    <w:name w:val="Medium Grid 1 Accent 5"/>
    <w:basedOn w:val="TableNormal"/>
    <w:uiPriority w:val="67"/>
    <w:rsid w:val="000E5D4B"/>
    <w:pPr>
      <w:spacing w:after="0"/>
    </w:pPr>
    <w:tblPr>
      <w:tblStyleRowBandSize w:val="1"/>
      <w:tblStyleColBandSize w:val="1"/>
      <w:tblBorders>
        <w:top w:val="single" w:sz="8" w:space="0" w:color="0059C0" w:themeColor="accent5" w:themeTint="BF"/>
        <w:left w:val="single" w:sz="8" w:space="0" w:color="0059C0" w:themeColor="accent5" w:themeTint="BF"/>
        <w:bottom w:val="single" w:sz="8" w:space="0" w:color="0059C0" w:themeColor="accent5" w:themeTint="BF"/>
        <w:right w:val="single" w:sz="8" w:space="0" w:color="0059C0" w:themeColor="accent5" w:themeTint="BF"/>
        <w:insideH w:val="single" w:sz="8" w:space="0" w:color="0059C0" w:themeColor="accent5" w:themeTint="BF"/>
        <w:insideV w:val="single" w:sz="8" w:space="0" w:color="0059C0" w:themeColor="accent5" w:themeTint="BF"/>
      </w:tblBorders>
    </w:tblPr>
    <w:tcPr>
      <w:shd w:val="clear" w:color="auto" w:fill="96C6FF" w:themeFill="accent5" w:themeFillTint="3F"/>
    </w:tcPr>
    <w:tblStylePr w:type="firstRow">
      <w:rPr>
        <w:b/>
        <w:bCs/>
      </w:rPr>
    </w:tblStylePr>
    <w:tblStylePr w:type="lastRow">
      <w:rPr>
        <w:b/>
        <w:bCs/>
      </w:rPr>
      <w:tblPr/>
      <w:tcPr>
        <w:tcBorders>
          <w:top w:val="single" w:sz="18" w:space="0" w:color="0059C0" w:themeColor="accent5" w:themeTint="BF"/>
        </w:tcBorders>
      </w:tcPr>
    </w:tblStylePr>
    <w:tblStylePr w:type="firstCol">
      <w:rPr>
        <w:b/>
        <w:bCs/>
      </w:rPr>
    </w:tblStylePr>
    <w:tblStylePr w:type="lastCol">
      <w:rPr>
        <w:b/>
        <w:bCs/>
      </w:rPr>
    </w:tblStylePr>
    <w:tblStylePr w:type="band1Vert">
      <w:tblPr/>
      <w:tcPr>
        <w:shd w:val="clear" w:color="auto" w:fill="2B8DFF" w:themeFill="accent5" w:themeFillTint="7F"/>
      </w:tcPr>
    </w:tblStylePr>
    <w:tblStylePr w:type="band1Horz">
      <w:tblPr/>
      <w:tcPr>
        <w:shd w:val="clear" w:color="auto" w:fill="2B8DFF" w:themeFill="accent5" w:themeFillTint="7F"/>
      </w:tcPr>
    </w:tblStylePr>
  </w:style>
  <w:style w:type="table" w:styleId="MediumGrid1-Accent6">
    <w:name w:val="Medium Grid 1 Accent 6"/>
    <w:basedOn w:val="TableNormal"/>
    <w:uiPriority w:val="67"/>
    <w:rsid w:val="000E5D4B"/>
    <w:pPr>
      <w:spacing w:after="0"/>
    </w:pPr>
    <w:tblPr>
      <w:tblStyleRowBandSize w:val="1"/>
      <w:tblStyleColBandSize w:val="1"/>
      <w:tblBorders>
        <w:top w:val="single" w:sz="8" w:space="0" w:color="2B3BB4" w:themeColor="accent6" w:themeTint="BF"/>
        <w:left w:val="single" w:sz="8" w:space="0" w:color="2B3BB4" w:themeColor="accent6" w:themeTint="BF"/>
        <w:bottom w:val="single" w:sz="8" w:space="0" w:color="2B3BB4" w:themeColor="accent6" w:themeTint="BF"/>
        <w:right w:val="single" w:sz="8" w:space="0" w:color="2B3BB4" w:themeColor="accent6" w:themeTint="BF"/>
        <w:insideH w:val="single" w:sz="8" w:space="0" w:color="2B3BB4" w:themeColor="accent6" w:themeTint="BF"/>
        <w:insideV w:val="single" w:sz="8" w:space="0" w:color="2B3BB4" w:themeColor="accent6" w:themeTint="BF"/>
      </w:tblBorders>
    </w:tblPr>
    <w:tcPr>
      <w:shd w:val="clear" w:color="auto" w:fill="B2B9EC" w:themeFill="accent6" w:themeFillTint="3F"/>
    </w:tcPr>
    <w:tblStylePr w:type="firstRow">
      <w:rPr>
        <w:b/>
        <w:bCs/>
      </w:rPr>
    </w:tblStylePr>
    <w:tblStylePr w:type="lastRow">
      <w:rPr>
        <w:b/>
        <w:bCs/>
      </w:rPr>
      <w:tblPr/>
      <w:tcPr>
        <w:tcBorders>
          <w:top w:val="single" w:sz="18" w:space="0" w:color="2B3BB4" w:themeColor="accent6" w:themeTint="BF"/>
        </w:tcBorders>
      </w:tcPr>
    </w:tblStylePr>
    <w:tblStylePr w:type="firstCol">
      <w:rPr>
        <w:b/>
        <w:bCs/>
      </w:rPr>
    </w:tblStylePr>
    <w:tblStylePr w:type="lastCol">
      <w:rPr>
        <w:b/>
        <w:bCs/>
      </w:rPr>
    </w:tblStylePr>
    <w:tblStylePr w:type="band1Vert">
      <w:tblPr/>
      <w:tcPr>
        <w:shd w:val="clear" w:color="auto" w:fill="6573DA" w:themeFill="accent6" w:themeFillTint="7F"/>
      </w:tcPr>
    </w:tblStylePr>
    <w:tblStylePr w:type="band1Horz">
      <w:tblPr/>
      <w:tcPr>
        <w:shd w:val="clear" w:color="auto" w:fill="6573DA" w:themeFill="accent6" w:themeFillTint="7F"/>
      </w:tcPr>
    </w:tblStylePr>
  </w:style>
  <w:style w:type="table" w:styleId="MediumGrid2-Accent1">
    <w:name w:val="Medium Grid 2 Accent 1"/>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9FE3" w:themeColor="accent1"/>
        <w:left w:val="single" w:sz="8" w:space="0" w:color="009FE3" w:themeColor="accent1"/>
        <w:bottom w:val="single" w:sz="8" w:space="0" w:color="009FE3" w:themeColor="accent1"/>
        <w:right w:val="single" w:sz="8" w:space="0" w:color="009FE3" w:themeColor="accent1"/>
        <w:insideH w:val="single" w:sz="8" w:space="0" w:color="009FE3" w:themeColor="accent1"/>
        <w:insideV w:val="single" w:sz="8" w:space="0" w:color="009FE3" w:themeColor="accent1"/>
      </w:tblBorders>
    </w:tblPr>
    <w:tcPr>
      <w:shd w:val="clear" w:color="auto" w:fill="B9E9FF" w:themeFill="accent1" w:themeFillTint="3F"/>
    </w:tcPr>
    <w:tblStylePr w:type="firstRow">
      <w:rPr>
        <w:b/>
        <w:bCs/>
        <w:color w:val="000000" w:themeColor="text1"/>
      </w:rPr>
      <w:tblPr/>
      <w:tcPr>
        <w:shd w:val="clear" w:color="auto" w:fill="E3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DFF" w:themeFill="accent1" w:themeFillTint="33"/>
      </w:tcPr>
    </w:tblStylePr>
    <w:tblStylePr w:type="band1Vert">
      <w:tblPr/>
      <w:tcPr>
        <w:shd w:val="clear" w:color="auto" w:fill="72D4FF" w:themeFill="accent1" w:themeFillTint="7F"/>
      </w:tcPr>
    </w:tblStylePr>
    <w:tblStylePr w:type="band1Horz">
      <w:tblPr/>
      <w:tcPr>
        <w:tcBorders>
          <w:insideH w:val="single" w:sz="6" w:space="0" w:color="009FE3" w:themeColor="accent1"/>
          <w:insideV w:val="single" w:sz="6" w:space="0" w:color="009FE3" w:themeColor="accent1"/>
        </w:tcBorders>
        <w:shd w:val="clear" w:color="auto" w:fill="72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2C617" w:themeColor="accent2"/>
        <w:left w:val="single" w:sz="8" w:space="0" w:color="A2C617" w:themeColor="accent2"/>
        <w:bottom w:val="single" w:sz="8" w:space="0" w:color="A2C617" w:themeColor="accent2"/>
        <w:right w:val="single" w:sz="8" w:space="0" w:color="A2C617" w:themeColor="accent2"/>
        <w:insideH w:val="single" w:sz="8" w:space="0" w:color="A2C617" w:themeColor="accent2"/>
        <w:insideV w:val="single" w:sz="8" w:space="0" w:color="A2C617" w:themeColor="accent2"/>
      </w:tblBorders>
    </w:tblPr>
    <w:tcPr>
      <w:shd w:val="clear" w:color="auto" w:fill="EBF7BE" w:themeFill="accent2" w:themeFillTint="3F"/>
    </w:tcPr>
    <w:tblStylePr w:type="firstRow">
      <w:rPr>
        <w:b/>
        <w:bCs/>
        <w:color w:val="000000" w:themeColor="text1"/>
      </w:rPr>
      <w:tblPr/>
      <w:tcPr>
        <w:shd w:val="clear" w:color="auto" w:fill="F7FC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9CB" w:themeFill="accent2" w:themeFillTint="33"/>
      </w:tcPr>
    </w:tblStylePr>
    <w:tblStylePr w:type="band1Vert">
      <w:tblPr/>
      <w:tcPr>
        <w:shd w:val="clear" w:color="auto" w:fill="D8F07E" w:themeFill="accent2" w:themeFillTint="7F"/>
      </w:tcPr>
    </w:tblStylePr>
    <w:tblStylePr w:type="band1Horz">
      <w:tblPr/>
      <w:tcPr>
        <w:tcBorders>
          <w:insideH w:val="single" w:sz="6" w:space="0" w:color="A2C617" w:themeColor="accent2"/>
          <w:insideV w:val="single" w:sz="6" w:space="0" w:color="A2C617" w:themeColor="accent2"/>
        </w:tcBorders>
        <w:shd w:val="clear" w:color="auto" w:fill="D8F07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ECA33" w:themeColor="accent3"/>
        <w:left w:val="single" w:sz="8" w:space="0" w:color="FECA33" w:themeColor="accent3"/>
        <w:bottom w:val="single" w:sz="8" w:space="0" w:color="FECA33" w:themeColor="accent3"/>
        <w:right w:val="single" w:sz="8" w:space="0" w:color="FECA33" w:themeColor="accent3"/>
        <w:insideH w:val="single" w:sz="8" w:space="0" w:color="FECA33" w:themeColor="accent3"/>
        <w:insideV w:val="single" w:sz="8" w:space="0" w:color="FECA33" w:themeColor="accent3"/>
      </w:tblBorders>
    </w:tblPr>
    <w:tcPr>
      <w:shd w:val="clear" w:color="auto" w:fill="FEF1CC" w:themeFill="accent3" w:themeFillTint="3F"/>
    </w:tcPr>
    <w:tblStylePr w:type="firstRow">
      <w:rPr>
        <w:b/>
        <w:bCs/>
        <w:color w:val="000000" w:themeColor="text1"/>
      </w:rPr>
      <w:tblPr/>
      <w:tcPr>
        <w:shd w:val="clear" w:color="auto" w:fill="FFF9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4D6" w:themeFill="accent3" w:themeFillTint="33"/>
      </w:tcPr>
    </w:tblStylePr>
    <w:tblStylePr w:type="band1Vert">
      <w:tblPr/>
      <w:tcPr>
        <w:shd w:val="clear" w:color="auto" w:fill="FEE499" w:themeFill="accent3" w:themeFillTint="7F"/>
      </w:tcPr>
    </w:tblStylePr>
    <w:tblStylePr w:type="band1Horz">
      <w:tblPr/>
      <w:tcPr>
        <w:tcBorders>
          <w:insideH w:val="single" w:sz="6" w:space="0" w:color="FECA33" w:themeColor="accent3"/>
          <w:insideV w:val="single" w:sz="6" w:space="0" w:color="FECA33" w:themeColor="accent3"/>
        </w:tcBorders>
        <w:shd w:val="clear" w:color="auto" w:fill="FEE49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77877" w:themeColor="accent4"/>
        <w:left w:val="single" w:sz="8" w:space="0" w:color="777877" w:themeColor="accent4"/>
        <w:bottom w:val="single" w:sz="8" w:space="0" w:color="777877" w:themeColor="accent4"/>
        <w:right w:val="single" w:sz="8" w:space="0" w:color="777877" w:themeColor="accent4"/>
        <w:insideH w:val="single" w:sz="8" w:space="0" w:color="777877" w:themeColor="accent4"/>
        <w:insideV w:val="single" w:sz="8" w:space="0" w:color="777877" w:themeColor="accent4"/>
      </w:tblBorders>
    </w:tblPr>
    <w:tcPr>
      <w:shd w:val="clear" w:color="auto" w:fill="DDDDDD" w:themeFill="accent4" w:themeFillTint="3F"/>
    </w:tcPr>
    <w:tblStylePr w:type="firstRow">
      <w:rPr>
        <w:b/>
        <w:bCs/>
        <w:color w:val="000000" w:themeColor="text1"/>
      </w:rPr>
      <w:tblPr/>
      <w:tcPr>
        <w:shd w:val="clear" w:color="auto" w:fill="F1F1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4E3" w:themeFill="accent4" w:themeFillTint="33"/>
      </w:tcPr>
    </w:tblStylePr>
    <w:tblStylePr w:type="band1Vert">
      <w:tblPr/>
      <w:tcPr>
        <w:shd w:val="clear" w:color="auto" w:fill="BBBBBB" w:themeFill="accent4" w:themeFillTint="7F"/>
      </w:tcPr>
    </w:tblStylePr>
    <w:tblStylePr w:type="band1Horz">
      <w:tblPr/>
      <w:tcPr>
        <w:tcBorders>
          <w:insideH w:val="single" w:sz="6" w:space="0" w:color="777877" w:themeColor="accent4"/>
          <w:insideV w:val="single" w:sz="6" w:space="0" w:color="777877" w:themeColor="accent4"/>
        </w:tcBorders>
        <w:shd w:val="clear" w:color="auto" w:fill="BBBB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856" w:themeColor="accent5"/>
        <w:left w:val="single" w:sz="8" w:space="0" w:color="002856" w:themeColor="accent5"/>
        <w:bottom w:val="single" w:sz="8" w:space="0" w:color="002856" w:themeColor="accent5"/>
        <w:right w:val="single" w:sz="8" w:space="0" w:color="002856" w:themeColor="accent5"/>
        <w:insideH w:val="single" w:sz="8" w:space="0" w:color="002856" w:themeColor="accent5"/>
        <w:insideV w:val="single" w:sz="8" w:space="0" w:color="002856" w:themeColor="accent5"/>
      </w:tblBorders>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B8DFF" w:themeFill="accent5" w:themeFillTint="7F"/>
      </w:tcPr>
    </w:tblStylePr>
    <w:tblStylePr w:type="band1Horz">
      <w:tblPr/>
      <w:tcPr>
        <w:tcBorders>
          <w:insideH w:val="single" w:sz="6" w:space="0" w:color="002856" w:themeColor="accent5"/>
          <w:insideV w:val="single" w:sz="6" w:space="0" w:color="002856" w:themeColor="accent5"/>
        </w:tcBorders>
        <w:shd w:val="clear" w:color="auto" w:fill="2B8D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2268" w:themeColor="accent6"/>
        <w:left w:val="single" w:sz="8" w:space="0" w:color="192268" w:themeColor="accent6"/>
        <w:bottom w:val="single" w:sz="8" w:space="0" w:color="192268" w:themeColor="accent6"/>
        <w:right w:val="single" w:sz="8" w:space="0" w:color="192268" w:themeColor="accent6"/>
        <w:insideH w:val="single" w:sz="8" w:space="0" w:color="192268" w:themeColor="accent6"/>
        <w:insideV w:val="single" w:sz="8" w:space="0" w:color="192268" w:themeColor="accent6"/>
      </w:tblBorders>
    </w:tblPr>
    <w:tcPr>
      <w:shd w:val="clear" w:color="auto" w:fill="B2B9EC" w:themeFill="accent6" w:themeFillTint="3F"/>
    </w:tcPr>
    <w:tblStylePr w:type="firstRow">
      <w:rPr>
        <w:b/>
        <w:bCs/>
        <w:color w:val="000000" w:themeColor="text1"/>
      </w:rPr>
      <w:tblPr/>
      <w:tcPr>
        <w:shd w:val="clear" w:color="auto" w:fill="E0E3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C6F0" w:themeFill="accent6" w:themeFillTint="33"/>
      </w:tcPr>
    </w:tblStylePr>
    <w:tblStylePr w:type="band1Vert">
      <w:tblPr/>
      <w:tcPr>
        <w:shd w:val="clear" w:color="auto" w:fill="6573DA" w:themeFill="accent6" w:themeFillTint="7F"/>
      </w:tcPr>
    </w:tblStylePr>
    <w:tblStylePr w:type="band1Horz">
      <w:tblPr/>
      <w:tcPr>
        <w:tcBorders>
          <w:insideH w:val="single" w:sz="6" w:space="0" w:color="192268" w:themeColor="accent6"/>
          <w:insideV w:val="single" w:sz="6" w:space="0" w:color="192268" w:themeColor="accent6"/>
        </w:tcBorders>
        <w:shd w:val="clear" w:color="auto" w:fill="6573DA"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E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E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E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E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2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2D4FF" w:themeFill="accent1" w:themeFillTint="7F"/>
      </w:tcPr>
    </w:tblStylePr>
  </w:style>
  <w:style w:type="table" w:styleId="MediumGrid3-Accent2">
    <w:name w:val="Medium Grid 3 Accent 2"/>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7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2C61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2C61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2C61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2C61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F07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F07E" w:themeFill="accent2" w:themeFillTint="7F"/>
      </w:tcPr>
    </w:tblStylePr>
  </w:style>
  <w:style w:type="table" w:styleId="MediumGrid3-Accent3">
    <w:name w:val="Medium Grid 3 Accent 3"/>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1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A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A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A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A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4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499" w:themeFill="accent3" w:themeFillTint="7F"/>
      </w:tcPr>
    </w:tblStylePr>
  </w:style>
  <w:style w:type="table" w:styleId="MediumGrid3-Accent4">
    <w:name w:val="Medium Grid 3 Accent 4"/>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8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8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8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8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4" w:themeFillTint="7F"/>
      </w:tcPr>
    </w:tblStylePr>
  </w:style>
  <w:style w:type="table" w:styleId="MediumGrid3-Accent5">
    <w:name w:val="Medium Grid 3 Accent 5"/>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6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85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85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85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85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8D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8DFF" w:themeFill="accent5" w:themeFillTint="7F"/>
      </w:tcPr>
    </w:tblStylePr>
  </w:style>
  <w:style w:type="table" w:styleId="MediumGrid3-Accent6">
    <w:name w:val="Medium Grid 3 Accent 6"/>
    <w:basedOn w:val="TableNormal"/>
    <w:uiPriority w:val="69"/>
    <w:rsid w:val="000E5D4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B9E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226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226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226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226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73D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73DA" w:themeFill="accent6" w:themeFillTint="7F"/>
      </w:tcPr>
    </w:tblStylePr>
  </w:style>
  <w:style w:type="table" w:styleId="MediumList1-Accent2">
    <w:name w:val="Medium List 1 Accent 2"/>
    <w:basedOn w:val="TableNormal"/>
    <w:uiPriority w:val="65"/>
    <w:rsid w:val="000E5D4B"/>
    <w:pPr>
      <w:spacing w:after="0"/>
    </w:pPr>
    <w:rPr>
      <w:color w:val="000000" w:themeColor="text1"/>
    </w:rPr>
    <w:tblPr>
      <w:tblStyleRowBandSize w:val="1"/>
      <w:tblStyleColBandSize w:val="1"/>
      <w:tblBorders>
        <w:top w:val="single" w:sz="8" w:space="0" w:color="A2C617" w:themeColor="accent2"/>
        <w:bottom w:val="single" w:sz="8" w:space="0" w:color="A2C617" w:themeColor="accent2"/>
      </w:tblBorders>
    </w:tblPr>
    <w:tblStylePr w:type="firstRow">
      <w:rPr>
        <w:rFonts w:asciiTheme="majorHAnsi" w:eastAsiaTheme="majorEastAsia" w:hAnsiTheme="majorHAnsi" w:cstheme="majorBidi"/>
      </w:rPr>
      <w:tblPr/>
      <w:tcPr>
        <w:tcBorders>
          <w:top w:val="nil"/>
          <w:bottom w:val="single" w:sz="8" w:space="0" w:color="A2C617" w:themeColor="accent2"/>
        </w:tcBorders>
      </w:tcPr>
    </w:tblStylePr>
    <w:tblStylePr w:type="lastRow">
      <w:rPr>
        <w:b/>
        <w:bCs/>
        <w:color w:val="009FE3" w:themeColor="text2"/>
      </w:rPr>
      <w:tblPr/>
      <w:tcPr>
        <w:tcBorders>
          <w:top w:val="single" w:sz="8" w:space="0" w:color="A2C617" w:themeColor="accent2"/>
          <w:bottom w:val="single" w:sz="8" w:space="0" w:color="A2C617" w:themeColor="accent2"/>
        </w:tcBorders>
      </w:tcPr>
    </w:tblStylePr>
    <w:tblStylePr w:type="firstCol">
      <w:rPr>
        <w:b/>
        <w:bCs/>
      </w:rPr>
    </w:tblStylePr>
    <w:tblStylePr w:type="lastCol">
      <w:rPr>
        <w:b/>
        <w:bCs/>
      </w:rPr>
      <w:tblPr/>
      <w:tcPr>
        <w:tcBorders>
          <w:top w:val="single" w:sz="8" w:space="0" w:color="A2C617" w:themeColor="accent2"/>
          <w:bottom w:val="single" w:sz="8" w:space="0" w:color="A2C617" w:themeColor="accent2"/>
        </w:tcBorders>
      </w:tcPr>
    </w:tblStylePr>
    <w:tblStylePr w:type="band1Vert">
      <w:tblPr/>
      <w:tcPr>
        <w:shd w:val="clear" w:color="auto" w:fill="EBF7BE" w:themeFill="accent2" w:themeFillTint="3F"/>
      </w:tcPr>
    </w:tblStylePr>
    <w:tblStylePr w:type="band1Horz">
      <w:tblPr/>
      <w:tcPr>
        <w:shd w:val="clear" w:color="auto" w:fill="EBF7BE" w:themeFill="accent2" w:themeFillTint="3F"/>
      </w:tcPr>
    </w:tblStylePr>
  </w:style>
  <w:style w:type="table" w:styleId="MediumList1-Accent3">
    <w:name w:val="Medium List 1 Accent 3"/>
    <w:basedOn w:val="TableNormal"/>
    <w:uiPriority w:val="65"/>
    <w:rsid w:val="000E5D4B"/>
    <w:pPr>
      <w:spacing w:after="0"/>
    </w:pPr>
    <w:rPr>
      <w:color w:val="000000" w:themeColor="text1"/>
    </w:rPr>
    <w:tblPr>
      <w:tblStyleRowBandSize w:val="1"/>
      <w:tblStyleColBandSize w:val="1"/>
      <w:tblBorders>
        <w:top w:val="single" w:sz="8" w:space="0" w:color="FECA33" w:themeColor="accent3"/>
        <w:bottom w:val="single" w:sz="8" w:space="0" w:color="FECA33" w:themeColor="accent3"/>
      </w:tblBorders>
    </w:tblPr>
    <w:tblStylePr w:type="firstRow">
      <w:rPr>
        <w:rFonts w:asciiTheme="majorHAnsi" w:eastAsiaTheme="majorEastAsia" w:hAnsiTheme="majorHAnsi" w:cstheme="majorBidi"/>
      </w:rPr>
      <w:tblPr/>
      <w:tcPr>
        <w:tcBorders>
          <w:top w:val="nil"/>
          <w:bottom w:val="single" w:sz="8" w:space="0" w:color="FECA33" w:themeColor="accent3"/>
        </w:tcBorders>
      </w:tcPr>
    </w:tblStylePr>
    <w:tblStylePr w:type="lastRow">
      <w:rPr>
        <w:b/>
        <w:bCs/>
        <w:color w:val="009FE3" w:themeColor="text2"/>
      </w:rPr>
      <w:tblPr/>
      <w:tcPr>
        <w:tcBorders>
          <w:top w:val="single" w:sz="8" w:space="0" w:color="FECA33" w:themeColor="accent3"/>
          <w:bottom w:val="single" w:sz="8" w:space="0" w:color="FECA33" w:themeColor="accent3"/>
        </w:tcBorders>
      </w:tcPr>
    </w:tblStylePr>
    <w:tblStylePr w:type="firstCol">
      <w:rPr>
        <w:b/>
        <w:bCs/>
      </w:rPr>
    </w:tblStylePr>
    <w:tblStylePr w:type="lastCol">
      <w:rPr>
        <w:b/>
        <w:bCs/>
      </w:rPr>
      <w:tblPr/>
      <w:tcPr>
        <w:tcBorders>
          <w:top w:val="single" w:sz="8" w:space="0" w:color="FECA33" w:themeColor="accent3"/>
          <w:bottom w:val="single" w:sz="8" w:space="0" w:color="FECA33" w:themeColor="accent3"/>
        </w:tcBorders>
      </w:tcPr>
    </w:tblStylePr>
    <w:tblStylePr w:type="band1Vert">
      <w:tblPr/>
      <w:tcPr>
        <w:shd w:val="clear" w:color="auto" w:fill="FEF1CC" w:themeFill="accent3" w:themeFillTint="3F"/>
      </w:tcPr>
    </w:tblStylePr>
    <w:tblStylePr w:type="band1Horz">
      <w:tblPr/>
      <w:tcPr>
        <w:shd w:val="clear" w:color="auto" w:fill="FEF1CC" w:themeFill="accent3" w:themeFillTint="3F"/>
      </w:tcPr>
    </w:tblStylePr>
  </w:style>
  <w:style w:type="table" w:styleId="MediumList1-Accent4">
    <w:name w:val="Medium List 1 Accent 4"/>
    <w:basedOn w:val="TableNormal"/>
    <w:uiPriority w:val="65"/>
    <w:rsid w:val="000E5D4B"/>
    <w:pPr>
      <w:spacing w:after="0"/>
    </w:pPr>
    <w:rPr>
      <w:color w:val="000000" w:themeColor="text1"/>
    </w:rPr>
    <w:tblPr>
      <w:tblStyleRowBandSize w:val="1"/>
      <w:tblStyleColBandSize w:val="1"/>
      <w:tblBorders>
        <w:top w:val="single" w:sz="8" w:space="0" w:color="777877" w:themeColor="accent4"/>
        <w:bottom w:val="single" w:sz="8" w:space="0" w:color="777877" w:themeColor="accent4"/>
      </w:tblBorders>
    </w:tblPr>
    <w:tblStylePr w:type="firstRow">
      <w:rPr>
        <w:rFonts w:asciiTheme="majorHAnsi" w:eastAsiaTheme="majorEastAsia" w:hAnsiTheme="majorHAnsi" w:cstheme="majorBidi"/>
      </w:rPr>
      <w:tblPr/>
      <w:tcPr>
        <w:tcBorders>
          <w:top w:val="nil"/>
          <w:bottom w:val="single" w:sz="8" w:space="0" w:color="777877" w:themeColor="accent4"/>
        </w:tcBorders>
      </w:tcPr>
    </w:tblStylePr>
    <w:tblStylePr w:type="lastRow">
      <w:rPr>
        <w:b/>
        <w:bCs/>
        <w:color w:val="009FE3" w:themeColor="text2"/>
      </w:rPr>
      <w:tblPr/>
      <w:tcPr>
        <w:tcBorders>
          <w:top w:val="single" w:sz="8" w:space="0" w:color="777877" w:themeColor="accent4"/>
          <w:bottom w:val="single" w:sz="8" w:space="0" w:color="777877" w:themeColor="accent4"/>
        </w:tcBorders>
      </w:tcPr>
    </w:tblStylePr>
    <w:tblStylePr w:type="firstCol">
      <w:rPr>
        <w:b/>
        <w:bCs/>
      </w:rPr>
    </w:tblStylePr>
    <w:tblStylePr w:type="lastCol">
      <w:rPr>
        <w:b/>
        <w:bCs/>
      </w:rPr>
      <w:tblPr/>
      <w:tcPr>
        <w:tcBorders>
          <w:top w:val="single" w:sz="8" w:space="0" w:color="777877" w:themeColor="accent4"/>
          <w:bottom w:val="single" w:sz="8" w:space="0" w:color="777877" w:themeColor="accent4"/>
        </w:tcBorders>
      </w:tcPr>
    </w:tblStylePr>
    <w:tblStylePr w:type="band1Vert">
      <w:tblPr/>
      <w:tcPr>
        <w:shd w:val="clear" w:color="auto" w:fill="DDDDDD" w:themeFill="accent4" w:themeFillTint="3F"/>
      </w:tcPr>
    </w:tblStylePr>
    <w:tblStylePr w:type="band1Horz">
      <w:tblPr/>
      <w:tcPr>
        <w:shd w:val="clear" w:color="auto" w:fill="DDDDDD" w:themeFill="accent4" w:themeFillTint="3F"/>
      </w:tcPr>
    </w:tblStylePr>
  </w:style>
  <w:style w:type="table" w:styleId="MediumList1-Accent5">
    <w:name w:val="Medium List 1 Accent 5"/>
    <w:basedOn w:val="TableNormal"/>
    <w:uiPriority w:val="65"/>
    <w:rsid w:val="000E5D4B"/>
    <w:pPr>
      <w:spacing w:after="0"/>
    </w:pPr>
    <w:rPr>
      <w:color w:val="000000" w:themeColor="text1"/>
    </w:rPr>
    <w:tblPr>
      <w:tblStyleRowBandSize w:val="1"/>
      <w:tblStyleColBandSize w:val="1"/>
      <w:tblBorders>
        <w:top w:val="single" w:sz="8" w:space="0" w:color="002856" w:themeColor="accent5"/>
        <w:bottom w:val="single" w:sz="8" w:space="0" w:color="002856" w:themeColor="accent5"/>
      </w:tblBorders>
    </w:tblPr>
    <w:tblStylePr w:type="firstRow">
      <w:rPr>
        <w:rFonts w:asciiTheme="majorHAnsi" w:eastAsiaTheme="majorEastAsia" w:hAnsiTheme="majorHAnsi" w:cstheme="majorBidi"/>
      </w:rPr>
      <w:tblPr/>
      <w:tcPr>
        <w:tcBorders>
          <w:top w:val="nil"/>
          <w:bottom w:val="single" w:sz="8" w:space="0" w:color="002856" w:themeColor="accent5"/>
        </w:tcBorders>
      </w:tcPr>
    </w:tblStylePr>
    <w:tblStylePr w:type="lastRow">
      <w:rPr>
        <w:b/>
        <w:bCs/>
        <w:color w:val="009FE3" w:themeColor="text2"/>
      </w:rPr>
      <w:tblPr/>
      <w:tcPr>
        <w:tcBorders>
          <w:top w:val="single" w:sz="8" w:space="0" w:color="002856" w:themeColor="accent5"/>
          <w:bottom w:val="single" w:sz="8" w:space="0" w:color="002856" w:themeColor="accent5"/>
        </w:tcBorders>
      </w:tcPr>
    </w:tblStylePr>
    <w:tblStylePr w:type="firstCol">
      <w:rPr>
        <w:b/>
        <w:bCs/>
      </w:rPr>
    </w:tblStylePr>
    <w:tblStylePr w:type="lastCol">
      <w:rPr>
        <w:b/>
        <w:bCs/>
      </w:rPr>
      <w:tblPr/>
      <w:tcPr>
        <w:tcBorders>
          <w:top w:val="single" w:sz="8" w:space="0" w:color="002856" w:themeColor="accent5"/>
          <w:bottom w:val="single" w:sz="8" w:space="0" w:color="002856" w:themeColor="accent5"/>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rsid w:val="000E5D4B"/>
    <w:pPr>
      <w:spacing w:after="0"/>
    </w:pPr>
    <w:rPr>
      <w:color w:val="000000" w:themeColor="text1"/>
    </w:rPr>
    <w:tblPr>
      <w:tblStyleRowBandSize w:val="1"/>
      <w:tblStyleColBandSize w:val="1"/>
      <w:tblBorders>
        <w:top w:val="single" w:sz="8" w:space="0" w:color="192268" w:themeColor="accent6"/>
        <w:bottom w:val="single" w:sz="8" w:space="0" w:color="192268" w:themeColor="accent6"/>
      </w:tblBorders>
    </w:tblPr>
    <w:tblStylePr w:type="firstRow">
      <w:rPr>
        <w:rFonts w:asciiTheme="majorHAnsi" w:eastAsiaTheme="majorEastAsia" w:hAnsiTheme="majorHAnsi" w:cstheme="majorBidi"/>
      </w:rPr>
      <w:tblPr/>
      <w:tcPr>
        <w:tcBorders>
          <w:top w:val="nil"/>
          <w:bottom w:val="single" w:sz="8" w:space="0" w:color="192268" w:themeColor="accent6"/>
        </w:tcBorders>
      </w:tcPr>
    </w:tblStylePr>
    <w:tblStylePr w:type="lastRow">
      <w:rPr>
        <w:b/>
        <w:bCs/>
        <w:color w:val="009FE3" w:themeColor="text2"/>
      </w:rPr>
      <w:tblPr/>
      <w:tcPr>
        <w:tcBorders>
          <w:top w:val="single" w:sz="8" w:space="0" w:color="192268" w:themeColor="accent6"/>
          <w:bottom w:val="single" w:sz="8" w:space="0" w:color="192268" w:themeColor="accent6"/>
        </w:tcBorders>
      </w:tcPr>
    </w:tblStylePr>
    <w:tblStylePr w:type="firstCol">
      <w:rPr>
        <w:b/>
        <w:bCs/>
      </w:rPr>
    </w:tblStylePr>
    <w:tblStylePr w:type="lastCol">
      <w:rPr>
        <w:b/>
        <w:bCs/>
      </w:rPr>
      <w:tblPr/>
      <w:tcPr>
        <w:tcBorders>
          <w:top w:val="single" w:sz="8" w:space="0" w:color="192268" w:themeColor="accent6"/>
          <w:bottom w:val="single" w:sz="8" w:space="0" w:color="192268" w:themeColor="accent6"/>
        </w:tcBorders>
      </w:tcPr>
    </w:tblStylePr>
    <w:tblStylePr w:type="band1Vert">
      <w:tblPr/>
      <w:tcPr>
        <w:shd w:val="clear" w:color="auto" w:fill="B2B9EC" w:themeFill="accent6" w:themeFillTint="3F"/>
      </w:tcPr>
    </w:tblStylePr>
    <w:tblStylePr w:type="band1Horz">
      <w:tblPr/>
      <w:tcPr>
        <w:shd w:val="clear" w:color="auto" w:fill="B2B9EC" w:themeFill="accent6" w:themeFillTint="3F"/>
      </w:tcPr>
    </w:tblStylePr>
  </w:style>
  <w:style w:type="table" w:styleId="MediumList2-Accent1">
    <w:name w:val="Medium List 2 Accent 1"/>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9FE3" w:themeColor="accent1"/>
        <w:left w:val="single" w:sz="8" w:space="0" w:color="009FE3" w:themeColor="accent1"/>
        <w:bottom w:val="single" w:sz="8" w:space="0" w:color="009FE3" w:themeColor="accent1"/>
        <w:right w:val="single" w:sz="8" w:space="0" w:color="009FE3" w:themeColor="accent1"/>
      </w:tblBorders>
    </w:tblPr>
    <w:tblStylePr w:type="firstRow">
      <w:rPr>
        <w:sz w:val="24"/>
        <w:szCs w:val="24"/>
      </w:rPr>
      <w:tblPr/>
      <w:tcPr>
        <w:tcBorders>
          <w:top w:val="nil"/>
          <w:left w:val="nil"/>
          <w:bottom w:val="single" w:sz="24" w:space="0" w:color="009FE3" w:themeColor="accent1"/>
          <w:right w:val="nil"/>
          <w:insideH w:val="nil"/>
          <w:insideV w:val="nil"/>
        </w:tcBorders>
        <w:shd w:val="clear" w:color="auto" w:fill="FFFFFF" w:themeFill="background1"/>
      </w:tcPr>
    </w:tblStylePr>
    <w:tblStylePr w:type="lastRow">
      <w:tblPr/>
      <w:tcPr>
        <w:tcBorders>
          <w:top w:val="single" w:sz="8" w:space="0" w:color="009FE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E3" w:themeColor="accent1"/>
          <w:insideH w:val="nil"/>
          <w:insideV w:val="nil"/>
        </w:tcBorders>
        <w:shd w:val="clear" w:color="auto" w:fill="FFFFFF" w:themeFill="background1"/>
      </w:tcPr>
    </w:tblStylePr>
    <w:tblStylePr w:type="lastCol">
      <w:tblPr/>
      <w:tcPr>
        <w:tcBorders>
          <w:top w:val="nil"/>
          <w:left w:val="single" w:sz="8" w:space="0" w:color="009FE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9E9FF" w:themeFill="accent1" w:themeFillTint="3F"/>
      </w:tcPr>
    </w:tblStylePr>
    <w:tblStylePr w:type="band1Horz">
      <w:tblPr/>
      <w:tcPr>
        <w:tcBorders>
          <w:top w:val="nil"/>
          <w:bottom w:val="nil"/>
          <w:insideH w:val="nil"/>
          <w:insideV w:val="nil"/>
        </w:tcBorders>
        <w:shd w:val="clear" w:color="auto" w:fill="B9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2C617" w:themeColor="accent2"/>
        <w:left w:val="single" w:sz="8" w:space="0" w:color="A2C617" w:themeColor="accent2"/>
        <w:bottom w:val="single" w:sz="8" w:space="0" w:color="A2C617" w:themeColor="accent2"/>
        <w:right w:val="single" w:sz="8" w:space="0" w:color="A2C617" w:themeColor="accent2"/>
      </w:tblBorders>
    </w:tblPr>
    <w:tblStylePr w:type="firstRow">
      <w:rPr>
        <w:sz w:val="24"/>
        <w:szCs w:val="24"/>
      </w:rPr>
      <w:tblPr/>
      <w:tcPr>
        <w:tcBorders>
          <w:top w:val="nil"/>
          <w:left w:val="nil"/>
          <w:bottom w:val="single" w:sz="24" w:space="0" w:color="A2C617" w:themeColor="accent2"/>
          <w:right w:val="nil"/>
          <w:insideH w:val="nil"/>
          <w:insideV w:val="nil"/>
        </w:tcBorders>
        <w:shd w:val="clear" w:color="auto" w:fill="FFFFFF" w:themeFill="background1"/>
      </w:tcPr>
    </w:tblStylePr>
    <w:tblStylePr w:type="lastRow">
      <w:tblPr/>
      <w:tcPr>
        <w:tcBorders>
          <w:top w:val="single" w:sz="8" w:space="0" w:color="A2C61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2C617" w:themeColor="accent2"/>
          <w:insideH w:val="nil"/>
          <w:insideV w:val="nil"/>
        </w:tcBorders>
        <w:shd w:val="clear" w:color="auto" w:fill="FFFFFF" w:themeFill="background1"/>
      </w:tcPr>
    </w:tblStylePr>
    <w:tblStylePr w:type="lastCol">
      <w:tblPr/>
      <w:tcPr>
        <w:tcBorders>
          <w:top w:val="nil"/>
          <w:left w:val="single" w:sz="8" w:space="0" w:color="A2C61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7BE" w:themeFill="accent2" w:themeFillTint="3F"/>
      </w:tcPr>
    </w:tblStylePr>
    <w:tblStylePr w:type="band1Horz">
      <w:tblPr/>
      <w:tcPr>
        <w:tcBorders>
          <w:top w:val="nil"/>
          <w:bottom w:val="nil"/>
          <w:insideH w:val="nil"/>
          <w:insideV w:val="nil"/>
        </w:tcBorders>
        <w:shd w:val="clear" w:color="auto" w:fill="EBF7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ECA33" w:themeColor="accent3"/>
        <w:left w:val="single" w:sz="8" w:space="0" w:color="FECA33" w:themeColor="accent3"/>
        <w:bottom w:val="single" w:sz="8" w:space="0" w:color="FECA33" w:themeColor="accent3"/>
        <w:right w:val="single" w:sz="8" w:space="0" w:color="FECA33" w:themeColor="accent3"/>
      </w:tblBorders>
    </w:tblPr>
    <w:tblStylePr w:type="firstRow">
      <w:rPr>
        <w:sz w:val="24"/>
        <w:szCs w:val="24"/>
      </w:rPr>
      <w:tblPr/>
      <w:tcPr>
        <w:tcBorders>
          <w:top w:val="nil"/>
          <w:left w:val="nil"/>
          <w:bottom w:val="single" w:sz="24" w:space="0" w:color="FECA33" w:themeColor="accent3"/>
          <w:right w:val="nil"/>
          <w:insideH w:val="nil"/>
          <w:insideV w:val="nil"/>
        </w:tcBorders>
        <w:shd w:val="clear" w:color="auto" w:fill="FFFFFF" w:themeFill="background1"/>
      </w:tcPr>
    </w:tblStylePr>
    <w:tblStylePr w:type="lastRow">
      <w:tblPr/>
      <w:tcPr>
        <w:tcBorders>
          <w:top w:val="single" w:sz="8" w:space="0" w:color="FECA3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A33" w:themeColor="accent3"/>
          <w:insideH w:val="nil"/>
          <w:insideV w:val="nil"/>
        </w:tcBorders>
        <w:shd w:val="clear" w:color="auto" w:fill="FFFFFF" w:themeFill="background1"/>
      </w:tcPr>
    </w:tblStylePr>
    <w:tblStylePr w:type="lastCol">
      <w:tblPr/>
      <w:tcPr>
        <w:tcBorders>
          <w:top w:val="nil"/>
          <w:left w:val="single" w:sz="8" w:space="0" w:color="FECA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1CC" w:themeFill="accent3" w:themeFillTint="3F"/>
      </w:tcPr>
    </w:tblStylePr>
    <w:tblStylePr w:type="band1Horz">
      <w:tblPr/>
      <w:tcPr>
        <w:tcBorders>
          <w:top w:val="nil"/>
          <w:bottom w:val="nil"/>
          <w:insideH w:val="nil"/>
          <w:insideV w:val="nil"/>
        </w:tcBorders>
        <w:shd w:val="clear" w:color="auto" w:fill="FEF1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77877" w:themeColor="accent4"/>
        <w:left w:val="single" w:sz="8" w:space="0" w:color="777877" w:themeColor="accent4"/>
        <w:bottom w:val="single" w:sz="8" w:space="0" w:color="777877" w:themeColor="accent4"/>
        <w:right w:val="single" w:sz="8" w:space="0" w:color="777877" w:themeColor="accent4"/>
      </w:tblBorders>
    </w:tblPr>
    <w:tblStylePr w:type="firstRow">
      <w:rPr>
        <w:sz w:val="24"/>
        <w:szCs w:val="24"/>
      </w:rPr>
      <w:tblPr/>
      <w:tcPr>
        <w:tcBorders>
          <w:top w:val="nil"/>
          <w:left w:val="nil"/>
          <w:bottom w:val="single" w:sz="24" w:space="0" w:color="777877" w:themeColor="accent4"/>
          <w:right w:val="nil"/>
          <w:insideH w:val="nil"/>
          <w:insideV w:val="nil"/>
        </w:tcBorders>
        <w:shd w:val="clear" w:color="auto" w:fill="FFFFFF" w:themeFill="background1"/>
      </w:tcPr>
    </w:tblStylePr>
    <w:tblStylePr w:type="lastRow">
      <w:tblPr/>
      <w:tcPr>
        <w:tcBorders>
          <w:top w:val="single" w:sz="8" w:space="0" w:color="77787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877" w:themeColor="accent4"/>
          <w:insideH w:val="nil"/>
          <w:insideV w:val="nil"/>
        </w:tcBorders>
        <w:shd w:val="clear" w:color="auto" w:fill="FFFFFF" w:themeFill="background1"/>
      </w:tcPr>
    </w:tblStylePr>
    <w:tblStylePr w:type="lastCol">
      <w:tblPr/>
      <w:tcPr>
        <w:tcBorders>
          <w:top w:val="nil"/>
          <w:left w:val="single" w:sz="8" w:space="0" w:color="7778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4" w:themeFillTint="3F"/>
      </w:tcPr>
    </w:tblStylePr>
    <w:tblStylePr w:type="band1Horz">
      <w:tblPr/>
      <w:tcPr>
        <w:tcBorders>
          <w:top w:val="nil"/>
          <w:bottom w:val="nil"/>
          <w:insideH w:val="nil"/>
          <w:insideV w:val="nil"/>
        </w:tcBorders>
        <w:shd w:val="clear" w:color="auto" w:fill="DDD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856" w:themeColor="accent5"/>
        <w:left w:val="single" w:sz="8" w:space="0" w:color="002856" w:themeColor="accent5"/>
        <w:bottom w:val="single" w:sz="8" w:space="0" w:color="002856" w:themeColor="accent5"/>
        <w:right w:val="single" w:sz="8" w:space="0" w:color="002856" w:themeColor="accent5"/>
      </w:tblBorders>
    </w:tblPr>
    <w:tblStylePr w:type="firstRow">
      <w:rPr>
        <w:sz w:val="24"/>
        <w:szCs w:val="24"/>
      </w:rPr>
      <w:tblPr/>
      <w:tcPr>
        <w:tcBorders>
          <w:top w:val="nil"/>
          <w:left w:val="nil"/>
          <w:bottom w:val="single" w:sz="24" w:space="0" w:color="002856" w:themeColor="accent5"/>
          <w:right w:val="nil"/>
          <w:insideH w:val="nil"/>
          <w:insideV w:val="nil"/>
        </w:tcBorders>
        <w:shd w:val="clear" w:color="auto" w:fill="FFFFFF" w:themeFill="background1"/>
      </w:tcPr>
    </w:tblStylePr>
    <w:tblStylePr w:type="lastRow">
      <w:tblPr/>
      <w:tcPr>
        <w:tcBorders>
          <w:top w:val="single" w:sz="8" w:space="0" w:color="00285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856" w:themeColor="accent5"/>
          <w:insideH w:val="nil"/>
          <w:insideV w:val="nil"/>
        </w:tcBorders>
        <w:shd w:val="clear" w:color="auto" w:fill="FFFFFF" w:themeFill="background1"/>
      </w:tcPr>
    </w:tblStylePr>
    <w:tblStylePr w:type="lastCol">
      <w:tblPr/>
      <w:tcPr>
        <w:tcBorders>
          <w:top w:val="nil"/>
          <w:left w:val="single" w:sz="8" w:space="0" w:color="00285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E5D4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2268" w:themeColor="accent6"/>
        <w:left w:val="single" w:sz="8" w:space="0" w:color="192268" w:themeColor="accent6"/>
        <w:bottom w:val="single" w:sz="8" w:space="0" w:color="192268" w:themeColor="accent6"/>
        <w:right w:val="single" w:sz="8" w:space="0" w:color="192268" w:themeColor="accent6"/>
      </w:tblBorders>
    </w:tblPr>
    <w:tblStylePr w:type="firstRow">
      <w:rPr>
        <w:sz w:val="24"/>
        <w:szCs w:val="24"/>
      </w:rPr>
      <w:tblPr/>
      <w:tcPr>
        <w:tcBorders>
          <w:top w:val="nil"/>
          <w:left w:val="nil"/>
          <w:bottom w:val="single" w:sz="24" w:space="0" w:color="192268" w:themeColor="accent6"/>
          <w:right w:val="nil"/>
          <w:insideH w:val="nil"/>
          <w:insideV w:val="nil"/>
        </w:tcBorders>
        <w:shd w:val="clear" w:color="auto" w:fill="FFFFFF" w:themeFill="background1"/>
      </w:tcPr>
    </w:tblStylePr>
    <w:tblStylePr w:type="lastRow">
      <w:tblPr/>
      <w:tcPr>
        <w:tcBorders>
          <w:top w:val="single" w:sz="8" w:space="0" w:color="19226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2268" w:themeColor="accent6"/>
          <w:insideH w:val="nil"/>
          <w:insideV w:val="nil"/>
        </w:tcBorders>
        <w:shd w:val="clear" w:color="auto" w:fill="FFFFFF" w:themeFill="background1"/>
      </w:tcPr>
    </w:tblStylePr>
    <w:tblStylePr w:type="lastCol">
      <w:tblPr/>
      <w:tcPr>
        <w:tcBorders>
          <w:top w:val="nil"/>
          <w:left w:val="single" w:sz="8" w:space="0" w:color="19226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B9EC" w:themeFill="accent6" w:themeFillTint="3F"/>
      </w:tcPr>
    </w:tblStylePr>
    <w:tblStylePr w:type="band1Horz">
      <w:tblPr/>
      <w:tcPr>
        <w:tcBorders>
          <w:top w:val="nil"/>
          <w:bottom w:val="nil"/>
          <w:insideH w:val="nil"/>
          <w:insideV w:val="nil"/>
        </w:tcBorders>
        <w:shd w:val="clear" w:color="auto" w:fill="B2B9E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0E5D4B"/>
    <w:pPr>
      <w:spacing w:after="0"/>
    </w:pPr>
    <w:tblPr>
      <w:tblStyleRowBandSize w:val="1"/>
      <w:tblStyleColBandSize w:val="1"/>
      <w:tblBorders>
        <w:top w:val="single" w:sz="8" w:space="0" w:color="C4E83C" w:themeColor="accent2" w:themeTint="BF"/>
        <w:left w:val="single" w:sz="8" w:space="0" w:color="C4E83C" w:themeColor="accent2" w:themeTint="BF"/>
        <w:bottom w:val="single" w:sz="8" w:space="0" w:color="C4E83C" w:themeColor="accent2" w:themeTint="BF"/>
        <w:right w:val="single" w:sz="8" w:space="0" w:color="C4E83C" w:themeColor="accent2" w:themeTint="BF"/>
        <w:insideH w:val="single" w:sz="8" w:space="0" w:color="C4E83C" w:themeColor="accent2" w:themeTint="BF"/>
      </w:tblBorders>
    </w:tblPr>
    <w:tblStylePr w:type="firstRow">
      <w:pPr>
        <w:spacing w:before="0" w:after="0" w:line="240" w:lineRule="auto"/>
      </w:pPr>
      <w:rPr>
        <w:b/>
        <w:bCs/>
        <w:color w:val="FFFFFF" w:themeColor="background1"/>
      </w:rPr>
      <w:tblPr/>
      <w:tcPr>
        <w:tcBorders>
          <w:top w:val="single" w:sz="8" w:space="0" w:color="C4E83C" w:themeColor="accent2" w:themeTint="BF"/>
          <w:left w:val="single" w:sz="8" w:space="0" w:color="C4E83C" w:themeColor="accent2" w:themeTint="BF"/>
          <w:bottom w:val="single" w:sz="8" w:space="0" w:color="C4E83C" w:themeColor="accent2" w:themeTint="BF"/>
          <w:right w:val="single" w:sz="8" w:space="0" w:color="C4E83C" w:themeColor="accent2" w:themeTint="BF"/>
          <w:insideH w:val="nil"/>
          <w:insideV w:val="nil"/>
        </w:tcBorders>
        <w:shd w:val="clear" w:color="auto" w:fill="A2C617" w:themeFill="accent2"/>
      </w:tcPr>
    </w:tblStylePr>
    <w:tblStylePr w:type="lastRow">
      <w:pPr>
        <w:spacing w:before="0" w:after="0" w:line="240" w:lineRule="auto"/>
      </w:pPr>
      <w:rPr>
        <w:b/>
        <w:bCs/>
      </w:rPr>
      <w:tblPr/>
      <w:tcPr>
        <w:tcBorders>
          <w:top w:val="double" w:sz="6" w:space="0" w:color="C4E83C" w:themeColor="accent2" w:themeTint="BF"/>
          <w:left w:val="single" w:sz="8" w:space="0" w:color="C4E83C" w:themeColor="accent2" w:themeTint="BF"/>
          <w:bottom w:val="single" w:sz="8" w:space="0" w:color="C4E83C" w:themeColor="accent2" w:themeTint="BF"/>
          <w:right w:val="single" w:sz="8" w:space="0" w:color="C4E83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7BE" w:themeFill="accent2" w:themeFillTint="3F"/>
      </w:tcPr>
    </w:tblStylePr>
    <w:tblStylePr w:type="band1Horz">
      <w:tblPr/>
      <w:tcPr>
        <w:tcBorders>
          <w:insideH w:val="nil"/>
          <w:insideV w:val="nil"/>
        </w:tcBorders>
        <w:shd w:val="clear" w:color="auto" w:fill="EBF7BE"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E5D4B"/>
    <w:pPr>
      <w:spacing w:after="0"/>
    </w:pPr>
    <w:tblPr>
      <w:tblStyleRowBandSize w:val="1"/>
      <w:tblStyleColBandSize w:val="1"/>
      <w:tblBorders>
        <w:top w:val="single" w:sz="8" w:space="0" w:color="999A99" w:themeColor="accent4" w:themeTint="BF"/>
        <w:left w:val="single" w:sz="8" w:space="0" w:color="999A99" w:themeColor="accent4" w:themeTint="BF"/>
        <w:bottom w:val="single" w:sz="8" w:space="0" w:color="999A99" w:themeColor="accent4" w:themeTint="BF"/>
        <w:right w:val="single" w:sz="8" w:space="0" w:color="999A99" w:themeColor="accent4" w:themeTint="BF"/>
        <w:insideH w:val="single" w:sz="8" w:space="0" w:color="999A99" w:themeColor="accent4" w:themeTint="BF"/>
      </w:tblBorders>
    </w:tblPr>
    <w:tblStylePr w:type="firstRow">
      <w:pPr>
        <w:spacing w:before="0" w:after="0" w:line="240" w:lineRule="auto"/>
      </w:pPr>
      <w:rPr>
        <w:b/>
        <w:bCs/>
        <w:color w:val="FFFFFF" w:themeColor="background1"/>
      </w:rPr>
      <w:tblPr/>
      <w:tcPr>
        <w:tcBorders>
          <w:top w:val="single" w:sz="8" w:space="0" w:color="999A99" w:themeColor="accent4" w:themeTint="BF"/>
          <w:left w:val="single" w:sz="8" w:space="0" w:color="999A99" w:themeColor="accent4" w:themeTint="BF"/>
          <w:bottom w:val="single" w:sz="8" w:space="0" w:color="999A99" w:themeColor="accent4" w:themeTint="BF"/>
          <w:right w:val="single" w:sz="8" w:space="0" w:color="999A99" w:themeColor="accent4" w:themeTint="BF"/>
          <w:insideH w:val="nil"/>
          <w:insideV w:val="nil"/>
        </w:tcBorders>
        <w:shd w:val="clear" w:color="auto" w:fill="777877" w:themeFill="accent4"/>
      </w:tcPr>
    </w:tblStylePr>
    <w:tblStylePr w:type="lastRow">
      <w:pPr>
        <w:spacing w:before="0" w:after="0" w:line="240" w:lineRule="auto"/>
      </w:pPr>
      <w:rPr>
        <w:b/>
        <w:bCs/>
      </w:rPr>
      <w:tblPr/>
      <w:tcPr>
        <w:tcBorders>
          <w:top w:val="double" w:sz="6" w:space="0" w:color="999A99" w:themeColor="accent4" w:themeTint="BF"/>
          <w:left w:val="single" w:sz="8" w:space="0" w:color="999A99" w:themeColor="accent4" w:themeTint="BF"/>
          <w:bottom w:val="single" w:sz="8" w:space="0" w:color="999A99" w:themeColor="accent4" w:themeTint="BF"/>
          <w:right w:val="single" w:sz="8" w:space="0" w:color="999A9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4" w:themeFillTint="3F"/>
      </w:tcPr>
    </w:tblStylePr>
    <w:tblStylePr w:type="band1Horz">
      <w:tblPr/>
      <w:tcPr>
        <w:tcBorders>
          <w:insideH w:val="nil"/>
          <w:insideV w:val="nil"/>
        </w:tcBorders>
        <w:shd w:val="clear" w:color="auto" w:fill="DDD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E5D4B"/>
    <w:pPr>
      <w:spacing w:after="0"/>
    </w:pPr>
    <w:tblPr>
      <w:tblStyleRowBandSize w:val="1"/>
      <w:tblStyleColBandSize w:val="1"/>
      <w:tblBorders>
        <w:top w:val="single" w:sz="8" w:space="0" w:color="0059C0" w:themeColor="accent5" w:themeTint="BF"/>
        <w:left w:val="single" w:sz="8" w:space="0" w:color="0059C0" w:themeColor="accent5" w:themeTint="BF"/>
        <w:bottom w:val="single" w:sz="8" w:space="0" w:color="0059C0" w:themeColor="accent5" w:themeTint="BF"/>
        <w:right w:val="single" w:sz="8" w:space="0" w:color="0059C0" w:themeColor="accent5" w:themeTint="BF"/>
        <w:insideH w:val="single" w:sz="8" w:space="0" w:color="0059C0" w:themeColor="accent5" w:themeTint="BF"/>
      </w:tblBorders>
    </w:tblPr>
    <w:tblStylePr w:type="firstRow">
      <w:pPr>
        <w:spacing w:before="0" w:after="0" w:line="240" w:lineRule="auto"/>
      </w:pPr>
      <w:rPr>
        <w:b/>
        <w:bCs/>
        <w:color w:val="FFFFFF" w:themeColor="background1"/>
      </w:rPr>
      <w:tblPr/>
      <w:tcPr>
        <w:tcBorders>
          <w:top w:val="single" w:sz="8" w:space="0" w:color="0059C0" w:themeColor="accent5" w:themeTint="BF"/>
          <w:left w:val="single" w:sz="8" w:space="0" w:color="0059C0" w:themeColor="accent5" w:themeTint="BF"/>
          <w:bottom w:val="single" w:sz="8" w:space="0" w:color="0059C0" w:themeColor="accent5" w:themeTint="BF"/>
          <w:right w:val="single" w:sz="8" w:space="0" w:color="0059C0" w:themeColor="accent5" w:themeTint="BF"/>
          <w:insideH w:val="nil"/>
          <w:insideV w:val="nil"/>
        </w:tcBorders>
        <w:shd w:val="clear" w:color="auto" w:fill="002856" w:themeFill="accent5"/>
      </w:tcPr>
    </w:tblStylePr>
    <w:tblStylePr w:type="lastRow">
      <w:pPr>
        <w:spacing w:before="0" w:after="0" w:line="240" w:lineRule="auto"/>
      </w:pPr>
      <w:rPr>
        <w:b/>
        <w:bCs/>
      </w:rPr>
      <w:tblPr/>
      <w:tcPr>
        <w:tcBorders>
          <w:top w:val="double" w:sz="6" w:space="0" w:color="0059C0" w:themeColor="accent5" w:themeTint="BF"/>
          <w:left w:val="single" w:sz="8" w:space="0" w:color="0059C0" w:themeColor="accent5" w:themeTint="BF"/>
          <w:bottom w:val="single" w:sz="8" w:space="0" w:color="0059C0" w:themeColor="accent5" w:themeTint="BF"/>
          <w:right w:val="single" w:sz="8" w:space="0" w:color="0059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0E5D4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C61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C617" w:themeFill="accent2"/>
      </w:tcPr>
    </w:tblStylePr>
    <w:tblStylePr w:type="lastCol">
      <w:rPr>
        <w:b/>
        <w:bCs/>
        <w:color w:val="FFFFFF" w:themeColor="background1"/>
      </w:rPr>
      <w:tblPr/>
      <w:tcPr>
        <w:tcBorders>
          <w:left w:val="nil"/>
          <w:right w:val="nil"/>
          <w:insideH w:val="nil"/>
          <w:insideV w:val="nil"/>
        </w:tcBorders>
        <w:shd w:val="clear" w:color="auto" w:fill="A2C61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E5D4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A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CA33" w:themeFill="accent3"/>
      </w:tcPr>
    </w:tblStylePr>
    <w:tblStylePr w:type="lastCol">
      <w:rPr>
        <w:b/>
        <w:bCs/>
        <w:color w:val="FFFFFF" w:themeColor="background1"/>
      </w:rPr>
      <w:tblPr/>
      <w:tcPr>
        <w:tcBorders>
          <w:left w:val="nil"/>
          <w:right w:val="nil"/>
          <w:insideH w:val="nil"/>
          <w:insideV w:val="nil"/>
        </w:tcBorders>
        <w:shd w:val="clear" w:color="auto" w:fill="FECA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E5D4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8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77877" w:themeFill="accent4"/>
      </w:tcPr>
    </w:tblStylePr>
    <w:tblStylePr w:type="lastCol">
      <w:rPr>
        <w:b/>
        <w:bCs/>
        <w:color w:val="FFFFFF" w:themeColor="background1"/>
      </w:rPr>
      <w:tblPr/>
      <w:tcPr>
        <w:tcBorders>
          <w:left w:val="nil"/>
          <w:right w:val="nil"/>
          <w:insideH w:val="nil"/>
          <w:insideV w:val="nil"/>
        </w:tcBorders>
        <w:shd w:val="clear" w:color="auto" w:fill="7778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E5D4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85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856" w:themeFill="accent5"/>
      </w:tcPr>
    </w:tblStylePr>
    <w:tblStylePr w:type="lastCol">
      <w:rPr>
        <w:b/>
        <w:bCs/>
        <w:color w:val="FFFFFF" w:themeColor="background1"/>
      </w:rPr>
      <w:tblPr/>
      <w:tcPr>
        <w:tcBorders>
          <w:left w:val="nil"/>
          <w:right w:val="nil"/>
          <w:insideH w:val="nil"/>
          <w:insideV w:val="nil"/>
        </w:tcBorders>
        <w:shd w:val="clear" w:color="auto" w:fill="00285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E5D4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226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2268" w:themeFill="accent6"/>
      </w:tcPr>
    </w:tblStylePr>
    <w:tblStylePr w:type="lastCol">
      <w:rPr>
        <w:b/>
        <w:bCs/>
        <w:color w:val="FFFFFF" w:themeColor="background1"/>
      </w:rPr>
      <w:tblPr/>
      <w:tcPr>
        <w:tcBorders>
          <w:left w:val="nil"/>
          <w:right w:val="nil"/>
          <w:insideH w:val="nil"/>
          <w:insideV w:val="nil"/>
        </w:tcBorders>
        <w:shd w:val="clear" w:color="auto" w:fill="19226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E5D4B"/>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E5D4B"/>
    <w:rPr>
      <w:rFonts w:asciiTheme="majorHAnsi" w:eastAsiaTheme="majorEastAsia" w:hAnsiTheme="majorHAnsi" w:cstheme="majorBidi"/>
      <w:sz w:val="24"/>
      <w:szCs w:val="24"/>
      <w:shd w:val="pct20" w:color="auto" w:fill="auto"/>
    </w:rPr>
  </w:style>
  <w:style w:type="paragraph" w:styleId="NoSpacing">
    <w:name w:val="No Spacing"/>
    <w:uiPriority w:val="6"/>
    <w:rsid w:val="002D0060"/>
    <w:pPr>
      <w:spacing w:after="0"/>
    </w:pPr>
  </w:style>
  <w:style w:type="paragraph" w:styleId="NormalWeb">
    <w:name w:val="Normal (Web)"/>
    <w:basedOn w:val="Normal"/>
    <w:uiPriority w:val="99"/>
    <w:semiHidden/>
    <w:unhideWhenUsed/>
    <w:rsid w:val="000E5D4B"/>
    <w:rPr>
      <w:rFonts w:ascii="Times New Roman" w:hAnsi="Times New Roman" w:cs="Times New Roman"/>
      <w:sz w:val="24"/>
      <w:szCs w:val="24"/>
    </w:rPr>
  </w:style>
  <w:style w:type="paragraph" w:styleId="NormalIndent">
    <w:name w:val="Normal Indent"/>
    <w:basedOn w:val="Normal"/>
    <w:uiPriority w:val="10"/>
    <w:rsid w:val="00B5209C"/>
    <w:pPr>
      <w:ind w:left="357"/>
    </w:pPr>
  </w:style>
  <w:style w:type="paragraph" w:styleId="PlainText">
    <w:name w:val="Plain Text"/>
    <w:basedOn w:val="Normal"/>
    <w:link w:val="PlainTextChar"/>
    <w:uiPriority w:val="99"/>
    <w:semiHidden/>
    <w:unhideWhenUsed/>
    <w:rsid w:val="000E5D4B"/>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0E5D4B"/>
    <w:rPr>
      <w:rFonts w:ascii="Consolas" w:hAnsi="Consolas"/>
      <w:sz w:val="21"/>
      <w:szCs w:val="21"/>
    </w:rPr>
  </w:style>
  <w:style w:type="paragraph" w:styleId="Quote">
    <w:name w:val="Quote"/>
    <w:basedOn w:val="Normal"/>
    <w:next w:val="Normal"/>
    <w:link w:val="QuoteChar"/>
    <w:uiPriority w:val="29"/>
    <w:semiHidden/>
    <w:unhideWhenUsed/>
    <w:rsid w:val="00395802"/>
    <w:rPr>
      <w:iCs/>
      <w:color w:val="000000" w:themeColor="text1"/>
    </w:rPr>
  </w:style>
  <w:style w:type="character" w:customStyle="1" w:styleId="QuoteChar">
    <w:name w:val="Quote Char"/>
    <w:basedOn w:val="DefaultParagraphFont"/>
    <w:link w:val="Quote"/>
    <w:uiPriority w:val="29"/>
    <w:semiHidden/>
    <w:rsid w:val="00395802"/>
    <w:rPr>
      <w:iCs/>
      <w:color w:val="000000" w:themeColor="text1"/>
      <w:sz w:val="20"/>
    </w:rPr>
  </w:style>
  <w:style w:type="paragraph" w:styleId="Salutation">
    <w:name w:val="Salutation"/>
    <w:basedOn w:val="Normal"/>
    <w:next w:val="Normal"/>
    <w:link w:val="SalutationChar"/>
    <w:uiPriority w:val="99"/>
    <w:semiHidden/>
    <w:unhideWhenUsed/>
    <w:rsid w:val="000E5D4B"/>
  </w:style>
  <w:style w:type="character" w:customStyle="1" w:styleId="SalutationChar">
    <w:name w:val="Salutation Char"/>
    <w:basedOn w:val="DefaultParagraphFont"/>
    <w:link w:val="Salutation"/>
    <w:uiPriority w:val="99"/>
    <w:semiHidden/>
    <w:rsid w:val="000E5D4B"/>
    <w:rPr>
      <w:rFonts w:ascii="Arial" w:hAnsi="Arial"/>
      <w:sz w:val="20"/>
    </w:rPr>
  </w:style>
  <w:style w:type="paragraph" w:styleId="Signature">
    <w:name w:val="Signature"/>
    <w:basedOn w:val="Normal"/>
    <w:link w:val="SignatureChar"/>
    <w:uiPriority w:val="99"/>
    <w:semiHidden/>
    <w:unhideWhenUsed/>
    <w:rsid w:val="000E5D4B"/>
    <w:pPr>
      <w:spacing w:after="0"/>
      <w:ind w:left="4320"/>
    </w:pPr>
  </w:style>
  <w:style w:type="character" w:customStyle="1" w:styleId="SignatureChar">
    <w:name w:val="Signature Char"/>
    <w:basedOn w:val="DefaultParagraphFont"/>
    <w:link w:val="Signature"/>
    <w:uiPriority w:val="99"/>
    <w:semiHidden/>
    <w:rsid w:val="000E5D4B"/>
    <w:rPr>
      <w:rFonts w:ascii="Arial" w:hAnsi="Arial"/>
      <w:sz w:val="20"/>
    </w:rPr>
  </w:style>
  <w:style w:type="character" w:styleId="SubtleEmphasis">
    <w:name w:val="Subtle Emphasis"/>
    <w:basedOn w:val="DefaultParagraphFont"/>
    <w:uiPriority w:val="19"/>
    <w:semiHidden/>
    <w:unhideWhenUsed/>
    <w:qFormat/>
    <w:rsid w:val="00395802"/>
    <w:rPr>
      <w:i/>
      <w:iCs/>
      <w:color w:val="55CBFF" w:themeColor="text2" w:themeTint="99"/>
    </w:rPr>
  </w:style>
  <w:style w:type="character" w:styleId="SubtleReference">
    <w:name w:val="Subtle Reference"/>
    <w:basedOn w:val="DefaultParagraphFont"/>
    <w:uiPriority w:val="31"/>
    <w:semiHidden/>
    <w:unhideWhenUsed/>
    <w:qFormat/>
    <w:rsid w:val="000E5D4B"/>
    <w:rPr>
      <w:smallCaps/>
      <w:color w:val="A2C617" w:themeColor="accent2"/>
      <w:u w:val="single"/>
    </w:rPr>
  </w:style>
  <w:style w:type="table" w:styleId="Table3Deffects1">
    <w:name w:val="Table 3D effects 1"/>
    <w:basedOn w:val="TableNormal"/>
    <w:uiPriority w:val="99"/>
    <w:semiHidden/>
    <w:unhideWhenUsed/>
    <w:rsid w:val="000E5D4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E5D4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E5D4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E5D4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E5D4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E5D4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E5D4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E5D4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E5D4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E5D4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E5D4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E5D4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E5D4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E5D4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E5D4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E5D4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E5D4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E5D4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E5D4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E5D4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E5D4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E5D4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E5D4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E5D4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E5D4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E5D4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E5D4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E5D4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E5D4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E5D4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E5D4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E5D4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E5D4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E5D4B"/>
    <w:pPr>
      <w:spacing w:after="0"/>
      <w:ind w:left="200" w:hanging="200"/>
    </w:pPr>
  </w:style>
  <w:style w:type="table" w:styleId="TableProfessional">
    <w:name w:val="Table Professional"/>
    <w:basedOn w:val="TableNormal"/>
    <w:uiPriority w:val="99"/>
    <w:semiHidden/>
    <w:unhideWhenUsed/>
    <w:rsid w:val="000E5D4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E5D4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E5D4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E5D4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E5D4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E5D4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E5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E5D4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E5D4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E5D4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E5D4B"/>
    <w:rPr>
      <w:rFonts w:asciiTheme="majorHAnsi" w:eastAsiaTheme="majorEastAsia" w:hAnsiTheme="majorHAnsi" w:cstheme="majorBidi"/>
      <w:b/>
      <w:bCs/>
      <w:sz w:val="24"/>
      <w:szCs w:val="24"/>
    </w:rPr>
  </w:style>
  <w:style w:type="paragraph" w:customStyle="1" w:styleId="Line">
    <w:name w:val="Line"/>
    <w:basedOn w:val="Normal"/>
    <w:uiPriority w:val="10"/>
    <w:semiHidden/>
    <w:unhideWhenUsed/>
    <w:rsid w:val="008469C3"/>
    <w:pPr>
      <w:keepLines/>
      <w:pBdr>
        <w:top w:val="single" w:sz="4" w:space="1" w:color="auto"/>
      </w:pBdr>
      <w:spacing w:before="240"/>
    </w:pPr>
    <w:rPr>
      <w:noProof/>
      <w:lang w:eastAsia="en-AU"/>
    </w:rPr>
  </w:style>
  <w:style w:type="paragraph" w:customStyle="1" w:styleId="BodyTextCompact">
    <w:name w:val="Body Text Compact"/>
    <w:basedOn w:val="BodyText"/>
    <w:uiPriority w:val="99"/>
    <w:semiHidden/>
    <w:rsid w:val="00C76898"/>
    <w:pPr>
      <w:spacing w:after="0"/>
    </w:pPr>
  </w:style>
  <w:style w:type="paragraph" w:customStyle="1" w:styleId="Heading4NoNum">
    <w:name w:val="Heading 4 NoNum"/>
    <w:basedOn w:val="Heading3NoNum"/>
    <w:next w:val="Normal"/>
    <w:uiPriority w:val="4"/>
    <w:qFormat/>
    <w:rsid w:val="002D5637"/>
    <w:rPr>
      <w:sz w:val="22"/>
    </w:rPr>
  </w:style>
  <w:style w:type="table" w:customStyle="1" w:styleId="nbn1Accent4">
    <w:name w:val="nbn 1 Accent 4"/>
    <w:basedOn w:val="TableNormal"/>
    <w:uiPriority w:val="99"/>
    <w:qFormat/>
    <w:rsid w:val="00C607EE"/>
    <w:pPr>
      <w:spacing w:before="80" w:after="80"/>
    </w:pPr>
    <w:rPr>
      <w:szCs w:val="18"/>
      <w:lang w:eastAsia="en-AU"/>
    </w:rPr>
    <w:tblPr>
      <w:tblStyleRowBandSize w:val="1"/>
      <w:tblInd w:w="108" w:type="dxa"/>
      <w:tblBorders>
        <w:top w:val="single" w:sz="8" w:space="0" w:color="777877" w:themeColor="accent4"/>
        <w:bottom w:val="single" w:sz="8" w:space="0" w:color="777877" w:themeColor="accent4"/>
        <w:insideH w:val="single" w:sz="8" w:space="0" w:color="FFFFFF" w:themeColor="background1"/>
      </w:tblBorders>
    </w:tblPr>
    <w:tblStylePr w:type="firstRow">
      <w:pPr>
        <w:keepNext/>
        <w:wordWrap/>
        <w:spacing w:line="276" w:lineRule="auto"/>
        <w:contextualSpacing w:val="0"/>
      </w:pPr>
      <w:rPr>
        <w:b/>
        <w:bCs/>
        <w:color w:val="FFFFFF" w:themeColor="background1"/>
      </w:rPr>
      <w:tblPr/>
      <w:trPr>
        <w:cantSplit/>
        <w:tblHeader/>
      </w:trPr>
      <w:tcPr>
        <w:tcBorders>
          <w:top w:val="single" w:sz="8" w:space="0" w:color="777877" w:themeColor="accent4"/>
          <w:left w:val="nil"/>
          <w:bottom w:val="single" w:sz="8" w:space="0" w:color="FFFFFF" w:themeColor="background1"/>
          <w:right w:val="nil"/>
          <w:insideH w:val="nil"/>
          <w:insideV w:val="nil"/>
          <w:tl2br w:val="nil"/>
          <w:tr2bl w:val="nil"/>
        </w:tcBorders>
        <w:shd w:val="clear" w:color="auto" w:fill="777877" w:themeFill="accent4"/>
        <w:vAlign w:val="center"/>
      </w:tcPr>
    </w:tblStylePr>
    <w:tblStylePr w:type="lastRow">
      <w:pPr>
        <w:wordWrap/>
        <w:spacing w:line="240" w:lineRule="atLeast"/>
      </w:pPr>
      <w:rPr>
        <w:b/>
        <w:bCs/>
      </w:rPr>
      <w:tblPr/>
      <w:tcPr>
        <w:tcBorders>
          <w:top w:val="single" w:sz="8" w:space="0" w:color="009FE3" w:themeColor="accent1"/>
          <w:left w:val="nil"/>
          <w:bottom w:val="single" w:sz="8" w:space="0" w:color="009FE3" w:themeColor="accent1"/>
          <w:right w:val="nil"/>
          <w:insideH w:val="nil"/>
          <w:insideV w:val="nil"/>
        </w:tcBorders>
      </w:tcPr>
    </w:tblStylePr>
    <w:tblStylePr w:type="firstCol">
      <w:rPr>
        <w:b/>
        <w:bCs/>
        <w:i w:val="0"/>
        <w:color w:val="FFFFFF" w:themeColor="background1"/>
      </w:rPr>
      <w:tblPr/>
      <w:tcPr>
        <w:tcBorders>
          <w:top w:val="single" w:sz="8" w:space="0" w:color="777877" w:themeColor="accent4"/>
          <w:left w:val="nil"/>
          <w:bottom w:val="single" w:sz="8" w:space="0" w:color="777877" w:themeColor="accent4"/>
          <w:right w:val="nil"/>
          <w:insideH w:val="nil"/>
          <w:insideV w:val="nil"/>
          <w:tl2br w:val="nil"/>
          <w:tr2bl w:val="nil"/>
        </w:tcBorders>
        <w:shd w:val="clear" w:color="auto" w:fill="777877" w:themeFill="accent4"/>
      </w:tcPr>
    </w:tblStylePr>
    <w:tblStylePr w:type="lastCol">
      <w:rPr>
        <w:b w:val="0"/>
        <w:bCs/>
      </w:rPr>
    </w:tblStylePr>
    <w:tblStylePr w:type="band1Horz">
      <w:tblPr/>
      <w:tcPr>
        <w:tcBorders>
          <w:left w:val="nil"/>
          <w:right w:val="nil"/>
          <w:insideH w:val="nil"/>
          <w:insideV w:val="nil"/>
        </w:tcBorders>
        <w:shd w:val="clear" w:color="auto" w:fill="E3E4E3" w:themeFill="accent4" w:themeFillTint="33"/>
      </w:tcPr>
    </w:tblStylePr>
  </w:style>
  <w:style w:type="paragraph" w:customStyle="1" w:styleId="TemplateTextHeading">
    <w:name w:val="Template Text Heading"/>
    <w:basedOn w:val="TemplateText"/>
    <w:next w:val="TemplateText"/>
    <w:uiPriority w:val="10"/>
    <w:rsid w:val="0081672E"/>
    <w:pPr>
      <w:keepLines/>
      <w:spacing w:before="240" w:line="276" w:lineRule="auto"/>
    </w:pPr>
    <w:rPr>
      <w:rFonts w:asciiTheme="majorHAnsi" w:hAnsiTheme="majorHAnsi"/>
      <w:sz w:val="28"/>
    </w:rPr>
  </w:style>
  <w:style w:type="paragraph" w:customStyle="1" w:styleId="CaptionCentre">
    <w:name w:val="Caption Centre"/>
    <w:basedOn w:val="Caption"/>
    <w:next w:val="Normal"/>
    <w:uiPriority w:val="6"/>
    <w:qFormat/>
    <w:rsid w:val="00C74C6D"/>
    <w:pPr>
      <w:keepNext w:val="0"/>
      <w:jc w:val="center"/>
    </w:pPr>
  </w:style>
  <w:style w:type="numbering" w:customStyle="1" w:styleId="OutlineTableNumbers">
    <w:name w:val="Outline Table Numbers"/>
    <w:uiPriority w:val="99"/>
    <w:rsid w:val="00D22E49"/>
    <w:pPr>
      <w:numPr>
        <w:numId w:val="17"/>
      </w:numPr>
    </w:pPr>
  </w:style>
  <w:style w:type="paragraph" w:customStyle="1" w:styleId="TableTextRight">
    <w:name w:val="Table Text Right"/>
    <w:basedOn w:val="Normal"/>
    <w:uiPriority w:val="10"/>
    <w:rsid w:val="00D22E49"/>
    <w:pPr>
      <w:jc w:val="right"/>
    </w:pPr>
  </w:style>
  <w:style w:type="paragraph" w:customStyle="1" w:styleId="TableTextCentre">
    <w:name w:val="Table Text Centre"/>
    <w:basedOn w:val="Normal"/>
    <w:uiPriority w:val="10"/>
    <w:rsid w:val="00D22E49"/>
    <w:pPr>
      <w:jc w:val="center"/>
    </w:pPr>
  </w:style>
  <w:style w:type="paragraph" w:customStyle="1" w:styleId="TemplateTextNumber">
    <w:name w:val="Template Text Number"/>
    <w:basedOn w:val="TemplateText"/>
    <w:uiPriority w:val="10"/>
    <w:rsid w:val="00B13EFE"/>
    <w:pPr>
      <w:numPr>
        <w:numId w:val="22"/>
      </w:numPr>
    </w:pPr>
  </w:style>
  <w:style w:type="paragraph" w:customStyle="1" w:styleId="TemplateTextNumber2">
    <w:name w:val="Template Text Number 2"/>
    <w:basedOn w:val="TemplateTextNumber"/>
    <w:uiPriority w:val="10"/>
    <w:rsid w:val="00B13EFE"/>
    <w:pPr>
      <w:numPr>
        <w:ilvl w:val="1"/>
      </w:numPr>
    </w:pPr>
  </w:style>
  <w:style w:type="numbering" w:customStyle="1" w:styleId="OutlineTemplateTextNumber">
    <w:name w:val="Outline Template Text Number"/>
    <w:uiPriority w:val="99"/>
    <w:rsid w:val="00B13EFE"/>
    <w:pPr>
      <w:numPr>
        <w:numId w:val="21"/>
      </w:numPr>
    </w:pPr>
  </w:style>
  <w:style w:type="character" w:customStyle="1" w:styleId="Bold">
    <w:name w:val="Bold"/>
    <w:basedOn w:val="DefaultParagraphFont"/>
    <w:uiPriority w:val="11"/>
    <w:rsid w:val="005A0049"/>
    <w:rPr>
      <w:b/>
    </w:rPr>
  </w:style>
  <w:style w:type="character" w:customStyle="1" w:styleId="Italic">
    <w:name w:val="Italic"/>
    <w:basedOn w:val="DefaultParagraphFont"/>
    <w:uiPriority w:val="11"/>
    <w:rsid w:val="00DB2035"/>
    <w:rPr>
      <w:i/>
    </w:rPr>
  </w:style>
  <w:style w:type="paragraph" w:customStyle="1" w:styleId="NormalIndent2">
    <w:name w:val="Normal Indent 2"/>
    <w:basedOn w:val="NormalIndent"/>
    <w:uiPriority w:val="10"/>
    <w:rsid w:val="006A5A6E"/>
    <w:pPr>
      <w:ind w:left="720"/>
    </w:pPr>
  </w:style>
  <w:style w:type="paragraph" w:customStyle="1" w:styleId="NormalIndent3">
    <w:name w:val="Normal Indent 3"/>
    <w:basedOn w:val="NormalIndent2"/>
    <w:uiPriority w:val="10"/>
    <w:rsid w:val="00B96ED1"/>
    <w:pPr>
      <w:ind w:left="1077"/>
    </w:pPr>
  </w:style>
  <w:style w:type="paragraph" w:customStyle="1" w:styleId="ContentsHeading2">
    <w:name w:val="Contents Heading 2"/>
    <w:basedOn w:val="ContentsHeading"/>
    <w:next w:val="Normal"/>
    <w:uiPriority w:val="9"/>
    <w:rsid w:val="002D5637"/>
    <w:pPr>
      <w:spacing w:before="240"/>
    </w:pPr>
    <w:rPr>
      <w:sz w:val="36"/>
    </w:rPr>
  </w:style>
  <w:style w:type="paragraph" w:customStyle="1" w:styleId="NormalSmall">
    <w:name w:val="Normal Small"/>
    <w:basedOn w:val="Normal"/>
    <w:uiPriority w:val="6"/>
    <w:rsid w:val="002D5637"/>
    <w:rPr>
      <w:sz w:val="20"/>
    </w:rPr>
  </w:style>
  <w:style w:type="paragraph" w:customStyle="1" w:styleId="NormalCondensed">
    <w:name w:val="Normal Condensed"/>
    <w:basedOn w:val="Normal"/>
    <w:uiPriority w:val="6"/>
    <w:rsid w:val="002E3DA5"/>
    <w:pPr>
      <w:spacing w:before="0" w:after="0"/>
    </w:pPr>
  </w:style>
  <w:style w:type="character" w:customStyle="1" w:styleId="Superscript">
    <w:name w:val="Superscript"/>
    <w:basedOn w:val="DefaultParagraphFont"/>
    <w:uiPriority w:val="11"/>
    <w:rsid w:val="002E3DA5"/>
    <w:rPr>
      <w:vertAlign w:val="superscript"/>
    </w:rPr>
  </w:style>
  <w:style w:type="table" w:customStyle="1" w:styleId="nbnNote2Accent1">
    <w:name w:val="nbn Note 2 Accent 1"/>
    <w:basedOn w:val="TableNormal"/>
    <w:uiPriority w:val="99"/>
    <w:rsid w:val="004E080F"/>
    <w:pPr>
      <w:spacing w:line="240" w:lineRule="auto"/>
    </w:pPr>
    <w:tblPr>
      <w:tblInd w:w="108" w:type="dxa"/>
      <w:tblBorders>
        <w:top w:val="single" w:sz="8" w:space="0" w:color="009FE3" w:themeColor="accent1"/>
        <w:left w:val="single" w:sz="8" w:space="0" w:color="009FE3" w:themeColor="accent1"/>
        <w:bottom w:val="single" w:sz="8" w:space="0" w:color="009FE3" w:themeColor="accent1"/>
        <w:right w:val="single" w:sz="8" w:space="0" w:color="009FE3" w:themeColor="accent1"/>
      </w:tblBorders>
    </w:tblPr>
    <w:trPr>
      <w:cantSplit/>
    </w:trPr>
    <w:tcPr>
      <w:shd w:val="clear" w:color="auto" w:fill="C6EDFF" w:themeFill="accent1" w:themeFillTint="33"/>
      <w:vAlign w:val="center"/>
    </w:tcPr>
  </w:style>
  <w:style w:type="table" w:customStyle="1" w:styleId="nbnNote3Accent1">
    <w:name w:val="nbn Note 3 Accent 1"/>
    <w:basedOn w:val="TableNormal"/>
    <w:uiPriority w:val="99"/>
    <w:rsid w:val="004E080F"/>
    <w:pPr>
      <w:spacing w:line="240" w:lineRule="auto"/>
    </w:pPr>
    <w:tblPr>
      <w:tblInd w:w="108" w:type="dxa"/>
      <w:tblBorders>
        <w:top w:val="single" w:sz="8" w:space="0" w:color="C6EDFF" w:themeColor="accent1" w:themeTint="33"/>
        <w:left w:val="single" w:sz="8" w:space="0" w:color="C6EDFF" w:themeColor="accent1" w:themeTint="33"/>
        <w:bottom w:val="single" w:sz="8" w:space="0" w:color="C6EDFF" w:themeColor="accent1" w:themeTint="33"/>
        <w:right w:val="single" w:sz="8" w:space="0" w:color="C6EDFF" w:themeColor="accent1" w:themeTint="33"/>
      </w:tblBorders>
    </w:tblPr>
    <w:trPr>
      <w:cantSplit/>
    </w:trPr>
    <w:tcPr>
      <w:shd w:val="clear" w:color="auto" w:fill="C6EDFF" w:themeFill="accent1" w:themeFillTint="33"/>
      <w:vAlign w:val="center"/>
    </w:tcPr>
  </w:style>
  <w:style w:type="table" w:customStyle="1" w:styleId="nbnNote2Accent2">
    <w:name w:val="nbn Note 2 Accent 2"/>
    <w:basedOn w:val="TableNormal"/>
    <w:uiPriority w:val="99"/>
    <w:rsid w:val="004E080F"/>
    <w:pPr>
      <w:spacing w:line="240" w:lineRule="auto"/>
    </w:pPr>
    <w:tblPr>
      <w:tblInd w:w="108" w:type="dxa"/>
      <w:tblBorders>
        <w:top w:val="single" w:sz="8" w:space="0" w:color="A2C617" w:themeColor="accent2"/>
        <w:left w:val="single" w:sz="8" w:space="0" w:color="A2C617" w:themeColor="accent2"/>
        <w:bottom w:val="single" w:sz="8" w:space="0" w:color="A2C617" w:themeColor="accent2"/>
        <w:right w:val="single" w:sz="8" w:space="0" w:color="A2C617" w:themeColor="accent2"/>
      </w:tblBorders>
    </w:tblPr>
    <w:trPr>
      <w:cantSplit/>
    </w:trPr>
    <w:tcPr>
      <w:shd w:val="clear" w:color="auto" w:fill="DFF397" w:themeFill="accent2" w:themeFillTint="66"/>
      <w:vAlign w:val="center"/>
    </w:tcPr>
  </w:style>
  <w:style w:type="table" w:customStyle="1" w:styleId="nbnNote3Accent2">
    <w:name w:val="nbn Note 3 Accent 2"/>
    <w:basedOn w:val="TableNormal"/>
    <w:uiPriority w:val="99"/>
    <w:rsid w:val="004E080F"/>
    <w:pPr>
      <w:spacing w:line="240" w:lineRule="auto"/>
    </w:pPr>
    <w:tblPr>
      <w:tblInd w:w="108" w:type="dxa"/>
      <w:tblBorders>
        <w:top w:val="single" w:sz="8" w:space="0" w:color="DFF397" w:themeColor="accent2" w:themeTint="66"/>
        <w:left w:val="single" w:sz="8" w:space="0" w:color="DFF397" w:themeColor="accent2" w:themeTint="66"/>
        <w:bottom w:val="single" w:sz="8" w:space="0" w:color="DFF397" w:themeColor="accent2" w:themeTint="66"/>
        <w:right w:val="single" w:sz="8" w:space="0" w:color="DFF397" w:themeColor="accent2" w:themeTint="66"/>
      </w:tblBorders>
    </w:tblPr>
    <w:trPr>
      <w:cantSplit/>
    </w:trPr>
    <w:tcPr>
      <w:shd w:val="clear" w:color="auto" w:fill="DFF397" w:themeFill="accent2" w:themeFillTint="66"/>
      <w:vAlign w:val="center"/>
    </w:tcPr>
  </w:style>
  <w:style w:type="table" w:customStyle="1" w:styleId="nbnNote2Accent3">
    <w:name w:val="nbn Note 2 Accent 3"/>
    <w:basedOn w:val="TableNormal"/>
    <w:uiPriority w:val="99"/>
    <w:rsid w:val="004E080F"/>
    <w:pPr>
      <w:spacing w:line="240" w:lineRule="auto"/>
    </w:pPr>
    <w:tblPr>
      <w:tblInd w:w="108" w:type="dxa"/>
      <w:tblBorders>
        <w:top w:val="single" w:sz="8" w:space="0" w:color="FECA33" w:themeColor="accent3"/>
        <w:left w:val="single" w:sz="8" w:space="0" w:color="FECA33" w:themeColor="accent3"/>
        <w:bottom w:val="single" w:sz="8" w:space="0" w:color="FECA33" w:themeColor="accent3"/>
        <w:right w:val="single" w:sz="8" w:space="0" w:color="FECA33" w:themeColor="accent3"/>
      </w:tblBorders>
    </w:tblPr>
    <w:trPr>
      <w:cantSplit/>
    </w:trPr>
    <w:tcPr>
      <w:shd w:val="clear" w:color="auto" w:fill="FEF4D6" w:themeFill="accent3" w:themeFillTint="33"/>
      <w:vAlign w:val="center"/>
    </w:tcPr>
  </w:style>
  <w:style w:type="table" w:customStyle="1" w:styleId="nbnNote3Accent3">
    <w:name w:val="nbn Note 3 Accent 3"/>
    <w:basedOn w:val="TableNormal"/>
    <w:uiPriority w:val="99"/>
    <w:rsid w:val="004E080F"/>
    <w:pPr>
      <w:spacing w:line="240" w:lineRule="auto"/>
    </w:pPr>
    <w:tblPr>
      <w:tblInd w:w="108" w:type="dxa"/>
      <w:tblBorders>
        <w:top w:val="single" w:sz="8" w:space="0" w:color="FEF4D6" w:themeColor="accent3" w:themeTint="33"/>
        <w:left w:val="single" w:sz="8" w:space="0" w:color="FEF4D6" w:themeColor="accent3" w:themeTint="33"/>
        <w:bottom w:val="single" w:sz="8" w:space="0" w:color="FEF4D6" w:themeColor="accent3" w:themeTint="33"/>
        <w:right w:val="single" w:sz="8" w:space="0" w:color="FEF4D6" w:themeColor="accent3" w:themeTint="33"/>
      </w:tblBorders>
    </w:tblPr>
    <w:trPr>
      <w:cantSplit/>
    </w:trPr>
    <w:tcPr>
      <w:shd w:val="clear" w:color="auto" w:fill="FEF4D6" w:themeFill="accent3" w:themeFillTint="33"/>
      <w:vAlign w:val="center"/>
    </w:tcPr>
  </w:style>
  <w:style w:type="table" w:customStyle="1" w:styleId="nbnNote2Accent4">
    <w:name w:val="nbn Note 2 Accent 4"/>
    <w:basedOn w:val="TableNormal"/>
    <w:uiPriority w:val="99"/>
    <w:rsid w:val="004E080F"/>
    <w:pPr>
      <w:spacing w:line="240" w:lineRule="auto"/>
    </w:pPr>
    <w:tblPr>
      <w:tblInd w:w="108" w:type="dxa"/>
      <w:tblBorders>
        <w:top w:val="single" w:sz="8" w:space="0" w:color="777877" w:themeColor="accent4"/>
        <w:left w:val="single" w:sz="8" w:space="0" w:color="777877" w:themeColor="accent4"/>
        <w:bottom w:val="single" w:sz="8" w:space="0" w:color="777877" w:themeColor="accent4"/>
        <w:right w:val="single" w:sz="8" w:space="0" w:color="777877" w:themeColor="accent4"/>
      </w:tblBorders>
    </w:tblPr>
    <w:trPr>
      <w:cantSplit/>
    </w:trPr>
    <w:tcPr>
      <w:shd w:val="clear" w:color="auto" w:fill="C8C9C8" w:themeFill="accent4" w:themeFillTint="66"/>
      <w:vAlign w:val="center"/>
    </w:tcPr>
  </w:style>
  <w:style w:type="table" w:customStyle="1" w:styleId="nbnNote3Accent4">
    <w:name w:val="nbn Note 3 Accent 4"/>
    <w:basedOn w:val="TableNormal"/>
    <w:uiPriority w:val="99"/>
    <w:rsid w:val="004E080F"/>
    <w:pPr>
      <w:spacing w:line="240" w:lineRule="auto"/>
    </w:pPr>
    <w:tblPr>
      <w:tblInd w:w="108" w:type="dxa"/>
      <w:tblBorders>
        <w:top w:val="single" w:sz="8" w:space="0" w:color="C8C9C8" w:themeColor="accent4" w:themeTint="66"/>
        <w:left w:val="single" w:sz="8" w:space="0" w:color="C8C9C8" w:themeColor="accent4" w:themeTint="66"/>
        <w:bottom w:val="single" w:sz="8" w:space="0" w:color="C8C9C8" w:themeColor="accent4" w:themeTint="66"/>
        <w:right w:val="single" w:sz="8" w:space="0" w:color="C8C9C8" w:themeColor="accent4" w:themeTint="66"/>
      </w:tblBorders>
    </w:tblPr>
    <w:trPr>
      <w:cantSplit/>
    </w:trPr>
    <w:tcPr>
      <w:shd w:val="clear" w:color="auto" w:fill="C8C9C8" w:themeFill="accent4" w:themeFillTint="66"/>
      <w:vAlign w:val="center"/>
    </w:tcPr>
  </w:style>
  <w:style w:type="character" w:customStyle="1" w:styleId="Uppercase">
    <w:name w:val="Uppercase"/>
    <w:basedOn w:val="DefaultParagraphFont"/>
    <w:uiPriority w:val="11"/>
    <w:rsid w:val="00F1779A"/>
    <w:rPr>
      <w:caps/>
      <w:smallCaps w:val="0"/>
    </w:rPr>
  </w:style>
  <w:style w:type="table" w:customStyle="1" w:styleId="nbn1Accent1">
    <w:name w:val="nbn 1 Accent 1"/>
    <w:basedOn w:val="TableNormal"/>
    <w:uiPriority w:val="99"/>
    <w:qFormat/>
    <w:rsid w:val="002A6951"/>
    <w:pPr>
      <w:spacing w:before="80" w:after="80"/>
    </w:pPr>
    <w:rPr>
      <w:szCs w:val="18"/>
      <w:lang w:eastAsia="en-AU"/>
    </w:rPr>
    <w:tblPr>
      <w:tblStyleRowBandSize w:val="1"/>
      <w:tblStyleColBandSize w:val="1"/>
      <w:tblInd w:w="108" w:type="dxa"/>
      <w:tblBorders>
        <w:top w:val="single" w:sz="8" w:space="0" w:color="009FE3" w:themeColor="accent1"/>
        <w:bottom w:val="single" w:sz="8" w:space="0" w:color="009FE3" w:themeColor="accent1"/>
        <w:insideH w:val="single" w:sz="8" w:space="0" w:color="FFFFFF" w:themeColor="background1"/>
      </w:tblBorders>
    </w:tblPr>
    <w:tblStylePr w:type="firstRow">
      <w:pPr>
        <w:keepNext/>
        <w:wordWrap/>
        <w:spacing w:line="276" w:lineRule="auto"/>
        <w:contextualSpacing w:val="0"/>
      </w:pPr>
      <w:rPr>
        <w:b/>
        <w:bCs/>
        <w:color w:val="FFFFFF" w:themeColor="background1"/>
      </w:rPr>
      <w:tblPr/>
      <w:trPr>
        <w:cantSplit/>
        <w:tblHeader/>
      </w:trPr>
      <w:tcPr>
        <w:tcBorders>
          <w:top w:val="single" w:sz="8" w:space="0" w:color="009FE3" w:themeColor="accent1"/>
          <w:left w:val="nil"/>
          <w:bottom w:val="single" w:sz="8" w:space="0" w:color="FFFFFF" w:themeColor="background1"/>
          <w:right w:val="nil"/>
          <w:insideH w:val="nil"/>
          <w:insideV w:val="nil"/>
          <w:tl2br w:val="nil"/>
          <w:tr2bl w:val="nil"/>
        </w:tcBorders>
        <w:shd w:val="clear" w:color="auto" w:fill="009FE3" w:themeFill="accent1"/>
        <w:vAlign w:val="center"/>
      </w:tcPr>
    </w:tblStylePr>
    <w:tblStylePr w:type="lastRow">
      <w:pPr>
        <w:wordWrap/>
        <w:spacing w:line="240" w:lineRule="atLeast"/>
      </w:pPr>
      <w:rPr>
        <w:b/>
        <w:bCs/>
      </w:rPr>
      <w:tblPr/>
      <w:tcPr>
        <w:tcBorders>
          <w:top w:val="single" w:sz="8" w:space="0" w:color="A2C617" w:themeColor="accent2"/>
          <w:left w:val="nil"/>
          <w:bottom w:val="single" w:sz="8" w:space="0" w:color="A2C617" w:themeColor="accent2"/>
          <w:right w:val="nil"/>
          <w:insideH w:val="nil"/>
          <w:insideV w:val="nil"/>
        </w:tcBorders>
      </w:tcPr>
    </w:tblStylePr>
    <w:tblStylePr w:type="firstCol">
      <w:rPr>
        <w:b/>
        <w:bCs/>
        <w:i w:val="0"/>
        <w:color w:val="FFFFFF" w:themeColor="background1"/>
      </w:rPr>
      <w:tblPr/>
      <w:tcPr>
        <w:tcBorders>
          <w:top w:val="single" w:sz="8" w:space="0" w:color="009FE3" w:themeColor="accent1"/>
          <w:left w:val="nil"/>
          <w:bottom w:val="single" w:sz="8" w:space="0" w:color="009FE3" w:themeColor="accent1"/>
          <w:right w:val="nil"/>
          <w:insideH w:val="nil"/>
          <w:insideV w:val="nil"/>
          <w:tl2br w:val="nil"/>
          <w:tr2bl w:val="nil"/>
        </w:tcBorders>
        <w:shd w:val="clear" w:color="auto" w:fill="009FE3" w:themeFill="accent1"/>
      </w:tcPr>
    </w:tblStylePr>
    <w:tblStylePr w:type="lastCol">
      <w:rPr>
        <w:b w:val="0"/>
        <w:bCs/>
      </w:rPr>
    </w:tblStylePr>
    <w:tblStylePr w:type="band1Vert">
      <w:tblPr/>
      <w:tcPr>
        <w:shd w:val="clear" w:color="auto" w:fill="C6EDFF" w:themeFill="accent1" w:themeFillTint="33"/>
      </w:tcPr>
    </w:tblStylePr>
    <w:tblStylePr w:type="band1Horz">
      <w:tblPr/>
      <w:tcPr>
        <w:shd w:val="clear" w:color="auto" w:fill="C6EDFF" w:themeFill="accent1" w:themeFillTint="33"/>
      </w:tcPr>
    </w:tblStylePr>
  </w:style>
  <w:style w:type="table" w:customStyle="1" w:styleId="nbnNote1Accent1">
    <w:name w:val="nbn Note 1 Accent 1"/>
    <w:basedOn w:val="TableNormal"/>
    <w:uiPriority w:val="99"/>
    <w:rsid w:val="004E080F"/>
    <w:pPr>
      <w:spacing w:line="240" w:lineRule="auto"/>
    </w:pPr>
    <w:tblPr>
      <w:tblInd w:w="108" w:type="dxa"/>
      <w:tblBorders>
        <w:top w:val="single" w:sz="8" w:space="0" w:color="009FE3" w:themeColor="accent1"/>
        <w:left w:val="single" w:sz="8" w:space="0" w:color="009FE3" w:themeColor="accent1"/>
        <w:bottom w:val="single" w:sz="8" w:space="0" w:color="009FE3" w:themeColor="accent1"/>
        <w:right w:val="single" w:sz="8" w:space="0" w:color="009FE3" w:themeColor="accent1"/>
      </w:tblBorders>
    </w:tblPr>
    <w:trPr>
      <w:cantSplit/>
    </w:trPr>
    <w:tcPr>
      <w:shd w:val="clear" w:color="auto" w:fill="FFFFFF" w:themeFill="background1"/>
      <w:vAlign w:val="center"/>
    </w:tcPr>
  </w:style>
  <w:style w:type="table" w:customStyle="1" w:styleId="nbnNote1Accent4">
    <w:name w:val="nbn Note 1 Accent 4"/>
    <w:basedOn w:val="TableNormal"/>
    <w:uiPriority w:val="99"/>
    <w:rsid w:val="004E080F"/>
    <w:pPr>
      <w:spacing w:line="240" w:lineRule="auto"/>
    </w:pPr>
    <w:tblPr>
      <w:tblInd w:w="108" w:type="dxa"/>
      <w:tblBorders>
        <w:top w:val="single" w:sz="8" w:space="0" w:color="777877" w:themeColor="accent4"/>
        <w:left w:val="single" w:sz="8" w:space="0" w:color="777877" w:themeColor="accent4"/>
        <w:bottom w:val="single" w:sz="8" w:space="0" w:color="777877" w:themeColor="accent4"/>
        <w:right w:val="single" w:sz="8" w:space="0" w:color="777877" w:themeColor="accent4"/>
      </w:tblBorders>
    </w:tblPr>
    <w:trPr>
      <w:cantSplit/>
    </w:trPr>
    <w:tcPr>
      <w:shd w:val="clear" w:color="auto" w:fill="FFFFFF" w:themeFill="background1"/>
      <w:vAlign w:val="center"/>
    </w:tcPr>
  </w:style>
  <w:style w:type="paragraph" w:customStyle="1" w:styleId="ListActivity">
    <w:name w:val="List Activity"/>
    <w:basedOn w:val="Normal"/>
    <w:uiPriority w:val="1"/>
    <w:semiHidden/>
    <w:rsid w:val="00C0285C"/>
    <w:pPr>
      <w:numPr>
        <w:numId w:val="29"/>
      </w:numPr>
    </w:pPr>
  </w:style>
  <w:style w:type="paragraph" w:customStyle="1" w:styleId="ListActivityTask">
    <w:name w:val="List Activity Task"/>
    <w:basedOn w:val="ListActivity"/>
    <w:uiPriority w:val="1"/>
    <w:semiHidden/>
    <w:rsid w:val="00C0285C"/>
    <w:pPr>
      <w:numPr>
        <w:ilvl w:val="1"/>
      </w:numPr>
    </w:pPr>
  </w:style>
  <w:style w:type="paragraph" w:customStyle="1" w:styleId="ListActivityTask2">
    <w:name w:val="List Activity Task 2"/>
    <w:basedOn w:val="ListActivityTask"/>
    <w:uiPriority w:val="1"/>
    <w:semiHidden/>
    <w:rsid w:val="00C03F2F"/>
    <w:pPr>
      <w:numPr>
        <w:ilvl w:val="2"/>
      </w:numPr>
    </w:pPr>
  </w:style>
  <w:style w:type="paragraph" w:customStyle="1" w:styleId="HeaderFirstPage">
    <w:name w:val="Header First Page"/>
    <w:basedOn w:val="Header"/>
    <w:uiPriority w:val="6"/>
    <w:semiHidden/>
    <w:rsid w:val="00914243"/>
    <w:pPr>
      <w:pBdr>
        <w:bottom w:val="none" w:sz="0" w:space="0" w:color="auto"/>
      </w:pBdr>
      <w:ind w:right="0"/>
    </w:pPr>
  </w:style>
  <w:style w:type="paragraph" w:customStyle="1" w:styleId="FooterFirstPage">
    <w:name w:val="Footer First Page"/>
    <w:basedOn w:val="Footer"/>
    <w:uiPriority w:val="6"/>
    <w:semiHidden/>
    <w:rsid w:val="00914243"/>
    <w:pPr>
      <w:pBdr>
        <w:top w:val="none" w:sz="0" w:space="0" w:color="auto"/>
      </w:pBdr>
    </w:pPr>
  </w:style>
  <w:style w:type="paragraph" w:customStyle="1" w:styleId="FSACode">
    <w:name w:val="FSA Code"/>
    <w:basedOn w:val="Normal"/>
    <w:qFormat/>
    <w:rsid w:val="00F83EF7"/>
    <w:pPr>
      <w:spacing w:before="60" w:after="0" w:line="240" w:lineRule="auto"/>
    </w:pPr>
  </w:style>
  <w:style w:type="paragraph" w:customStyle="1" w:styleId="SAMID">
    <w:name w:val="SAM ID"/>
    <w:basedOn w:val="Normal"/>
    <w:qFormat/>
    <w:rsid w:val="00F83EF7"/>
    <w:pPr>
      <w:spacing w:before="60" w:after="0" w:line="240" w:lineRule="auto"/>
    </w:pPr>
  </w:style>
  <w:style w:type="paragraph" w:customStyle="1" w:styleId="ESACode">
    <w:name w:val="ESA Code"/>
    <w:basedOn w:val="Normal"/>
    <w:qFormat/>
    <w:rsid w:val="00F83EF7"/>
    <w:pPr>
      <w:spacing w:before="60" w:after="0" w:line="240" w:lineRule="auto"/>
    </w:pPr>
  </w:style>
  <w:style w:type="paragraph" w:customStyle="1" w:styleId="FrontMatterField">
    <w:name w:val="Front Matter Field"/>
    <w:basedOn w:val="Normal"/>
    <w:qFormat/>
    <w:rsid w:val="00815FF3"/>
    <w:pPr>
      <w:spacing w:before="60" w:after="0" w:line="240" w:lineRule="auto"/>
    </w:pPr>
    <w:rPr>
      <w:sz w:val="20"/>
      <w:szCs w:val="20"/>
    </w:rPr>
  </w:style>
  <w:style w:type="paragraph" w:customStyle="1" w:styleId="TableText">
    <w:name w:val="Table Text"/>
    <w:link w:val="TableTextChar"/>
    <w:qFormat/>
    <w:rsid w:val="00F8753B"/>
    <w:pPr>
      <w:keepLines/>
      <w:spacing w:before="60" w:after="60"/>
    </w:pPr>
    <w:rPr>
      <w:rFonts w:ascii="Arial" w:hAnsi="Arial"/>
      <w:sz w:val="20"/>
      <w:szCs w:val="20"/>
    </w:rPr>
  </w:style>
  <w:style w:type="character" w:customStyle="1" w:styleId="TableTextChar">
    <w:name w:val="Table Text Char"/>
    <w:basedOn w:val="DefaultParagraphFont"/>
    <w:link w:val="TableText"/>
    <w:rsid w:val="00F8753B"/>
    <w:rPr>
      <w:rFonts w:ascii="Arial" w:hAnsi="Arial"/>
      <w:sz w:val="20"/>
      <w:szCs w:val="20"/>
    </w:rPr>
  </w:style>
  <w:style w:type="paragraph" w:customStyle="1" w:styleId="TableListBullet">
    <w:name w:val="Table List Bullet"/>
    <w:basedOn w:val="TableText"/>
    <w:qFormat/>
    <w:rsid w:val="007B46A2"/>
    <w:pPr>
      <w:ind w:left="360" w:hanging="360"/>
    </w:pPr>
  </w:style>
  <w:style w:type="paragraph" w:customStyle="1" w:styleId="TableListBullet2">
    <w:name w:val="Table List Bullet 2"/>
    <w:basedOn w:val="TableListBullet"/>
    <w:rsid w:val="007B46A2"/>
    <w:pPr>
      <w:ind w:left="720"/>
    </w:pPr>
  </w:style>
  <w:style w:type="paragraph" w:customStyle="1" w:styleId="TableListBullet3">
    <w:name w:val="Table List Bullet 3"/>
    <w:basedOn w:val="TableListBullet2"/>
    <w:rsid w:val="007B46A2"/>
    <w:pPr>
      <w:ind w:left="1080"/>
    </w:pPr>
  </w:style>
  <w:style w:type="table" w:customStyle="1" w:styleId="TableNBNCoTopHeader">
    <w:name w:val="Table NBN Co Top Header"/>
    <w:basedOn w:val="TableNormal"/>
    <w:uiPriority w:val="99"/>
    <w:qFormat/>
    <w:rsid w:val="00627CAF"/>
    <w:pPr>
      <w:spacing w:before="60" w:after="60"/>
    </w:pPr>
    <w:rPr>
      <w:rFonts w:ascii="Arial" w:hAnsi="Arial"/>
      <w:sz w:val="20"/>
      <w:szCs w:val="20"/>
    </w:rPr>
    <w:tblPr>
      <w:tblBorders>
        <w:top w:val="single" w:sz="4" w:space="0" w:color="A2C617" w:themeColor="accent2"/>
        <w:left w:val="single" w:sz="4" w:space="0" w:color="A2C617" w:themeColor="accent2"/>
        <w:bottom w:val="single" w:sz="4" w:space="0" w:color="A2C617" w:themeColor="accent2"/>
        <w:right w:val="single" w:sz="4" w:space="0" w:color="A2C617" w:themeColor="accent2"/>
        <w:insideH w:val="single" w:sz="4" w:space="0" w:color="A2C617" w:themeColor="accent2"/>
        <w:insideV w:val="single" w:sz="4" w:space="0" w:color="A2C617" w:themeColor="accent2"/>
      </w:tblBorders>
      <w:tblCellMar>
        <w:top w:w="29" w:type="dxa"/>
        <w:left w:w="115" w:type="dxa"/>
        <w:bottom w:w="29" w:type="dxa"/>
        <w:right w:w="115" w:type="dxa"/>
      </w:tblCellMar>
    </w:tblPr>
    <w:trPr>
      <w:cantSplit/>
    </w:trPr>
    <w:tcPr>
      <w:shd w:val="clear" w:color="auto" w:fill="auto"/>
    </w:tcPr>
    <w:tblStylePr w:type="firstRow">
      <w:pPr>
        <w:keepNext/>
        <w:wordWrap/>
      </w:pPr>
      <w:rPr>
        <w:b/>
        <w:color w:val="FFFFFF" w:themeColor="background1"/>
      </w:rPr>
      <w:tblPr/>
      <w:trPr>
        <w:cantSplit w:val="0"/>
        <w:tblHeader/>
      </w:trPr>
      <w:tcPr>
        <w:tcBorders>
          <w:top w:val="single" w:sz="4" w:space="0" w:color="A2C617" w:themeColor="accent2"/>
          <w:left w:val="single" w:sz="4" w:space="0" w:color="A2C617" w:themeColor="accent2"/>
          <w:bottom w:val="single" w:sz="4" w:space="0" w:color="A2C617" w:themeColor="accent2"/>
          <w:right w:val="single" w:sz="4" w:space="0" w:color="A2C617" w:themeColor="accent2"/>
          <w:insideH w:val="single" w:sz="4" w:space="0" w:color="A2C617" w:themeColor="accent2"/>
          <w:insideV w:val="single" w:sz="4" w:space="0" w:color="A2C617" w:themeColor="accent2"/>
          <w:tl2br w:val="nil"/>
          <w:tr2bl w:val="nil"/>
        </w:tcBorders>
        <w:shd w:val="clear" w:color="auto" w:fill="D0ED63" w:themeFill="accent2" w:themeFillTint="99"/>
      </w:tcPr>
    </w:tblStylePr>
  </w:style>
  <w:style w:type="character" w:customStyle="1" w:styleId="CaptionChar">
    <w:name w:val="Caption Char"/>
    <w:basedOn w:val="BodyTextChar"/>
    <w:link w:val="Caption"/>
    <w:rsid w:val="00FA72E4"/>
    <w:rPr>
      <w:rFonts w:ascii="Arial" w:hAnsi="Arial"/>
      <w:b/>
      <w:bCs/>
      <w:color w:val="009FE3" w:themeColor="text2"/>
    </w:rPr>
  </w:style>
  <w:style w:type="table" w:customStyle="1" w:styleId="TableZNBNCoMetadata">
    <w:name w:val="Table Z NBN Co Metadata"/>
    <w:basedOn w:val="TableNormal"/>
    <w:uiPriority w:val="99"/>
    <w:qFormat/>
    <w:rsid w:val="00B846BA"/>
    <w:pPr>
      <w:spacing w:before="60" w:after="60" w:line="240" w:lineRule="auto"/>
    </w:pPr>
    <w:rPr>
      <w:sz w:val="20"/>
      <w:szCs w:val="20"/>
    </w:rPr>
    <w:tblPr/>
    <w:trPr>
      <w:cantSplit/>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6283">
      <w:bodyDiv w:val="1"/>
      <w:marLeft w:val="0"/>
      <w:marRight w:val="0"/>
      <w:marTop w:val="0"/>
      <w:marBottom w:val="0"/>
      <w:divBdr>
        <w:top w:val="none" w:sz="0" w:space="0" w:color="auto"/>
        <w:left w:val="none" w:sz="0" w:space="0" w:color="auto"/>
        <w:bottom w:val="none" w:sz="0" w:space="0" w:color="auto"/>
        <w:right w:val="none" w:sz="0" w:space="0" w:color="auto"/>
      </w:divBdr>
    </w:div>
    <w:div w:id="670912873">
      <w:bodyDiv w:val="1"/>
      <w:marLeft w:val="0"/>
      <w:marRight w:val="0"/>
      <w:marTop w:val="0"/>
      <w:marBottom w:val="0"/>
      <w:divBdr>
        <w:top w:val="none" w:sz="0" w:space="0" w:color="auto"/>
        <w:left w:val="none" w:sz="0" w:space="0" w:color="auto"/>
        <w:bottom w:val="none" w:sz="0" w:space="0" w:color="auto"/>
        <w:right w:val="none" w:sz="0" w:space="0" w:color="auto"/>
      </w:divBdr>
    </w:div>
    <w:div w:id="918714878">
      <w:bodyDiv w:val="1"/>
      <w:marLeft w:val="0"/>
      <w:marRight w:val="0"/>
      <w:marTop w:val="0"/>
      <w:marBottom w:val="0"/>
      <w:divBdr>
        <w:top w:val="none" w:sz="0" w:space="0" w:color="auto"/>
        <w:left w:val="none" w:sz="0" w:space="0" w:color="auto"/>
        <w:bottom w:val="none" w:sz="0" w:space="0" w:color="auto"/>
        <w:right w:val="none" w:sz="0" w:space="0" w:color="auto"/>
      </w:divBdr>
    </w:div>
    <w:div w:id="1358894935">
      <w:bodyDiv w:val="1"/>
      <w:marLeft w:val="0"/>
      <w:marRight w:val="0"/>
      <w:marTop w:val="0"/>
      <w:marBottom w:val="0"/>
      <w:divBdr>
        <w:top w:val="none" w:sz="0" w:space="0" w:color="auto"/>
        <w:left w:val="none" w:sz="0" w:space="0" w:color="auto"/>
        <w:bottom w:val="none" w:sz="0" w:space="0" w:color="auto"/>
        <w:right w:val="none" w:sz="0" w:space="0" w:color="auto"/>
      </w:divBdr>
    </w:div>
    <w:div w:id="16159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NBN\Foxtrot\OA\Completion%20Docs\12%20DDD-M(s)\CRD-4-4.9-12-003-HFC%20DDD-M%20template_V0%203cn-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C7F689F6274C32869B11E00D6FB9B2"/>
        <w:category>
          <w:name w:val="General"/>
          <w:gallery w:val="placeholder"/>
        </w:category>
        <w:types>
          <w:type w:val="bbPlcHdr"/>
        </w:types>
        <w:behaviors>
          <w:behavior w:val="content"/>
        </w:behaviors>
        <w:guid w:val="{3020941D-6200-4C9A-B7A0-F1FD1454521B}"/>
      </w:docPartPr>
      <w:docPartBody>
        <w:p w:rsidR="004161FF" w:rsidRDefault="00A87FAB">
          <w:pPr>
            <w:pStyle w:val="6DC7F689F6274C32869B11E00D6FB9B2"/>
          </w:pPr>
          <w:r w:rsidRPr="003C269F">
            <w:rPr>
              <w:rStyle w:val="PlaceholderText"/>
            </w:rPr>
            <w:t>Choose an item.</w:t>
          </w:r>
        </w:p>
      </w:docPartBody>
    </w:docPart>
    <w:docPart>
      <w:docPartPr>
        <w:name w:val="2CFC955FBE9C444D948D7B4A5FA5C89E"/>
        <w:category>
          <w:name w:val="General"/>
          <w:gallery w:val="placeholder"/>
        </w:category>
        <w:types>
          <w:type w:val="bbPlcHdr"/>
        </w:types>
        <w:behaviors>
          <w:behavior w:val="content"/>
        </w:behaviors>
        <w:guid w:val="{95BF4149-F7AC-486A-A1D2-FE52BAA119C5}"/>
      </w:docPartPr>
      <w:docPartBody>
        <w:p w:rsidR="004161FF" w:rsidRDefault="00A87FAB">
          <w:pPr>
            <w:pStyle w:val="2CFC955FBE9C444D948D7B4A5FA5C89E"/>
          </w:pPr>
          <w:r w:rsidRPr="009C66AF">
            <w:rPr>
              <w:highlight w:val="lightGray"/>
              <w:shd w:val="clear" w:color="auto" w:fill="BFBFBF" w:themeFill="background1" w:themeFillShade="BF"/>
            </w:rPr>
            <w:t>Choose an item</w:t>
          </w:r>
        </w:p>
      </w:docPartBody>
    </w:docPart>
    <w:docPart>
      <w:docPartPr>
        <w:name w:val="47E204722E1C4E7EA1FE9AEA0D02CCA5"/>
        <w:category>
          <w:name w:val="General"/>
          <w:gallery w:val="placeholder"/>
        </w:category>
        <w:types>
          <w:type w:val="bbPlcHdr"/>
        </w:types>
        <w:behaviors>
          <w:behavior w:val="content"/>
        </w:behaviors>
        <w:guid w:val="{EA33C06E-9D0D-4427-A903-51C359CA1EF3}"/>
      </w:docPartPr>
      <w:docPartBody>
        <w:p w:rsidR="004161FF" w:rsidRDefault="00A87FAB">
          <w:pPr>
            <w:pStyle w:val="47E204722E1C4E7EA1FE9AEA0D02CCA5"/>
          </w:pPr>
          <w:r w:rsidRPr="009C66AF">
            <w:rPr>
              <w:highlight w:val="lightGray"/>
            </w:rPr>
            <w:t>Choose an item</w:t>
          </w:r>
        </w:p>
      </w:docPartBody>
    </w:docPart>
    <w:docPart>
      <w:docPartPr>
        <w:name w:val="FB63F94A0EB54D7E84FAA5F4B700396D"/>
        <w:category>
          <w:name w:val="General"/>
          <w:gallery w:val="placeholder"/>
        </w:category>
        <w:types>
          <w:type w:val="bbPlcHdr"/>
        </w:types>
        <w:behaviors>
          <w:behavior w:val="content"/>
        </w:behaviors>
        <w:guid w:val="{6346C914-9CFA-4C04-8AF5-678319DCC54C}"/>
      </w:docPartPr>
      <w:docPartBody>
        <w:p w:rsidR="004161FF" w:rsidRDefault="00A87FAB">
          <w:pPr>
            <w:pStyle w:val="FB63F94A0EB54D7E84FAA5F4B700396D"/>
          </w:pPr>
          <w:r w:rsidRPr="006D5CE0">
            <w:t>Click here to enter a date.</w:t>
          </w:r>
        </w:p>
      </w:docPartBody>
    </w:docPart>
    <w:docPart>
      <w:docPartPr>
        <w:name w:val="B7E10B2BA95E4205A55FBD1ACB54EF9F"/>
        <w:category>
          <w:name w:val="General"/>
          <w:gallery w:val="placeholder"/>
        </w:category>
        <w:types>
          <w:type w:val="bbPlcHdr"/>
        </w:types>
        <w:behaviors>
          <w:behavior w:val="content"/>
        </w:behaviors>
        <w:guid w:val="{1C6BB316-E32A-4A87-A1E4-A6BDC075B1B7}"/>
      </w:docPartPr>
      <w:docPartBody>
        <w:p w:rsidR="004161FF" w:rsidRDefault="00A87FAB">
          <w:pPr>
            <w:pStyle w:val="B7E10B2BA95E4205A55FBD1ACB54EF9F"/>
          </w:pPr>
          <w:r w:rsidRPr="00007A15">
            <w:rPr>
              <w:rStyle w:val="PlaceholderText"/>
              <w:highlight w:val="lightGray"/>
            </w:rPr>
            <w:t>Choose an item</w:t>
          </w:r>
        </w:p>
      </w:docPartBody>
    </w:docPart>
    <w:docPart>
      <w:docPartPr>
        <w:name w:val="12D87AEED3604ADF818BF3F1D12624C0"/>
        <w:category>
          <w:name w:val="General"/>
          <w:gallery w:val="placeholder"/>
        </w:category>
        <w:types>
          <w:type w:val="bbPlcHdr"/>
        </w:types>
        <w:behaviors>
          <w:behavior w:val="content"/>
        </w:behaviors>
        <w:guid w:val="{A3466949-DBC8-4A4B-8D26-5CE4166BD521}"/>
      </w:docPartPr>
      <w:docPartBody>
        <w:p w:rsidR="004161FF" w:rsidRDefault="00A87FAB">
          <w:pPr>
            <w:pStyle w:val="12D87AEED3604ADF818BF3F1D12624C0"/>
          </w:pPr>
          <w:r w:rsidRPr="00007A15">
            <w:rPr>
              <w:rStyle w:val="PlaceholderText"/>
              <w:highlight w:val="lightGray"/>
            </w:rPr>
            <w:t>Choose an item</w:t>
          </w:r>
        </w:p>
      </w:docPartBody>
    </w:docPart>
    <w:docPart>
      <w:docPartPr>
        <w:name w:val="2BABFABCFB284B2DAF86447A0240B5B7"/>
        <w:category>
          <w:name w:val="General"/>
          <w:gallery w:val="placeholder"/>
        </w:category>
        <w:types>
          <w:type w:val="bbPlcHdr"/>
        </w:types>
        <w:behaviors>
          <w:behavior w:val="content"/>
        </w:behaviors>
        <w:guid w:val="{45D3C992-851F-4D67-AAE3-1C9AF882EBEB}"/>
      </w:docPartPr>
      <w:docPartBody>
        <w:p w:rsidR="004161FF" w:rsidRDefault="00A87FAB">
          <w:pPr>
            <w:pStyle w:val="2BABFABCFB284B2DAF86447A0240B5B7"/>
          </w:pPr>
          <w:r w:rsidRPr="00007A15">
            <w:rPr>
              <w:rStyle w:val="PlaceholderText"/>
              <w:highlight w:val="lightGray"/>
            </w:rPr>
            <w:t>Choose an item</w:t>
          </w:r>
        </w:p>
      </w:docPartBody>
    </w:docPart>
    <w:docPart>
      <w:docPartPr>
        <w:name w:val="5140EA9868184759AAA37180D0DDD3C5"/>
        <w:category>
          <w:name w:val="General"/>
          <w:gallery w:val="placeholder"/>
        </w:category>
        <w:types>
          <w:type w:val="bbPlcHdr"/>
        </w:types>
        <w:behaviors>
          <w:behavior w:val="content"/>
        </w:behaviors>
        <w:guid w:val="{9F7A813B-817D-4B4D-8787-0B464EFAF80D}"/>
      </w:docPartPr>
      <w:docPartBody>
        <w:p w:rsidR="004161FF" w:rsidRDefault="00A87FAB">
          <w:pPr>
            <w:pStyle w:val="5140EA9868184759AAA37180D0DDD3C5"/>
          </w:pPr>
          <w:r w:rsidRPr="00007A15">
            <w:rPr>
              <w:rStyle w:val="PlaceholderText"/>
              <w:highlight w:val="lightGray"/>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altName w:val="Device Font 10cp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AB"/>
    <w:rsid w:val="00042481"/>
    <w:rsid w:val="000C7D13"/>
    <w:rsid w:val="00101F33"/>
    <w:rsid w:val="0031003E"/>
    <w:rsid w:val="00404840"/>
    <w:rsid w:val="004161FF"/>
    <w:rsid w:val="0058235A"/>
    <w:rsid w:val="0083592C"/>
    <w:rsid w:val="00975DA6"/>
    <w:rsid w:val="009D69EC"/>
    <w:rsid w:val="00A87FAB"/>
    <w:rsid w:val="00B545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C7F689F6274C32869B11E00D6FB9B2">
    <w:name w:val="6DC7F689F6274C32869B11E00D6FB9B2"/>
  </w:style>
  <w:style w:type="paragraph" w:customStyle="1" w:styleId="2CFC955FBE9C444D948D7B4A5FA5C89E">
    <w:name w:val="2CFC955FBE9C444D948D7B4A5FA5C89E"/>
  </w:style>
  <w:style w:type="paragraph" w:customStyle="1" w:styleId="47E204722E1C4E7EA1FE9AEA0D02CCA5">
    <w:name w:val="47E204722E1C4E7EA1FE9AEA0D02CCA5"/>
  </w:style>
  <w:style w:type="paragraph" w:customStyle="1" w:styleId="FB63F94A0EB54D7E84FAA5F4B700396D">
    <w:name w:val="FB63F94A0EB54D7E84FAA5F4B700396D"/>
  </w:style>
  <w:style w:type="paragraph" w:customStyle="1" w:styleId="379DF0CD13874803890F4F99D79C565D">
    <w:name w:val="379DF0CD13874803890F4F99D79C565D"/>
  </w:style>
  <w:style w:type="paragraph" w:customStyle="1" w:styleId="B7E10B2BA95E4205A55FBD1ACB54EF9F">
    <w:name w:val="B7E10B2BA95E4205A55FBD1ACB54EF9F"/>
  </w:style>
  <w:style w:type="paragraph" w:customStyle="1" w:styleId="12D87AEED3604ADF818BF3F1D12624C0">
    <w:name w:val="12D87AEED3604ADF818BF3F1D12624C0"/>
  </w:style>
  <w:style w:type="paragraph" w:customStyle="1" w:styleId="2BABFABCFB284B2DAF86447A0240B5B7">
    <w:name w:val="2BABFABCFB284B2DAF86447A0240B5B7"/>
  </w:style>
  <w:style w:type="paragraph" w:customStyle="1" w:styleId="5140EA9868184759AAA37180D0DDD3C5">
    <w:name w:val="5140EA9868184759AAA37180D0DDD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nbnco">
  <a:themeElements>
    <a:clrScheme name="nbnco">
      <a:dk1>
        <a:srgbClr val="000000"/>
      </a:dk1>
      <a:lt1>
        <a:srgbClr val="FFFFFF"/>
      </a:lt1>
      <a:dk2>
        <a:srgbClr val="009FE3"/>
      </a:dk2>
      <a:lt2>
        <a:srgbClr val="192268"/>
      </a:lt2>
      <a:accent1>
        <a:srgbClr val="009FE3"/>
      </a:accent1>
      <a:accent2>
        <a:srgbClr val="A2C617"/>
      </a:accent2>
      <a:accent3>
        <a:srgbClr val="FECA33"/>
      </a:accent3>
      <a:accent4>
        <a:srgbClr val="777877"/>
      </a:accent4>
      <a:accent5>
        <a:srgbClr val="002856"/>
      </a:accent5>
      <a:accent6>
        <a:srgbClr val="192268"/>
      </a:accent6>
      <a:hlink>
        <a:srgbClr val="009FE3"/>
      </a:hlink>
      <a:folHlink>
        <a:srgbClr val="002856"/>
      </a:folHlink>
    </a:clrScheme>
    <a:fontScheme name="nbnco">
      <a:majorFont>
        <a:latin typeface="Arial Rounded MT Bold"/>
        <a:ea typeface=""/>
        <a:cs typeface=""/>
      </a:majorFont>
      <a:minorFont>
        <a:latin typeface="Calibr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cessOwner xmlns="cb84ed7e-b9c5-45ed-8dcb-389cd222fed5">
      <UserInfo>
        <DisplayName>Charles Nahm</DisplayName>
        <AccountId>4232</AccountId>
        <AccountType/>
      </UserInfo>
    </ProcessOwner>
    <Process_x0020_Framework xmlns="cb84ed7e-b9c5-45ed-8dcb-389cd222fed5">13</Process_x0020_Framework>
    <CTHubDocumentDescription xmlns="165748d3-811a-46ab-b209-796bfa82cf50" xsi:nil="true"/>
    <Organisational_x0020_Unit_x0020_New xmlns="cb84ed7e-b9c5-45ed-8dcb-389cd222fed5"/>
    <CTHubDocumentKeywords xmlns="165748d3-811a-46ab-b209-796bfa82cf50" xsi:nil="true"/>
    <CTHubDocumentStatus xmlns="165748d3-811a-46ab-b209-796bfa82cf50">Published</CTHubDocumentStatus>
    <CTHubSubject xmlns="165748d3-811a-46ab-b209-796bfa82cf50" xsi:nil="true"/>
    <CTHubFunction xmlns="165748d3-811a-46ab-b209-796bfa82cf50" xsi:nil="true"/>
    <PDR_x0020_Process_x0020_Name xmlns="165748d3-811a-46ab-b209-796bfa82cf50" xsi:nil="true"/>
    <Author0 xmlns="cb84ed7e-b9c5-45ed-8dcb-389cd222fed5">
      <UserInfo>
        <DisplayName>Carmel Tsoa-Lee</DisplayName>
        <AccountId>237</AccountId>
        <AccountType/>
      </UserInfo>
    </Author0>
    <Document_x0020_Author xmlns="cb84ed7e-b9c5-45ed-8dcb-389cd222fed5" xsi:nil="true"/>
    <CTHubDocumentType xmlns="165748d3-811a-46ab-b209-796bfa82cf50">Template</CTHubDocumentType>
    <BusinessTeam xmlns="cb84ed7e-b9c5-45ed-8dcb-389cd222fed5"/>
    <CTHubActivity xmlns="165748d3-811a-46ab-b209-796bfa82cf50" xsi:nil="true"/>
    <NBN_x0020_Co_x0020_Document_x0020_ID xmlns="cb84ed7e-b9c5-45ed-8dcb-389cd222fed5">NBN-DES-TPL-2208</NBN_x0020_Co_x0020_Document_x0020_ID>
    <Process_x0020_Document_x0020_Type_x0020_New xmlns="cb84ed7e-b9c5-45ed-8dcb-389cd222fed5">18</Process_x0020_Document_x0020_Type_x0020_New>
    <CTHubSecurityClassification xmlns="165748d3-811a-46ab-b209-796bfa82cf50">Unclassified</CTHubSecurityClassification>
    <L1_x0020_Process xmlns="cb84ed7e-b9c5-45ed-8dcb-389cd222fed5" xsi:nil="true"/>
    <Lifecycle_x0020_View xmlns="cb84ed7e-b9c5-45ed-8dcb-389cd222fed5">
      <Value>1</Value>
    </Lifecycle_x0020_View>
    <_dlc_DocId xmlns="165748d3-811a-46ab-b209-796bfa82cf50">PROCS-1-6079</_dlc_DocId>
    <_dlc_DocIdUrl xmlns="165748d3-811a-46ab-b209-796bfa82cf50">
      <Url>http://portal.nbnco.net.au/processdocuments/_layouts/DocIdRedir.aspx?ID=PROCS-1-6079</Url>
      <Description>PROCS-1-6079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Original.Process.Documents" ma:contentTypeID="0x01010034596CA65F121A4787E2F9F7A1D8BF4D00AD7E581E882B544D80A1BE4DE0C005A3" ma:contentTypeVersion="126" ma:contentTypeDescription="Base Metadata" ma:contentTypeScope="" ma:versionID="355434c5a54cd6b65e03e576e09c9018">
  <xsd:schema xmlns:xsd="http://www.w3.org/2001/XMLSchema" xmlns:xs="http://www.w3.org/2001/XMLSchema" xmlns:p="http://schemas.microsoft.com/office/2006/metadata/properties" xmlns:ns2="165748d3-811a-46ab-b209-796bfa82cf50" xmlns:ns3="cb84ed7e-b9c5-45ed-8dcb-389cd222fed5" targetNamespace="http://schemas.microsoft.com/office/2006/metadata/properties" ma:root="true" ma:fieldsID="bd4a615506eedc3038c168320383afe8" ns2:_="" ns3:_="">
    <xsd:import namespace="165748d3-811a-46ab-b209-796bfa82cf50"/>
    <xsd:import namespace="cb84ed7e-b9c5-45ed-8dcb-389cd222fed5"/>
    <xsd:element name="properties">
      <xsd:complexType>
        <xsd:sequence>
          <xsd:element name="documentManagement">
            <xsd:complexType>
              <xsd:all>
                <xsd:element ref="ns2:_dlc_DocId" minOccurs="0"/>
                <xsd:element ref="ns2:_dlc_DocIdUrl" minOccurs="0"/>
                <xsd:element ref="ns2:_dlc_DocIdPersistId" minOccurs="0"/>
                <xsd:element ref="ns2:CTHubActivity" minOccurs="0"/>
                <xsd:element ref="ns2:CTHubDocumentDescription" minOccurs="0"/>
                <xsd:element ref="ns2:CTHubDocumentKeywords" minOccurs="0"/>
                <xsd:element ref="ns2:CTHubDocumentStatus"/>
                <xsd:element ref="ns2:CTHubDocumentType"/>
                <xsd:element ref="ns2:CTHubFunction" minOccurs="0"/>
                <xsd:element ref="ns2:CTHubSecurityClassification"/>
                <xsd:element ref="ns2:CTHubSubject" minOccurs="0"/>
                <xsd:element ref="ns3:NBN_x0020_Co_x0020_Document_x0020_ID" minOccurs="0"/>
                <xsd:element ref="ns3:ProcessOwner"/>
                <xsd:element ref="ns3:L1_x0020_Process" minOccurs="0"/>
                <xsd:element ref="ns2:PDR_x0020_Process_x0020_Name" minOccurs="0"/>
                <xsd:element ref="ns3:Process_x0020_Framework" minOccurs="0"/>
                <xsd:element ref="ns3:Lifecycle_x0020_View" minOccurs="0"/>
                <xsd:element ref="ns3:Organisational_x0020_Unit_x0020_New" minOccurs="0"/>
                <xsd:element ref="ns3:BusinessTeam" minOccurs="0"/>
                <xsd:element ref="ns3:Author0" minOccurs="0"/>
                <xsd:element ref="ns3:Process_x0020_Document_x0020_Type_x0020_New" minOccurs="0"/>
                <xsd:element ref="ns3:Document_x0020_Auth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748d3-811a-46ab-b209-796bfa82cf5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THubActivity" ma:index="11" nillable="true" ma:displayName="Activity" ma:default="" ma:internalName="CTHubActivity" ma:readOnly="false">
      <xsd:simpleType>
        <xsd:restriction base="dms:Text"/>
      </xsd:simpleType>
    </xsd:element>
    <xsd:element name="CTHubDocumentDescription" ma:index="12" nillable="true" ma:displayName="Document Description" ma:default="" ma:internalName="CTHubDocumentDescription" ma:readOnly="false">
      <xsd:simpleType>
        <xsd:restriction base="dms:Note">
          <xsd:maxLength value="255"/>
        </xsd:restriction>
      </xsd:simpleType>
    </xsd:element>
    <xsd:element name="CTHubDocumentKeywords" ma:index="13" nillable="true" ma:displayName="Document Keywords" ma:default="" ma:internalName="CTHubDocumentKeywords">
      <xsd:simpleType>
        <xsd:restriction base="dms:Note">
          <xsd:maxLength value="255"/>
        </xsd:restriction>
      </xsd:simpleType>
    </xsd:element>
    <xsd:element name="CTHubDocumentStatus" ma:index="14" ma:displayName="Document Status" ma:default="Draft" ma:internalName="CTHubDocumentStatus" ma:readOnly="false">
      <xsd:simpleType>
        <xsd:restriction base="dms:Choice">
          <xsd:enumeration value="Draft"/>
          <xsd:enumeration value="Received"/>
          <xsd:enumeration value="Reviewed"/>
          <xsd:enumeration value="Approved"/>
          <xsd:enumeration value="Finalised"/>
          <xsd:enumeration value="Published"/>
          <xsd:enumeration value="Obsolete"/>
          <xsd:enumeration value="Rejected"/>
        </xsd:restriction>
      </xsd:simpleType>
    </xsd:element>
    <xsd:element name="CTHubDocumentType" ma:index="15" ma:displayName="Document Type" ma:default="" ma:internalName="CTHubDocumentType" ma:readOnly="false">
      <xsd:simpleType>
        <xsd:restriction base="dms:Choice">
          <xsd:enumeration value="Agreement/Contract"/>
          <xsd:enumeration value="Agreement/Contract - Construction"/>
          <xsd:enumeration value="Agreement/Contract - Contract Extension"/>
          <xsd:enumeration value="Agreement/Contract - Contract Summary"/>
          <xsd:enumeration value="Agreement/Contract - Contract Variation"/>
          <xsd:enumeration value="Agreement/Contract - Deed"/>
          <xsd:enumeration value="Agreement/Contract - Facilities Lease"/>
          <xsd:enumeration value="Agreement/Contract - First Release Site Trial Agreement"/>
          <xsd:enumeration value="Agreement/Contract - Interim Satellite Service Agreement"/>
          <xsd:enumeration value="Agreement/Contract - IT Operational Level"/>
          <xsd:enumeration value="Agreement/Contract - IT Service Level"/>
          <xsd:enumeration value="Agreement/Contract - Lease"/>
          <xsd:enumeration value="Agreement/Contract - Licence (IP or Personal/Property)"/>
          <xsd:enumeration value="Agreement/Contract - Licence (Real Property)"/>
          <xsd:enumeration value="Agreement/Contract - Master Service Agreement"/>
          <xsd:enumeration value="Agreement/Contract - Non Disclosure Agreement (NDA)"/>
          <xsd:enumeration value="Agreement/Contract - Other (Agreement)"/>
          <xsd:enumeration value="Agreement/Contract - Procurement (goods, equipment)"/>
          <xsd:enumeration value="Agreement/Contract - Purchase of Land"/>
          <xsd:enumeration value="Agreement/Contract - Service (Professional)"/>
          <xsd:enumeration value="Agreement/Contract - Services (Operations and Maintenance)"/>
          <xsd:enumeration value="Agreement/Contract - Services (Other)"/>
          <xsd:enumeration value="Agreement/Contract - Statement of Works"/>
          <xsd:enumeration value="Agreement/Contract - Wholesale Broadband Agreement"/>
          <xsd:enumeration value="Analysis"/>
          <xsd:enumeration value="Analysis - Business Impact"/>
          <xsd:enumeration value="Analysis - Risk"/>
          <xsd:enumeration value="Catalogue"/>
          <xsd:enumeration value="Catalogue - Business Service"/>
          <xsd:enumeration value="Catalogue - IT Service"/>
          <xsd:enumeration value="Checklist / Register"/>
          <xsd:enumeration value="Checklist / Register - Handover Criteria Checklist"/>
          <xsd:enumeration value="Checklist / Register - Project"/>
          <xsd:enumeration value="Correspondence"/>
          <xsd:enumeration value="Correspondence - Agenda"/>
          <xsd:enumeration value="Correspondence - Email"/>
          <xsd:enumeration value="Correspondence - Letter"/>
          <xsd:enumeration value="Correspondence - Minutes"/>
          <xsd:enumeration value="Correspondence - Objection"/>
          <xsd:enumeration value="Correspondence - Project Information"/>
          <xsd:enumeration value="Correspondence - Response"/>
          <xsd:enumeration value="Data"/>
          <xsd:enumeration value="Design"/>
          <xsd:enumeration value="Design - Detailed Design Document"/>
          <xsd:enumeration value="Design - Network Design Document"/>
          <xsd:enumeration value="Design - Solutions Design"/>
          <xsd:enumeration value="Design - Technical Architecture Design"/>
          <xsd:enumeration value="Diagram / Drawing"/>
          <xsd:enumeration value="Digital Media"/>
          <xsd:enumeration value="Digital Media - Audio"/>
          <xsd:enumeration value="Digital Media - Graphic"/>
          <xsd:enumeration value="Digital Media - Image"/>
          <xsd:enumeration value="Digital Media - Video"/>
          <xsd:enumeration value="Form"/>
          <xsd:enumeration value="Form - HS&amp;E"/>
          <xsd:enumeration value="Form - Human Resources (Personnel)"/>
          <xsd:enumeration value="Form - Procurement"/>
          <xsd:enumeration value="Plan"/>
          <xsd:enumeration value="Plan - Availability Plan"/>
          <xsd:enumeration value="Plan - Business Continuity"/>
          <xsd:enumeration value="Plan - Capacity Plan"/>
          <xsd:enumeration value="Plan - Initiation Plan"/>
          <xsd:enumeration value="Plan - IT Service Continuity"/>
          <xsd:enumeration value="Plan - Management Plan"/>
          <xsd:enumeration value="Plan - Project Management Plan"/>
          <xsd:enumeration value="Plan - Project Quality Plan"/>
          <xsd:enumeration value="Plan - Project Safety Management Plan"/>
          <xsd:enumeration value="Plan - Resource Plan"/>
          <xsd:enumeration value="Plan - Schedule"/>
          <xsd:enumeration value="Plan - Test Plan"/>
          <xsd:enumeration value="Policy"/>
          <xsd:enumeration value="Procedure"/>
          <xsd:enumeration value="Procedure - Directives"/>
          <xsd:enumeration value="Procedure - Framework"/>
          <xsd:enumeration value="Procedure - Guidelines"/>
          <xsd:enumeration value="Procedure - Guides"/>
          <xsd:enumeration value="Procedure - Handbook"/>
          <xsd:enumeration value="Procedure - Manual"/>
          <xsd:enumeration value="Procedure - Procedure"/>
          <xsd:enumeration value="Procedure - Process"/>
          <xsd:enumeration value="Procedure - Work Instruction"/>
          <xsd:enumeration value="Publication"/>
          <xsd:enumeration value="Publication - Brochure"/>
          <xsd:enumeration value="Publication - Leaflet"/>
          <xsd:enumeration value="Publication - Media Release"/>
          <xsd:enumeration value="Publication - Newsletter"/>
          <xsd:enumeration value="Publication - Pamphlet"/>
          <xsd:enumeration value="Report"/>
          <xsd:enumeration value="Report - Analysis"/>
          <xsd:enumeration value="Report - Annual Report"/>
          <xsd:enumeration value="Report - Discussion Paper"/>
          <xsd:enumeration value="Report - Health Check Report"/>
          <xsd:enumeration value="Report - Internal Audit Report"/>
          <xsd:enumeration value="Report - Operational Report"/>
          <xsd:enumeration value="Report - Proposal"/>
          <xsd:enumeration value="Report – Status Report"/>
          <xsd:enumeration value="Report – Test Report"/>
          <xsd:enumeration value="Submission"/>
          <xsd:enumeration value="Template"/>
          <xsd:enumeration value="Template - Contract-Agreement"/>
          <xsd:enumeration value="Template - Design"/>
          <xsd:enumeration value="Template - Legal"/>
          <xsd:enumeration value="Template - Meeting"/>
          <xsd:enumeration value="Template - Plan"/>
          <xsd:enumeration value="Template - Policy"/>
          <xsd:enumeration value="Template - Presentation"/>
          <xsd:enumeration value="Template - Procedure"/>
          <xsd:enumeration value="Template - Report"/>
          <xsd:enumeration value="Training Material"/>
        </xsd:restriction>
      </xsd:simpleType>
    </xsd:element>
    <xsd:element name="CTHubFunction" ma:index="16" nillable="true" ma:displayName="Function" ma:default="" ma:internalName="CTHubFunction" ma:readOnly="false">
      <xsd:simpleType>
        <xsd:restriction base="dms:Text"/>
      </xsd:simpleType>
    </xsd:element>
    <xsd:element name="CTHubSecurityClassification" ma:index="17" ma:displayName="Security Classification" ma:default="Unclassified" ma:internalName="CTHubSecurityClassification">
      <xsd:simpleType>
        <xsd:restriction base="dms:Choice">
          <xsd:enumeration value="Public"/>
          <xsd:enumeration value="Unclassified"/>
          <xsd:enumeration value="Protected"/>
          <xsd:enumeration value="FOUO"/>
          <xsd:enumeration value="FOUO: Board"/>
          <xsd:enumeration value="FOUO: Executive"/>
          <xsd:enumeration value="FOUO: Commercial"/>
          <xsd:enumeration value="FOUO: Security"/>
          <xsd:enumeration value="FOUO: ITAR"/>
          <xsd:enumeration value="Sensitive"/>
          <xsd:enumeration value="Sensitive: Personal"/>
          <xsd:enumeration value="Sensitive: Legal Professional Privilege"/>
          <xsd:enumeration value="Sensitive: Cabinet"/>
        </xsd:restriction>
      </xsd:simpleType>
    </xsd:element>
    <xsd:element name="CTHubSubject" ma:index="18" nillable="true" ma:displayName="Subject" ma:default="" ma:internalName="CTHubSubject" ma:readOnly="false">
      <xsd:simpleType>
        <xsd:restriction base="dms:Text"/>
      </xsd:simpleType>
    </xsd:element>
    <xsd:element name="PDR_x0020_Process_x0020_Name" ma:index="22" nillable="true" ma:displayName="Process Name" ma:internalName="Process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84ed7e-b9c5-45ed-8dcb-389cd222fed5" elementFormDefault="qualified">
    <xsd:import namespace="http://schemas.microsoft.com/office/2006/documentManagement/types"/>
    <xsd:import namespace="http://schemas.microsoft.com/office/infopath/2007/PartnerControls"/>
    <xsd:element name="NBN_x0020_Co_x0020_Document_x0020_ID" ma:index="19" nillable="true" ma:displayName="NDMS ID" ma:description="This field is change from the old standard NBN Co Document ID to the new NDMS ID.&#10;Old format is NBN-DEP-TYP-NNNN where DEP=Department and TYP=Document_Type.&#10;As the NBN Document Management System (NDMS) is deployed this field will start to contain the newer NDMS ID." ma:internalName="NBN_x0020_Co_x0020_Document_x0020_ID">
      <xsd:simpleType>
        <xsd:restriction base="dms:Text">
          <xsd:maxLength value="255"/>
        </xsd:restriction>
      </xsd:simpleType>
    </xsd:element>
    <xsd:element name="ProcessOwner" ma:index="20" ma:displayName="Process Owner" ma:description="This is the name of the Process Owner who owns the process and is accountable for the efficiency and effectiveness of the process. This person is ultimately the person who is accountable for approving the process model in the enterprise process repository and any asociated process documents such as this document." ma:list="UserInfo" ma:SearchPeopleOnly="false" ma:SharePointGroup="0" ma:internalName="Process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1_x0020_Process" ma:index="21" nillable="true" ma:displayName="L0 Process" ma:description="L0 Process Name from the Chevron book" ma:format="Dropdown" ma:indexed="true" ma:internalName="L1_x0020_Process">
      <xsd:simpleType>
        <xsd:restriction base="dms:Choice">
          <xsd:enumeration value="Bill &amp; Collect Revenue"/>
          <xsd:enumeration value="Manage Finance"/>
          <xsd:enumeration value="Set Strategy and Deliver Strategic Initiatives"/>
          <xsd:enumeration value="Manage Legal Advice, Deals , Disputes and Board Governance Compliance"/>
          <xsd:enumeration value="Manage Human Resources"/>
          <xsd:enumeration value="Manage Internal Communications"/>
          <xsd:enumeration value="Manage Facilities and Fleet"/>
          <xsd:enumeration value="Manage Executive Governance &amp; Transformation"/>
          <xsd:enumeration value="Deliver HSE Strategies, Solutions &amp; Services"/>
          <xsd:enumeration value="Deliver Security"/>
          <xsd:enumeration value="Deploy the Non-HFC Network"/>
          <xsd:enumeration value="Deploy the HFC Network"/>
          <xsd:enumeration value="Operate the Network"/>
          <xsd:enumeration value="Develop Products &amp; Go to Market"/>
          <xsd:enumeration value="Sell &amp; Service Our Customers"/>
          <xsd:enumeration value="Develop &amp; Manage Information Technology"/>
          <xsd:enumeration value="Manage Regulatory"/>
          <xsd:enumeration value="Manage Government Relations"/>
          <xsd:enumeration value="Manage Corporate Affairs &amp; Communications"/>
        </xsd:restriction>
      </xsd:simpleType>
    </xsd:element>
    <xsd:element name="Process_x0020_Framework" ma:index="23" nillable="true" ma:displayName="Process Framework" ma:description="Quality BMS Framework" ma:list="{b4c5329a-d510-4145-974b-2dfcad46a51d}" ma:internalName="Process_x0020_Framework" ma:readOnly="false" ma:showField="Title" ma:web="165748d3-811a-46ab-b209-796bfa82cf50">
      <xsd:simpleType>
        <xsd:restriction base="dms:Lookup"/>
      </xsd:simpleType>
    </xsd:element>
    <xsd:element name="Lifecycle_x0020_View" ma:index="24" nillable="true" ma:displayName="Lifecycle View" ma:description="The BMS E2E Lifecycle View" ma:list="{c7e066d8-4e83-4691-86db-942bf0e06faf}" ma:internalName="Lifecycle_x0020_View" ma:showField="Title" ma:web="165748d3-811a-46ab-b209-796bfa82cf50">
      <xsd:complexType>
        <xsd:complexContent>
          <xsd:extension base="dms:MultiChoiceLookup">
            <xsd:sequence>
              <xsd:element name="Value" type="dms:Lookup" maxOccurs="unbounded" minOccurs="0" nillable="true"/>
            </xsd:sequence>
          </xsd:extension>
        </xsd:complexContent>
      </xsd:complexType>
    </xsd:element>
    <xsd:element name="Organisational_x0020_Unit_x0020_New" ma:index="25" nillable="true" ma:displayName="Division" ma:description="This is the list of Divisions that relate to this process document" ma:list="{4d8e46cc-e193-4c93-9104-3a2926aae11f}" ma:internalName="Organisational_x0020_Unit_x0020_New" ma:readOnly="false" ma:showField="Title" ma:web="165748d3-811a-46ab-b209-796bfa82cf50">
      <xsd:complexType>
        <xsd:complexContent>
          <xsd:extension base="dms:MultiChoiceLookup">
            <xsd:sequence>
              <xsd:element name="Value" type="dms:Lookup" maxOccurs="unbounded" minOccurs="0" nillable="true"/>
            </xsd:sequence>
          </xsd:extension>
        </xsd:complexContent>
      </xsd:complexType>
    </xsd:element>
    <xsd:element name="BusinessTeam" ma:index="26" nillable="true" ma:displayName="Business Unit/Team" ma:description="The Business Unit or Team who are impacted by this process document" ma:list="{fa620173-6f51-4e7d-b469-48f8252e0671}" ma:internalName="BusinessTeam" ma:readOnly="false" ma:showField="Title" ma:web="165748d3-811a-46ab-b209-796bfa82cf50">
      <xsd:complexType>
        <xsd:complexContent>
          <xsd:extension base="dms:MultiChoiceLookup">
            <xsd:sequence>
              <xsd:element name="Value" type="dms:Lookup" maxOccurs="unbounded" minOccurs="0" nillable="true"/>
            </xsd:sequence>
          </xsd:extension>
        </xsd:complexContent>
      </xsd:complexType>
    </xsd:element>
    <xsd:element name="Author0" ma:index="27" nillable="true" ma:displayName="Document Author" ma:description="The author of the document"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cess_x0020_Document_x0020_Type_x0020_New" ma:index="28" nillable="true" ma:displayName="Process Document Type" ma:description="This is the Process Document Type which is used by some teams rather than the Document Type" ma:list="{e168af40-9781-47f3-8d6b-e7466307d63d}" ma:internalName="Process_x0020_Document_x0020_Type_x0020_New" ma:readOnly="false" ma:showField="Title" ma:web="165748d3-811a-46ab-b209-796bfa82cf50">
      <xsd:simpleType>
        <xsd:restriction base="dms:Lookup"/>
      </xsd:simpleType>
    </xsd:element>
    <xsd:element name="Document_x0020_Author" ma:index="29" nillable="true" ma:displayName="Submitter" ma:description="Person who submits the document into this Process Library" ma:list="{439ef886-2d48-4906-8fc4-a9f763e615a5}" ma:internalName="Document_x0020_Author" ma:readOnly="false" ma:showField="Title" ma:web="165748d3-811a-46ab-b209-796bfa82cf5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69343-2257-4457-8890-10CB7C1E3372}">
  <ds:schemaRefs>
    <ds:schemaRef ds:uri="http://schemas.microsoft.com/sharepoint/events"/>
  </ds:schemaRefs>
</ds:datastoreItem>
</file>

<file path=customXml/itemProps3.xml><?xml version="1.0" encoding="utf-8"?>
<ds:datastoreItem xmlns:ds="http://schemas.openxmlformats.org/officeDocument/2006/customXml" ds:itemID="{80E3B999-6F6C-425B-8255-D469788B451E}">
  <ds:schemaRefs>
    <ds:schemaRef ds:uri="http://schemas.microsoft.com/office/2006/metadata/properties"/>
    <ds:schemaRef ds:uri="http://schemas.microsoft.com/office/infopath/2007/PartnerControls"/>
    <ds:schemaRef ds:uri="cb84ed7e-b9c5-45ed-8dcb-389cd222fed5"/>
    <ds:schemaRef ds:uri="165748d3-811a-46ab-b209-796bfa82cf50"/>
  </ds:schemaRefs>
</ds:datastoreItem>
</file>

<file path=customXml/itemProps4.xml><?xml version="1.0" encoding="utf-8"?>
<ds:datastoreItem xmlns:ds="http://schemas.openxmlformats.org/officeDocument/2006/customXml" ds:itemID="{3BA8C173-2BE1-428D-AF4B-D1140F58C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748d3-811a-46ab-b209-796bfa82cf50"/>
    <ds:schemaRef ds:uri="cb84ed7e-b9c5-45ed-8dcb-389cd222f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F7A923-AD01-40CD-937D-1ECE0B156C24}">
  <ds:schemaRefs>
    <ds:schemaRef ds:uri="http://schemas.microsoft.com/sharepoint/v3/contenttype/forms"/>
  </ds:schemaRefs>
</ds:datastoreItem>
</file>

<file path=customXml/itemProps6.xml><?xml version="1.0" encoding="utf-8"?>
<ds:datastoreItem xmlns:ds="http://schemas.openxmlformats.org/officeDocument/2006/customXml" ds:itemID="{DAA6DB11-8EFF-4391-966B-38362517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CRD-4-4.9-12-003-HFC DDD-M template_V0 3cn-001</Template>
  <TotalTime>33</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HFC Detailed Design Document - Multi Premises Site (DDD-M)</vt:lpstr>
    </vt:vector>
  </TitlesOfParts>
  <Company>nbn co limited</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HFC Detailed Design Document - Multi Premises Site (DDD-M)</dc:title>
  <dc:creator>Weeks, Paul</dc:creator>
  <cp:lastModifiedBy>Veginati, Siddhartha</cp:lastModifiedBy>
  <cp:revision>15</cp:revision>
  <cp:lastPrinted>2016-02-19T01:03:00Z</cp:lastPrinted>
  <dcterms:created xsi:type="dcterms:W3CDTF">2016-06-02T07:06:00Z</dcterms:created>
  <dcterms:modified xsi:type="dcterms:W3CDTF">2017-01-20T04:05:00Z</dcterms:modified>
  <cp:contentStatus>DO NOT USE THIS FIELD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nbn-Confidential: Commercial</vt:lpwstr>
  </property>
  <property fmtid="{D5CDD505-2E9C-101B-9397-08002B2CF9AE}" pid="3" name="Group">
    <vt:lpwstr>&lt;Enter relevant contract in document properties field&gt;</vt:lpwstr>
  </property>
  <property fmtid="{D5CDD505-2E9C-101B-9397-08002B2CF9AE}" pid="4" name="Document number">
    <vt:lpwstr>NBN-TPL-DES-2268</vt:lpwstr>
  </property>
  <property fmtid="{D5CDD505-2E9C-101B-9397-08002B2CF9AE}" pid="5" name="Document category">
    <vt:lpwstr>Template</vt:lpwstr>
  </property>
  <property fmtid="{D5CDD505-2E9C-101B-9397-08002B2CF9AE}" pid="6" name="Owner">
    <vt:lpwstr>Andrew Baxter, General Manager, HFC</vt:lpwstr>
  </property>
  <property fmtid="{D5CDD505-2E9C-101B-9397-08002B2CF9AE}" pid="7" name="Status">
    <vt:lpwstr>Draft</vt:lpwstr>
  </property>
  <property fmtid="{D5CDD505-2E9C-101B-9397-08002B2CF9AE}" pid="8" name="Date completed">
    <vt:lpwstr>&lt;dd MMM yy&gt;</vt:lpwstr>
  </property>
  <property fmtid="{D5CDD505-2E9C-101B-9397-08002B2CF9AE}" pid="9" name="Revision">
    <vt:lpwstr>0.3</vt:lpwstr>
  </property>
  <property fmtid="{D5CDD505-2E9C-101B-9397-08002B2CF9AE}" pid="10" name="Classification footer">
    <vt:lpwstr> </vt:lpwstr>
  </property>
  <property fmtid="{D5CDD505-2E9C-101B-9397-08002B2CF9AE}" pid="11" name="Copyright year">
    <vt:lpwstr>2016</vt:lpwstr>
  </property>
  <property fmtid="{D5CDD505-2E9C-101B-9397-08002B2CF9AE}" pid="12" name="ContentTypeId">
    <vt:lpwstr>0x01010034596CA65F121A4787E2F9F7A1D8BF4D00AD7E581E882B544D80A1BE4DE0C005A3</vt:lpwstr>
  </property>
  <property fmtid="{D5CDD505-2E9C-101B-9397-08002B2CF9AE}" pid="13" name="_dlc_DocIdItemGuid">
    <vt:lpwstr>5bd1ae88-50af-4440-b32e-0becf9086577</vt:lpwstr>
  </property>
</Properties>
</file>